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D37144D" w14:textId="15ED4B97" w:rsidR="004D36D7" w:rsidRPr="00FD4A68" w:rsidRDefault="00881CA8" w:rsidP="00B47940">
      <w:pPr>
        <w:pStyle w:val="Title"/>
        <w:rPr>
          <w:rStyle w:val="LabTitleInstVersred"/>
          <w:b/>
          <w:color w:val="auto"/>
        </w:rPr>
      </w:pPr>
      <w:sdt>
        <w:sdtPr>
          <w:rPr>
            <w:b w:val="0"/>
            <w:color w:val="EE0000"/>
          </w:rPr>
          <w:alias w:val="Title"/>
          <w:tag w:val=""/>
          <w:id w:val="-487021785"/>
          <w:placeholder>
            <w:docPart w:val="FFA29337C15E4ED7A3259CBC47FAFC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E494E">
            <w:t>Lab - Implement GRE over IPsec Site-to-Site VPNs</w:t>
          </w:r>
        </w:sdtContent>
      </w:sdt>
    </w:p>
    <w:p w14:paraId="027884E4" w14:textId="77777777" w:rsidR="00D778DF" w:rsidRPr="00E70096" w:rsidRDefault="00D778DF" w:rsidP="00D452F4">
      <w:pPr>
        <w:pStyle w:val="Heading1"/>
      </w:pPr>
      <w:r w:rsidRPr="00E70096">
        <w:t>Topology</w:t>
      </w:r>
    </w:p>
    <w:p w14:paraId="58461391" w14:textId="77777777" w:rsidR="009E494E" w:rsidRDefault="009E494E" w:rsidP="00D778DF">
      <w:pPr>
        <w:pStyle w:val="Visual"/>
      </w:pPr>
      <w:r w:rsidRPr="00D96932">
        <w:rPr>
          <w:noProof/>
        </w:rPr>
        <w:drawing>
          <wp:inline distT="0" distB="0" distL="0" distR="0" wp14:anchorId="26D63A02" wp14:editId="123DDBD6">
            <wp:extent cx="5900544" cy="5153025"/>
            <wp:effectExtent l="0" t="0" r="5080" b="0"/>
            <wp:docPr id="1" name="Picture 1" descr="this topology has 3 routers, 2 switches and 2 PCs. PC1 is connected to D1 G1/0/23. D1 G1/0/11 is connected to R1 G0/0/1. R1 g0/0/0 is connected to R2 g0/0/0. r2 g0/0/1 is connected to R3 G0/0/0.  R3 G0/0/1 is connected to D3 G1/0/11. D3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723" cy="5162788"/>
                    </a:xfrm>
                    <a:prstGeom prst="rect">
                      <a:avLst/>
                    </a:prstGeom>
                  </pic:spPr>
                </pic:pic>
              </a:graphicData>
            </a:graphic>
          </wp:inline>
        </w:drawing>
      </w:r>
    </w:p>
    <w:p w14:paraId="5257F5BE" w14:textId="570170AB" w:rsidR="00FE53F2" w:rsidRDefault="00D778DF" w:rsidP="00EA4071">
      <w:pPr>
        <w:pStyle w:val="Heading1"/>
      </w:pPr>
      <w:r w:rsidRPr="00E70096">
        <w:t>Addressing Table</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v4 Address, and default gateway."/>
      </w:tblPr>
      <w:tblGrid>
        <w:gridCol w:w="1530"/>
        <w:gridCol w:w="2070"/>
        <w:gridCol w:w="3420"/>
        <w:gridCol w:w="3147"/>
      </w:tblGrid>
      <w:tr w:rsidR="009E494E" w:rsidRPr="00D96932" w14:paraId="52E7CE8F" w14:textId="77777777" w:rsidTr="0054633B">
        <w:trPr>
          <w:cantSplit/>
          <w:trHeight w:val="269"/>
          <w:tblHeader/>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7B5F8E" w14:textId="77777777" w:rsidR="009E494E" w:rsidRPr="009E494E" w:rsidRDefault="009E494E" w:rsidP="009E494E">
            <w:pPr>
              <w:pStyle w:val="TableHeading"/>
            </w:pPr>
            <w:r w:rsidRPr="009E494E">
              <w:t>Device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0D82C7" w14:textId="77777777" w:rsidR="009E494E" w:rsidRPr="009E494E" w:rsidRDefault="009E494E" w:rsidP="009E494E">
            <w:pPr>
              <w:pStyle w:val="TableHeading"/>
            </w:pPr>
            <w:r w:rsidRPr="009E494E">
              <w:t>Interface</w:t>
            </w:r>
          </w:p>
        </w:tc>
        <w:tc>
          <w:tcPr>
            <w:tcW w:w="3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5F1556" w14:textId="77777777" w:rsidR="009E494E" w:rsidRPr="009E494E" w:rsidRDefault="009E494E" w:rsidP="009E494E">
            <w:pPr>
              <w:pStyle w:val="TableHeading"/>
            </w:pPr>
            <w:r w:rsidRPr="009E494E">
              <w:t>IPv4 Address</w:t>
            </w:r>
          </w:p>
        </w:tc>
        <w:tc>
          <w:tcPr>
            <w:tcW w:w="3147"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0EC266A0" w14:textId="77777777" w:rsidR="009E494E" w:rsidRPr="009E494E" w:rsidRDefault="009E494E" w:rsidP="009E494E">
            <w:pPr>
              <w:pStyle w:val="TableHeading"/>
            </w:pPr>
            <w:r w:rsidRPr="009E494E">
              <w:t>Default Gateway</w:t>
            </w:r>
          </w:p>
        </w:tc>
      </w:tr>
      <w:tr w:rsidR="009E494E" w:rsidRPr="00D96932" w14:paraId="7568B9C6" w14:textId="77777777" w:rsidTr="0054633B">
        <w:trPr>
          <w:cantSplit/>
          <w:jc w:val="center"/>
        </w:trPr>
        <w:tc>
          <w:tcPr>
            <w:tcW w:w="1530" w:type="dxa"/>
            <w:tcBorders>
              <w:bottom w:val="nil"/>
            </w:tcBorders>
            <w:vAlign w:val="bottom"/>
          </w:tcPr>
          <w:p w14:paraId="21EC13E6" w14:textId="77777777" w:rsidR="009E494E" w:rsidRPr="00D96932" w:rsidRDefault="009E494E" w:rsidP="009E494E">
            <w:pPr>
              <w:pStyle w:val="TableText"/>
            </w:pPr>
            <w:r w:rsidRPr="00D96932">
              <w:t>R1</w:t>
            </w:r>
          </w:p>
        </w:tc>
        <w:tc>
          <w:tcPr>
            <w:tcW w:w="2070" w:type="dxa"/>
            <w:vAlign w:val="bottom"/>
          </w:tcPr>
          <w:p w14:paraId="78C4311F" w14:textId="77777777" w:rsidR="009E494E" w:rsidRPr="00D96932" w:rsidRDefault="009E494E" w:rsidP="009E494E">
            <w:pPr>
              <w:pStyle w:val="TableText"/>
            </w:pPr>
            <w:r w:rsidRPr="00D96932">
              <w:t>G0/0/0</w:t>
            </w:r>
          </w:p>
        </w:tc>
        <w:tc>
          <w:tcPr>
            <w:tcW w:w="3420" w:type="dxa"/>
          </w:tcPr>
          <w:p w14:paraId="199D78E9" w14:textId="77777777" w:rsidR="009E494E" w:rsidRPr="00D96932" w:rsidRDefault="009E494E" w:rsidP="009E494E">
            <w:pPr>
              <w:pStyle w:val="TableText"/>
            </w:pPr>
            <w:r w:rsidRPr="00D96932">
              <w:t>64.100.0.2/30</w:t>
            </w:r>
          </w:p>
        </w:tc>
        <w:tc>
          <w:tcPr>
            <w:tcW w:w="3147" w:type="dxa"/>
            <w:tcBorders>
              <w:bottom w:val="nil"/>
            </w:tcBorders>
          </w:tcPr>
          <w:p w14:paraId="493445DB" w14:textId="77777777" w:rsidR="009E494E" w:rsidRPr="00D96932" w:rsidRDefault="009E494E" w:rsidP="009E494E">
            <w:pPr>
              <w:pStyle w:val="TableText"/>
            </w:pPr>
            <w:r>
              <w:t>N/A</w:t>
            </w:r>
          </w:p>
        </w:tc>
      </w:tr>
      <w:tr w:rsidR="009E494E" w:rsidRPr="00D96932" w14:paraId="0A5271EA" w14:textId="77777777" w:rsidTr="0054633B">
        <w:trPr>
          <w:cantSplit/>
          <w:jc w:val="center"/>
        </w:trPr>
        <w:tc>
          <w:tcPr>
            <w:tcW w:w="1530" w:type="dxa"/>
            <w:tcBorders>
              <w:top w:val="nil"/>
              <w:bottom w:val="nil"/>
            </w:tcBorders>
            <w:vAlign w:val="bottom"/>
          </w:tcPr>
          <w:p w14:paraId="4DABCB41" w14:textId="77777777" w:rsidR="009E494E" w:rsidRPr="00D96932" w:rsidRDefault="009E494E" w:rsidP="0054633B">
            <w:pPr>
              <w:pStyle w:val="ConfigWindow"/>
            </w:pPr>
            <w:r w:rsidRPr="00D96932">
              <w:t>R1</w:t>
            </w:r>
          </w:p>
        </w:tc>
        <w:tc>
          <w:tcPr>
            <w:tcW w:w="2070" w:type="dxa"/>
            <w:vAlign w:val="bottom"/>
          </w:tcPr>
          <w:p w14:paraId="52A14CDC" w14:textId="77777777" w:rsidR="009E494E" w:rsidRPr="00D96932" w:rsidRDefault="009E494E" w:rsidP="009E494E">
            <w:pPr>
              <w:pStyle w:val="TableText"/>
            </w:pPr>
            <w:r w:rsidRPr="00D96932">
              <w:t>G0/0/1</w:t>
            </w:r>
          </w:p>
        </w:tc>
        <w:tc>
          <w:tcPr>
            <w:tcW w:w="3420" w:type="dxa"/>
            <w:vAlign w:val="bottom"/>
          </w:tcPr>
          <w:p w14:paraId="110E825F" w14:textId="77777777" w:rsidR="009E494E" w:rsidRPr="00D96932" w:rsidRDefault="009E494E" w:rsidP="009E494E">
            <w:pPr>
              <w:pStyle w:val="TableText"/>
            </w:pPr>
            <w:r w:rsidRPr="00D96932">
              <w:t>10.10.0.1/29</w:t>
            </w:r>
          </w:p>
        </w:tc>
        <w:tc>
          <w:tcPr>
            <w:tcW w:w="3147" w:type="dxa"/>
            <w:tcBorders>
              <w:top w:val="nil"/>
              <w:bottom w:val="nil"/>
            </w:tcBorders>
          </w:tcPr>
          <w:p w14:paraId="74AC1FF2" w14:textId="77777777" w:rsidR="009E494E" w:rsidRPr="00D96932" w:rsidRDefault="009E494E" w:rsidP="0054633B">
            <w:pPr>
              <w:pStyle w:val="ConfigWindow"/>
            </w:pPr>
            <w:r w:rsidRPr="00EA19C9">
              <w:t>N/A</w:t>
            </w:r>
          </w:p>
        </w:tc>
      </w:tr>
      <w:tr w:rsidR="00816D2A" w:rsidRPr="00D96932" w14:paraId="72551D41" w14:textId="77777777" w:rsidTr="009E494E">
        <w:trPr>
          <w:cantSplit/>
          <w:jc w:val="center"/>
        </w:trPr>
        <w:tc>
          <w:tcPr>
            <w:tcW w:w="1530" w:type="dxa"/>
            <w:tcBorders>
              <w:top w:val="nil"/>
              <w:bottom w:val="single" w:sz="2" w:space="0" w:color="auto"/>
            </w:tcBorders>
            <w:vAlign w:val="bottom"/>
          </w:tcPr>
          <w:p w14:paraId="17E8E02C" w14:textId="77777777" w:rsidR="009E494E" w:rsidRPr="00D96932" w:rsidRDefault="009E494E" w:rsidP="0054633B">
            <w:pPr>
              <w:pStyle w:val="ConfigWindow"/>
            </w:pPr>
            <w:r w:rsidRPr="00D96932">
              <w:t>R1</w:t>
            </w:r>
          </w:p>
        </w:tc>
        <w:tc>
          <w:tcPr>
            <w:tcW w:w="2070" w:type="dxa"/>
            <w:vAlign w:val="bottom"/>
          </w:tcPr>
          <w:p w14:paraId="5BECBA5F" w14:textId="77777777" w:rsidR="009E494E" w:rsidRPr="00D96932" w:rsidRDefault="009E494E" w:rsidP="009E494E">
            <w:pPr>
              <w:pStyle w:val="TableText"/>
            </w:pPr>
            <w:r w:rsidRPr="00D96932">
              <w:t>Tunnel 1</w:t>
            </w:r>
          </w:p>
        </w:tc>
        <w:tc>
          <w:tcPr>
            <w:tcW w:w="3420" w:type="dxa"/>
          </w:tcPr>
          <w:p w14:paraId="23B6A5CE" w14:textId="77777777" w:rsidR="009E494E" w:rsidRPr="00D96932" w:rsidRDefault="009E494E" w:rsidP="009E494E">
            <w:pPr>
              <w:pStyle w:val="TableText"/>
            </w:pPr>
            <w:r w:rsidRPr="00D96932">
              <w:t>172.16.1.1/30</w:t>
            </w:r>
          </w:p>
        </w:tc>
        <w:tc>
          <w:tcPr>
            <w:tcW w:w="3147" w:type="dxa"/>
            <w:tcBorders>
              <w:top w:val="nil"/>
              <w:bottom w:val="single" w:sz="2" w:space="0" w:color="auto"/>
            </w:tcBorders>
          </w:tcPr>
          <w:p w14:paraId="31039AC4" w14:textId="77777777" w:rsidR="009E494E" w:rsidRPr="00D96932" w:rsidRDefault="009E494E" w:rsidP="0054633B">
            <w:pPr>
              <w:pStyle w:val="ConfigWindow"/>
            </w:pPr>
            <w:r w:rsidRPr="00EA19C9">
              <w:t>N/A</w:t>
            </w:r>
          </w:p>
        </w:tc>
      </w:tr>
      <w:tr w:rsidR="009E494E" w:rsidRPr="00D96932" w14:paraId="4B636BCF" w14:textId="77777777" w:rsidTr="0054633B">
        <w:trPr>
          <w:cantSplit/>
          <w:jc w:val="center"/>
        </w:trPr>
        <w:tc>
          <w:tcPr>
            <w:tcW w:w="1530" w:type="dxa"/>
            <w:tcBorders>
              <w:bottom w:val="nil"/>
            </w:tcBorders>
            <w:vAlign w:val="bottom"/>
          </w:tcPr>
          <w:p w14:paraId="46502E77" w14:textId="77777777" w:rsidR="009E494E" w:rsidRPr="00D96932" w:rsidRDefault="009E494E" w:rsidP="009E494E">
            <w:pPr>
              <w:pStyle w:val="TableText"/>
            </w:pPr>
            <w:r w:rsidRPr="00D96932">
              <w:t>R2</w:t>
            </w:r>
          </w:p>
        </w:tc>
        <w:tc>
          <w:tcPr>
            <w:tcW w:w="2070" w:type="dxa"/>
            <w:vAlign w:val="bottom"/>
          </w:tcPr>
          <w:p w14:paraId="0D135BC8" w14:textId="77777777" w:rsidR="009E494E" w:rsidRPr="00D96932" w:rsidRDefault="009E494E" w:rsidP="009E494E">
            <w:pPr>
              <w:pStyle w:val="TableText"/>
            </w:pPr>
            <w:r w:rsidRPr="00D96932">
              <w:t>G0/0/0</w:t>
            </w:r>
          </w:p>
        </w:tc>
        <w:tc>
          <w:tcPr>
            <w:tcW w:w="3420" w:type="dxa"/>
          </w:tcPr>
          <w:p w14:paraId="3AB4C53F" w14:textId="77777777" w:rsidR="009E494E" w:rsidRPr="00D96932" w:rsidRDefault="009E494E" w:rsidP="009E494E">
            <w:pPr>
              <w:pStyle w:val="TableText"/>
            </w:pPr>
            <w:r w:rsidRPr="00D96932">
              <w:t>64.100.0.1/30</w:t>
            </w:r>
          </w:p>
        </w:tc>
        <w:tc>
          <w:tcPr>
            <w:tcW w:w="3147" w:type="dxa"/>
            <w:tcBorders>
              <w:bottom w:val="nil"/>
            </w:tcBorders>
          </w:tcPr>
          <w:p w14:paraId="43FFE791" w14:textId="77777777" w:rsidR="009E494E" w:rsidRPr="00D96932" w:rsidRDefault="009E494E" w:rsidP="009E494E">
            <w:pPr>
              <w:pStyle w:val="TableText"/>
            </w:pPr>
            <w:r w:rsidRPr="00EA19C9">
              <w:t>N/A</w:t>
            </w:r>
          </w:p>
        </w:tc>
      </w:tr>
      <w:tr w:rsidR="009E494E" w:rsidRPr="00D96932" w14:paraId="08C735D1" w14:textId="77777777" w:rsidTr="0054633B">
        <w:trPr>
          <w:cantSplit/>
          <w:jc w:val="center"/>
        </w:trPr>
        <w:tc>
          <w:tcPr>
            <w:tcW w:w="1530" w:type="dxa"/>
            <w:tcBorders>
              <w:top w:val="nil"/>
              <w:bottom w:val="nil"/>
            </w:tcBorders>
            <w:vAlign w:val="bottom"/>
          </w:tcPr>
          <w:p w14:paraId="402BBEA3" w14:textId="77777777" w:rsidR="009E494E" w:rsidRPr="00D96932" w:rsidRDefault="009E494E" w:rsidP="0054633B">
            <w:pPr>
              <w:pStyle w:val="ConfigWindow"/>
            </w:pPr>
            <w:r w:rsidRPr="00D96932">
              <w:lastRenderedPageBreak/>
              <w:t>R2</w:t>
            </w:r>
          </w:p>
        </w:tc>
        <w:tc>
          <w:tcPr>
            <w:tcW w:w="2070" w:type="dxa"/>
            <w:vAlign w:val="bottom"/>
          </w:tcPr>
          <w:p w14:paraId="693D5645" w14:textId="77777777" w:rsidR="009E494E" w:rsidRPr="00D96932" w:rsidRDefault="009E494E" w:rsidP="009E494E">
            <w:pPr>
              <w:pStyle w:val="TableText"/>
            </w:pPr>
            <w:r w:rsidRPr="00D96932">
              <w:t>G0/0/1</w:t>
            </w:r>
          </w:p>
        </w:tc>
        <w:tc>
          <w:tcPr>
            <w:tcW w:w="3420" w:type="dxa"/>
            <w:vAlign w:val="bottom"/>
          </w:tcPr>
          <w:p w14:paraId="712373D9" w14:textId="77777777" w:rsidR="009E494E" w:rsidRPr="00D96932" w:rsidRDefault="009E494E" w:rsidP="009E494E">
            <w:pPr>
              <w:pStyle w:val="TableText"/>
            </w:pPr>
            <w:r w:rsidRPr="00D96932">
              <w:t>64.100.1.1/30</w:t>
            </w:r>
          </w:p>
        </w:tc>
        <w:tc>
          <w:tcPr>
            <w:tcW w:w="3147" w:type="dxa"/>
            <w:tcBorders>
              <w:top w:val="nil"/>
              <w:bottom w:val="nil"/>
            </w:tcBorders>
          </w:tcPr>
          <w:p w14:paraId="7820436A" w14:textId="77777777" w:rsidR="009E494E" w:rsidRPr="00D96932" w:rsidRDefault="009E494E" w:rsidP="0054633B">
            <w:pPr>
              <w:pStyle w:val="ConfigWindow"/>
            </w:pPr>
            <w:r w:rsidRPr="00EA19C9">
              <w:t>N/A</w:t>
            </w:r>
          </w:p>
        </w:tc>
      </w:tr>
      <w:tr w:rsidR="00816D2A" w:rsidRPr="00D96932" w14:paraId="0DBD4ABD" w14:textId="77777777" w:rsidTr="009E494E">
        <w:trPr>
          <w:cantSplit/>
          <w:jc w:val="center"/>
        </w:trPr>
        <w:tc>
          <w:tcPr>
            <w:tcW w:w="1530" w:type="dxa"/>
            <w:tcBorders>
              <w:top w:val="nil"/>
              <w:bottom w:val="single" w:sz="2" w:space="0" w:color="auto"/>
            </w:tcBorders>
            <w:vAlign w:val="bottom"/>
          </w:tcPr>
          <w:p w14:paraId="5D685396" w14:textId="77777777" w:rsidR="009E494E" w:rsidRPr="00D96932" w:rsidRDefault="009E494E" w:rsidP="0054633B">
            <w:pPr>
              <w:pStyle w:val="ConfigWindow"/>
            </w:pPr>
            <w:r w:rsidRPr="00D96932">
              <w:t>R2</w:t>
            </w:r>
          </w:p>
        </w:tc>
        <w:tc>
          <w:tcPr>
            <w:tcW w:w="2070" w:type="dxa"/>
            <w:vAlign w:val="bottom"/>
          </w:tcPr>
          <w:p w14:paraId="065B9855" w14:textId="77777777" w:rsidR="009E494E" w:rsidRPr="00D96932" w:rsidRDefault="009E494E" w:rsidP="009E494E">
            <w:pPr>
              <w:pStyle w:val="TableText"/>
            </w:pPr>
            <w:r w:rsidRPr="00D96932">
              <w:t>Lo0</w:t>
            </w:r>
          </w:p>
        </w:tc>
        <w:tc>
          <w:tcPr>
            <w:tcW w:w="3420" w:type="dxa"/>
            <w:vAlign w:val="bottom"/>
          </w:tcPr>
          <w:p w14:paraId="02EFAB81" w14:textId="77777777" w:rsidR="009E494E" w:rsidRPr="00D96932" w:rsidRDefault="009E494E" w:rsidP="009E494E">
            <w:pPr>
              <w:pStyle w:val="TableText"/>
            </w:pPr>
            <w:r w:rsidRPr="00D96932">
              <w:t>209.165.200.225</w:t>
            </w:r>
            <w:r>
              <w:t>/27</w:t>
            </w:r>
          </w:p>
        </w:tc>
        <w:tc>
          <w:tcPr>
            <w:tcW w:w="3147" w:type="dxa"/>
            <w:tcBorders>
              <w:top w:val="nil"/>
              <w:bottom w:val="single" w:sz="2" w:space="0" w:color="auto"/>
            </w:tcBorders>
          </w:tcPr>
          <w:p w14:paraId="3F93374D" w14:textId="77777777" w:rsidR="009E494E" w:rsidRPr="00D96932" w:rsidRDefault="009E494E" w:rsidP="0054633B">
            <w:pPr>
              <w:pStyle w:val="ConfigWindow"/>
            </w:pPr>
            <w:r w:rsidRPr="00EA19C9">
              <w:t>N/A</w:t>
            </w:r>
          </w:p>
        </w:tc>
      </w:tr>
      <w:tr w:rsidR="009E494E" w:rsidRPr="00D96932" w14:paraId="1081B6ED" w14:textId="77777777" w:rsidTr="0054633B">
        <w:trPr>
          <w:cantSplit/>
          <w:jc w:val="center"/>
        </w:trPr>
        <w:tc>
          <w:tcPr>
            <w:tcW w:w="1530" w:type="dxa"/>
            <w:tcBorders>
              <w:bottom w:val="nil"/>
            </w:tcBorders>
            <w:vAlign w:val="bottom"/>
          </w:tcPr>
          <w:p w14:paraId="31E8DCE6" w14:textId="77777777" w:rsidR="009E494E" w:rsidRPr="00D96932" w:rsidRDefault="009E494E" w:rsidP="009E494E">
            <w:pPr>
              <w:pStyle w:val="TableText"/>
            </w:pPr>
            <w:r w:rsidRPr="00D96932">
              <w:t>R3</w:t>
            </w:r>
          </w:p>
        </w:tc>
        <w:tc>
          <w:tcPr>
            <w:tcW w:w="2070" w:type="dxa"/>
            <w:vAlign w:val="bottom"/>
          </w:tcPr>
          <w:p w14:paraId="4D6F2BC9" w14:textId="77777777" w:rsidR="009E494E" w:rsidRPr="00D96932" w:rsidRDefault="009E494E" w:rsidP="009E494E">
            <w:pPr>
              <w:pStyle w:val="TableText"/>
            </w:pPr>
            <w:r w:rsidRPr="00D96932">
              <w:t>G0/0/0</w:t>
            </w:r>
          </w:p>
        </w:tc>
        <w:tc>
          <w:tcPr>
            <w:tcW w:w="3420" w:type="dxa"/>
          </w:tcPr>
          <w:p w14:paraId="3CEF9BC1" w14:textId="77777777" w:rsidR="009E494E" w:rsidRPr="00D96932" w:rsidRDefault="009E494E" w:rsidP="009E494E">
            <w:pPr>
              <w:pStyle w:val="TableText"/>
            </w:pPr>
            <w:r w:rsidRPr="00D96932">
              <w:t>64.100.1.2/30</w:t>
            </w:r>
          </w:p>
        </w:tc>
        <w:tc>
          <w:tcPr>
            <w:tcW w:w="3147" w:type="dxa"/>
            <w:tcBorders>
              <w:bottom w:val="nil"/>
            </w:tcBorders>
          </w:tcPr>
          <w:p w14:paraId="4F371DDE" w14:textId="77777777" w:rsidR="009E494E" w:rsidRPr="00D96932" w:rsidRDefault="009E494E" w:rsidP="009E494E">
            <w:pPr>
              <w:pStyle w:val="TableText"/>
            </w:pPr>
            <w:r w:rsidRPr="007C24E1">
              <w:t>N/A</w:t>
            </w:r>
          </w:p>
        </w:tc>
      </w:tr>
      <w:tr w:rsidR="009E494E" w:rsidRPr="00D96932" w14:paraId="32A3A675" w14:textId="77777777" w:rsidTr="0054633B">
        <w:trPr>
          <w:cantSplit/>
          <w:jc w:val="center"/>
        </w:trPr>
        <w:tc>
          <w:tcPr>
            <w:tcW w:w="1530" w:type="dxa"/>
            <w:tcBorders>
              <w:top w:val="nil"/>
              <w:bottom w:val="nil"/>
            </w:tcBorders>
            <w:vAlign w:val="bottom"/>
          </w:tcPr>
          <w:p w14:paraId="5B535D71" w14:textId="77777777" w:rsidR="009E494E" w:rsidRPr="00D96932" w:rsidRDefault="009E494E" w:rsidP="0054633B">
            <w:pPr>
              <w:pStyle w:val="ConfigWindow"/>
            </w:pPr>
            <w:r w:rsidRPr="00D96932">
              <w:t>R3</w:t>
            </w:r>
          </w:p>
        </w:tc>
        <w:tc>
          <w:tcPr>
            <w:tcW w:w="2070" w:type="dxa"/>
            <w:vAlign w:val="bottom"/>
          </w:tcPr>
          <w:p w14:paraId="28348C7F" w14:textId="77777777" w:rsidR="009E494E" w:rsidRPr="00D96932" w:rsidRDefault="009E494E" w:rsidP="009E494E">
            <w:pPr>
              <w:pStyle w:val="TableText"/>
            </w:pPr>
            <w:r w:rsidRPr="00D96932">
              <w:t>G0/0/1</w:t>
            </w:r>
          </w:p>
        </w:tc>
        <w:tc>
          <w:tcPr>
            <w:tcW w:w="3420" w:type="dxa"/>
          </w:tcPr>
          <w:p w14:paraId="02FEB2D1" w14:textId="77777777" w:rsidR="009E494E" w:rsidRPr="00D96932" w:rsidRDefault="009E494E" w:rsidP="009E494E">
            <w:pPr>
              <w:pStyle w:val="TableText"/>
            </w:pPr>
            <w:r w:rsidRPr="00D96932">
              <w:t>10.10.4.1/30</w:t>
            </w:r>
          </w:p>
        </w:tc>
        <w:tc>
          <w:tcPr>
            <w:tcW w:w="3147" w:type="dxa"/>
            <w:tcBorders>
              <w:top w:val="nil"/>
              <w:bottom w:val="nil"/>
            </w:tcBorders>
          </w:tcPr>
          <w:p w14:paraId="001EA4C4" w14:textId="77777777" w:rsidR="009E494E" w:rsidRPr="00D96932" w:rsidRDefault="009E494E" w:rsidP="0054633B">
            <w:pPr>
              <w:pStyle w:val="ConfigWindow"/>
            </w:pPr>
            <w:r w:rsidRPr="007C24E1">
              <w:t>N/A</w:t>
            </w:r>
          </w:p>
        </w:tc>
      </w:tr>
      <w:tr w:rsidR="00816D2A" w:rsidRPr="00D96932" w14:paraId="1AE825D7" w14:textId="77777777" w:rsidTr="009E494E">
        <w:trPr>
          <w:cantSplit/>
          <w:jc w:val="center"/>
        </w:trPr>
        <w:tc>
          <w:tcPr>
            <w:tcW w:w="1530" w:type="dxa"/>
            <w:tcBorders>
              <w:top w:val="nil"/>
              <w:bottom w:val="single" w:sz="2" w:space="0" w:color="auto"/>
            </w:tcBorders>
            <w:vAlign w:val="bottom"/>
          </w:tcPr>
          <w:p w14:paraId="4B35AA45" w14:textId="77777777" w:rsidR="009E494E" w:rsidRPr="00D96932" w:rsidRDefault="009E494E" w:rsidP="0054633B">
            <w:pPr>
              <w:pStyle w:val="ConfigWindow"/>
            </w:pPr>
            <w:r w:rsidRPr="00D96932">
              <w:t>R3</w:t>
            </w:r>
          </w:p>
        </w:tc>
        <w:tc>
          <w:tcPr>
            <w:tcW w:w="2070" w:type="dxa"/>
            <w:vAlign w:val="bottom"/>
          </w:tcPr>
          <w:p w14:paraId="64D1E57E" w14:textId="77777777" w:rsidR="009E494E" w:rsidRPr="00D96932" w:rsidRDefault="009E494E" w:rsidP="009E494E">
            <w:pPr>
              <w:pStyle w:val="TableText"/>
            </w:pPr>
            <w:r w:rsidRPr="00D96932">
              <w:t>Tunnel 1</w:t>
            </w:r>
          </w:p>
        </w:tc>
        <w:tc>
          <w:tcPr>
            <w:tcW w:w="3420" w:type="dxa"/>
          </w:tcPr>
          <w:p w14:paraId="635DF71A" w14:textId="77777777" w:rsidR="009E494E" w:rsidRPr="00D96932" w:rsidRDefault="009E494E" w:rsidP="009E494E">
            <w:pPr>
              <w:pStyle w:val="TableText"/>
            </w:pPr>
            <w:r w:rsidRPr="00D96932">
              <w:t>172.16.1.2/30</w:t>
            </w:r>
          </w:p>
        </w:tc>
        <w:tc>
          <w:tcPr>
            <w:tcW w:w="3147" w:type="dxa"/>
            <w:tcBorders>
              <w:top w:val="nil"/>
              <w:bottom w:val="single" w:sz="2" w:space="0" w:color="auto"/>
            </w:tcBorders>
          </w:tcPr>
          <w:p w14:paraId="26DD829A" w14:textId="77777777" w:rsidR="009E494E" w:rsidRPr="00D96932" w:rsidRDefault="009E494E" w:rsidP="0054633B">
            <w:pPr>
              <w:pStyle w:val="ConfigWindow"/>
            </w:pPr>
            <w:r w:rsidRPr="007C24E1">
              <w:t>N/A</w:t>
            </w:r>
          </w:p>
        </w:tc>
      </w:tr>
      <w:tr w:rsidR="009E494E" w:rsidRPr="00D96932" w14:paraId="7CBB9A84" w14:textId="77777777" w:rsidTr="0054633B">
        <w:trPr>
          <w:cantSplit/>
          <w:jc w:val="center"/>
        </w:trPr>
        <w:tc>
          <w:tcPr>
            <w:tcW w:w="1530" w:type="dxa"/>
            <w:tcBorders>
              <w:bottom w:val="nil"/>
            </w:tcBorders>
            <w:vAlign w:val="bottom"/>
          </w:tcPr>
          <w:p w14:paraId="57005F0E" w14:textId="77777777" w:rsidR="009E494E" w:rsidRPr="00D96932" w:rsidRDefault="009E494E" w:rsidP="009E494E">
            <w:pPr>
              <w:pStyle w:val="TableText"/>
            </w:pPr>
            <w:r w:rsidRPr="00D96932">
              <w:t>D1</w:t>
            </w:r>
          </w:p>
        </w:tc>
        <w:tc>
          <w:tcPr>
            <w:tcW w:w="2070" w:type="dxa"/>
            <w:vAlign w:val="bottom"/>
          </w:tcPr>
          <w:p w14:paraId="444B6D88" w14:textId="7DD0BA6C" w:rsidR="009E494E" w:rsidRPr="00D96932" w:rsidRDefault="009E494E" w:rsidP="009E494E">
            <w:pPr>
              <w:pStyle w:val="TableText"/>
            </w:pPr>
            <w:r>
              <w:t>G1/</w:t>
            </w:r>
            <w:r w:rsidRPr="00D96932">
              <w:t>0/11</w:t>
            </w:r>
          </w:p>
        </w:tc>
        <w:tc>
          <w:tcPr>
            <w:tcW w:w="3420" w:type="dxa"/>
          </w:tcPr>
          <w:p w14:paraId="1CB5E542" w14:textId="77777777" w:rsidR="009E494E" w:rsidRPr="00D96932" w:rsidRDefault="009E494E" w:rsidP="009E494E">
            <w:pPr>
              <w:pStyle w:val="TableText"/>
            </w:pPr>
            <w:r w:rsidRPr="00D96932">
              <w:t>10.10.0.2/29</w:t>
            </w:r>
          </w:p>
        </w:tc>
        <w:tc>
          <w:tcPr>
            <w:tcW w:w="3147" w:type="dxa"/>
            <w:tcBorders>
              <w:bottom w:val="nil"/>
            </w:tcBorders>
          </w:tcPr>
          <w:p w14:paraId="0928C935" w14:textId="77777777" w:rsidR="009E494E" w:rsidRPr="00D96932" w:rsidRDefault="009E494E" w:rsidP="009E494E">
            <w:pPr>
              <w:pStyle w:val="TableText"/>
            </w:pPr>
            <w:r w:rsidRPr="007C24E1">
              <w:t>N/A</w:t>
            </w:r>
          </w:p>
        </w:tc>
      </w:tr>
      <w:tr w:rsidR="005008FF" w:rsidRPr="00D96932" w14:paraId="3F702D04" w14:textId="77777777" w:rsidTr="0054633B">
        <w:trPr>
          <w:cantSplit/>
          <w:jc w:val="center"/>
        </w:trPr>
        <w:tc>
          <w:tcPr>
            <w:tcW w:w="1530" w:type="dxa"/>
            <w:tcBorders>
              <w:top w:val="nil"/>
              <w:bottom w:val="nil"/>
            </w:tcBorders>
            <w:vAlign w:val="bottom"/>
          </w:tcPr>
          <w:p w14:paraId="5096B40E" w14:textId="384F33BE" w:rsidR="005008FF" w:rsidRPr="00D96932" w:rsidRDefault="005008FF" w:rsidP="005008FF">
            <w:pPr>
              <w:pStyle w:val="ConfigWindow"/>
            </w:pPr>
            <w:r>
              <w:t>D1</w:t>
            </w:r>
          </w:p>
        </w:tc>
        <w:tc>
          <w:tcPr>
            <w:tcW w:w="2070" w:type="dxa"/>
            <w:vAlign w:val="bottom"/>
          </w:tcPr>
          <w:p w14:paraId="40865F51" w14:textId="5180BF43" w:rsidR="005008FF" w:rsidRPr="00D96932" w:rsidRDefault="005008FF" w:rsidP="005008FF">
            <w:pPr>
              <w:pStyle w:val="TableText"/>
            </w:pPr>
            <w:r>
              <w:t>G1/0/23</w:t>
            </w:r>
          </w:p>
        </w:tc>
        <w:tc>
          <w:tcPr>
            <w:tcW w:w="3420" w:type="dxa"/>
            <w:vAlign w:val="bottom"/>
          </w:tcPr>
          <w:p w14:paraId="7E038548" w14:textId="533652DE" w:rsidR="005008FF" w:rsidRPr="00D96932" w:rsidRDefault="005008FF" w:rsidP="005008FF">
            <w:pPr>
              <w:pStyle w:val="TableText"/>
            </w:pPr>
            <w:r>
              <w:t>10.10.1.1/24</w:t>
            </w:r>
          </w:p>
        </w:tc>
        <w:tc>
          <w:tcPr>
            <w:tcW w:w="3147" w:type="dxa"/>
            <w:tcBorders>
              <w:top w:val="nil"/>
              <w:bottom w:val="nil"/>
            </w:tcBorders>
          </w:tcPr>
          <w:p w14:paraId="681D19B5" w14:textId="6615ED35" w:rsidR="005008FF" w:rsidRPr="007C24E1" w:rsidRDefault="005008FF" w:rsidP="005008FF">
            <w:pPr>
              <w:pStyle w:val="ConfigWindow"/>
            </w:pPr>
            <w:r w:rsidRPr="00B77BA8">
              <w:t>N/A</w:t>
            </w:r>
          </w:p>
        </w:tc>
      </w:tr>
      <w:tr w:rsidR="009E494E" w:rsidRPr="00D96932" w14:paraId="1A0CAD66" w14:textId="77777777" w:rsidTr="0054633B">
        <w:trPr>
          <w:cantSplit/>
          <w:jc w:val="center"/>
        </w:trPr>
        <w:tc>
          <w:tcPr>
            <w:tcW w:w="1530" w:type="dxa"/>
            <w:tcBorders>
              <w:top w:val="nil"/>
              <w:bottom w:val="nil"/>
            </w:tcBorders>
            <w:vAlign w:val="bottom"/>
          </w:tcPr>
          <w:p w14:paraId="4423B6DC" w14:textId="77777777" w:rsidR="009E494E" w:rsidRPr="00D96932" w:rsidRDefault="009E494E" w:rsidP="0054633B">
            <w:pPr>
              <w:pStyle w:val="ConfigWindow"/>
            </w:pPr>
            <w:r w:rsidRPr="00D96932">
              <w:t>D1</w:t>
            </w:r>
          </w:p>
        </w:tc>
        <w:tc>
          <w:tcPr>
            <w:tcW w:w="2070" w:type="dxa"/>
            <w:vAlign w:val="bottom"/>
          </w:tcPr>
          <w:p w14:paraId="292AE7F8" w14:textId="77777777" w:rsidR="009E494E" w:rsidRPr="00D96932" w:rsidRDefault="009E494E" w:rsidP="009E494E">
            <w:pPr>
              <w:pStyle w:val="TableText"/>
            </w:pPr>
            <w:r w:rsidRPr="00D96932">
              <w:t>Lo2</w:t>
            </w:r>
          </w:p>
        </w:tc>
        <w:tc>
          <w:tcPr>
            <w:tcW w:w="3420" w:type="dxa"/>
          </w:tcPr>
          <w:p w14:paraId="6E11EAF6" w14:textId="77777777" w:rsidR="009E494E" w:rsidRPr="00D96932" w:rsidRDefault="009E494E" w:rsidP="009E494E">
            <w:pPr>
              <w:pStyle w:val="TableText"/>
            </w:pPr>
            <w:r w:rsidRPr="00D96932">
              <w:t>10.10.2.1/24</w:t>
            </w:r>
          </w:p>
        </w:tc>
        <w:tc>
          <w:tcPr>
            <w:tcW w:w="3147" w:type="dxa"/>
            <w:tcBorders>
              <w:top w:val="nil"/>
              <w:bottom w:val="nil"/>
            </w:tcBorders>
          </w:tcPr>
          <w:p w14:paraId="406FBF5A" w14:textId="77777777" w:rsidR="009E494E" w:rsidRPr="00D96932" w:rsidRDefault="009E494E" w:rsidP="0054633B">
            <w:pPr>
              <w:pStyle w:val="ConfigWindow"/>
            </w:pPr>
            <w:r w:rsidRPr="007C24E1">
              <w:t>N/A</w:t>
            </w:r>
          </w:p>
        </w:tc>
      </w:tr>
      <w:tr w:rsidR="00816D2A" w:rsidRPr="00D96932" w14:paraId="55127362" w14:textId="77777777" w:rsidTr="009E494E">
        <w:trPr>
          <w:cantSplit/>
          <w:jc w:val="center"/>
        </w:trPr>
        <w:tc>
          <w:tcPr>
            <w:tcW w:w="1530" w:type="dxa"/>
            <w:tcBorders>
              <w:top w:val="nil"/>
              <w:bottom w:val="single" w:sz="2" w:space="0" w:color="auto"/>
            </w:tcBorders>
            <w:vAlign w:val="bottom"/>
          </w:tcPr>
          <w:p w14:paraId="7364E364" w14:textId="77777777" w:rsidR="009E494E" w:rsidRPr="00D96932" w:rsidRDefault="009E494E" w:rsidP="0054633B">
            <w:pPr>
              <w:pStyle w:val="ConfigWindow"/>
            </w:pPr>
            <w:r w:rsidRPr="00D96932">
              <w:t>D1</w:t>
            </w:r>
          </w:p>
        </w:tc>
        <w:tc>
          <w:tcPr>
            <w:tcW w:w="2070" w:type="dxa"/>
            <w:vAlign w:val="bottom"/>
          </w:tcPr>
          <w:p w14:paraId="00745C28" w14:textId="77777777" w:rsidR="009E494E" w:rsidRPr="00D96932" w:rsidRDefault="009E494E" w:rsidP="009E494E">
            <w:pPr>
              <w:pStyle w:val="TableText"/>
            </w:pPr>
            <w:r w:rsidRPr="00D96932">
              <w:t>Lo3</w:t>
            </w:r>
          </w:p>
        </w:tc>
        <w:tc>
          <w:tcPr>
            <w:tcW w:w="3420" w:type="dxa"/>
          </w:tcPr>
          <w:p w14:paraId="0B002282" w14:textId="77777777" w:rsidR="009E494E" w:rsidRPr="00D96932" w:rsidRDefault="009E494E" w:rsidP="009E494E">
            <w:pPr>
              <w:pStyle w:val="TableText"/>
            </w:pPr>
            <w:r w:rsidRPr="00D96932">
              <w:t>10.10.3.1/24</w:t>
            </w:r>
          </w:p>
        </w:tc>
        <w:tc>
          <w:tcPr>
            <w:tcW w:w="3147" w:type="dxa"/>
            <w:tcBorders>
              <w:top w:val="nil"/>
              <w:bottom w:val="single" w:sz="2" w:space="0" w:color="auto"/>
            </w:tcBorders>
          </w:tcPr>
          <w:p w14:paraId="1F387CA4" w14:textId="77777777" w:rsidR="009E494E" w:rsidRPr="00D96932" w:rsidRDefault="009E494E" w:rsidP="0054633B">
            <w:pPr>
              <w:pStyle w:val="ConfigWindow"/>
            </w:pPr>
            <w:r w:rsidRPr="007C24E1">
              <w:t>N/A</w:t>
            </w:r>
          </w:p>
        </w:tc>
      </w:tr>
      <w:tr w:rsidR="009E494E" w:rsidRPr="00D96932" w14:paraId="5C8CBEFE" w14:textId="77777777" w:rsidTr="0054633B">
        <w:trPr>
          <w:cantSplit/>
          <w:jc w:val="center"/>
        </w:trPr>
        <w:tc>
          <w:tcPr>
            <w:tcW w:w="1530" w:type="dxa"/>
            <w:tcBorders>
              <w:bottom w:val="nil"/>
            </w:tcBorders>
            <w:vAlign w:val="bottom"/>
          </w:tcPr>
          <w:p w14:paraId="3FE169F4" w14:textId="77777777" w:rsidR="009E494E" w:rsidRPr="00D96932" w:rsidRDefault="009E494E" w:rsidP="009E494E">
            <w:pPr>
              <w:pStyle w:val="TableText"/>
            </w:pPr>
            <w:r w:rsidRPr="00D96932">
              <w:t>D3</w:t>
            </w:r>
          </w:p>
        </w:tc>
        <w:tc>
          <w:tcPr>
            <w:tcW w:w="2070" w:type="dxa"/>
            <w:vAlign w:val="bottom"/>
          </w:tcPr>
          <w:p w14:paraId="45AA94A6" w14:textId="4B8CC542" w:rsidR="009E494E" w:rsidRPr="00D96932" w:rsidRDefault="00816D2A" w:rsidP="009E494E">
            <w:pPr>
              <w:pStyle w:val="TableText"/>
            </w:pPr>
            <w:r>
              <w:t>G1/</w:t>
            </w:r>
            <w:r w:rsidR="009E494E" w:rsidRPr="00D96932">
              <w:t>0/11</w:t>
            </w:r>
          </w:p>
        </w:tc>
        <w:tc>
          <w:tcPr>
            <w:tcW w:w="3420" w:type="dxa"/>
          </w:tcPr>
          <w:p w14:paraId="3C158A6F" w14:textId="77777777" w:rsidR="009E494E" w:rsidRPr="00D96932" w:rsidRDefault="009E494E" w:rsidP="009E494E">
            <w:pPr>
              <w:pStyle w:val="TableText"/>
            </w:pPr>
            <w:r w:rsidRPr="00D96932">
              <w:t>10.10.0.3/29</w:t>
            </w:r>
          </w:p>
        </w:tc>
        <w:tc>
          <w:tcPr>
            <w:tcW w:w="3147" w:type="dxa"/>
            <w:tcBorders>
              <w:bottom w:val="nil"/>
            </w:tcBorders>
          </w:tcPr>
          <w:p w14:paraId="216C8DE8" w14:textId="77777777" w:rsidR="009E494E" w:rsidRPr="00D96932" w:rsidRDefault="009E494E" w:rsidP="009E494E">
            <w:pPr>
              <w:pStyle w:val="TableText"/>
            </w:pPr>
            <w:r w:rsidRPr="007C24E1">
              <w:t>N/A</w:t>
            </w:r>
          </w:p>
        </w:tc>
      </w:tr>
      <w:tr w:rsidR="005008FF" w:rsidRPr="00D96932" w14:paraId="7D0A6253" w14:textId="77777777" w:rsidTr="009E494E">
        <w:trPr>
          <w:cantSplit/>
          <w:jc w:val="center"/>
        </w:trPr>
        <w:tc>
          <w:tcPr>
            <w:tcW w:w="1530" w:type="dxa"/>
            <w:tcBorders>
              <w:top w:val="nil"/>
              <w:bottom w:val="nil"/>
            </w:tcBorders>
            <w:vAlign w:val="bottom"/>
          </w:tcPr>
          <w:p w14:paraId="29358DC0" w14:textId="6D84CCAE" w:rsidR="005008FF" w:rsidRPr="00D96932" w:rsidRDefault="005008FF" w:rsidP="005008FF">
            <w:pPr>
              <w:pStyle w:val="ConfigWindow"/>
            </w:pPr>
            <w:r>
              <w:t>D3</w:t>
            </w:r>
          </w:p>
        </w:tc>
        <w:tc>
          <w:tcPr>
            <w:tcW w:w="2070" w:type="dxa"/>
            <w:vAlign w:val="bottom"/>
          </w:tcPr>
          <w:p w14:paraId="068BC257" w14:textId="1AAD2D9E" w:rsidR="005008FF" w:rsidRPr="00D96932" w:rsidRDefault="005008FF" w:rsidP="005008FF">
            <w:pPr>
              <w:pStyle w:val="TableText"/>
            </w:pPr>
            <w:r>
              <w:t>G1/0/23</w:t>
            </w:r>
          </w:p>
        </w:tc>
        <w:tc>
          <w:tcPr>
            <w:tcW w:w="3420" w:type="dxa"/>
            <w:vAlign w:val="bottom"/>
          </w:tcPr>
          <w:p w14:paraId="3AAB30F0" w14:textId="00BBCA5D" w:rsidR="005008FF" w:rsidRPr="00D96932" w:rsidRDefault="005008FF" w:rsidP="005008FF">
            <w:pPr>
              <w:pStyle w:val="TableText"/>
            </w:pPr>
            <w:r>
              <w:t>10.10.5.1/24</w:t>
            </w:r>
          </w:p>
        </w:tc>
        <w:tc>
          <w:tcPr>
            <w:tcW w:w="3147" w:type="dxa"/>
            <w:tcBorders>
              <w:top w:val="nil"/>
              <w:bottom w:val="nil"/>
            </w:tcBorders>
          </w:tcPr>
          <w:p w14:paraId="54813CE8" w14:textId="3F4EFB98" w:rsidR="005008FF" w:rsidRPr="007C24E1" w:rsidRDefault="005008FF" w:rsidP="005008FF">
            <w:pPr>
              <w:pStyle w:val="ConfigWindow"/>
            </w:pPr>
            <w:r w:rsidRPr="00B77BA8">
              <w:t>N/A</w:t>
            </w:r>
          </w:p>
        </w:tc>
      </w:tr>
      <w:tr w:rsidR="005008FF" w:rsidRPr="00D96932" w14:paraId="7F2BB8D4" w14:textId="77777777" w:rsidTr="0054633B">
        <w:trPr>
          <w:cantSplit/>
          <w:jc w:val="center"/>
        </w:trPr>
        <w:tc>
          <w:tcPr>
            <w:tcW w:w="1530" w:type="dxa"/>
            <w:tcBorders>
              <w:top w:val="nil"/>
              <w:bottom w:val="nil"/>
            </w:tcBorders>
            <w:vAlign w:val="bottom"/>
          </w:tcPr>
          <w:p w14:paraId="1E87FB94" w14:textId="77777777" w:rsidR="005008FF" w:rsidRPr="00D96932" w:rsidRDefault="005008FF" w:rsidP="0054633B">
            <w:pPr>
              <w:pStyle w:val="ConfigWindow"/>
            </w:pPr>
            <w:r w:rsidRPr="00D96932">
              <w:t>D3</w:t>
            </w:r>
          </w:p>
        </w:tc>
        <w:tc>
          <w:tcPr>
            <w:tcW w:w="2070" w:type="dxa"/>
            <w:vAlign w:val="bottom"/>
          </w:tcPr>
          <w:p w14:paraId="61CB266B" w14:textId="77777777" w:rsidR="005008FF" w:rsidRPr="00D96932" w:rsidRDefault="005008FF" w:rsidP="005008FF">
            <w:pPr>
              <w:pStyle w:val="TableText"/>
            </w:pPr>
            <w:r w:rsidRPr="00D96932">
              <w:t>Lo16</w:t>
            </w:r>
          </w:p>
        </w:tc>
        <w:tc>
          <w:tcPr>
            <w:tcW w:w="3420" w:type="dxa"/>
            <w:vAlign w:val="bottom"/>
          </w:tcPr>
          <w:p w14:paraId="498DC5EA" w14:textId="77777777" w:rsidR="005008FF" w:rsidRPr="00D96932" w:rsidRDefault="005008FF" w:rsidP="005008FF">
            <w:pPr>
              <w:pStyle w:val="TableText"/>
            </w:pPr>
            <w:r w:rsidRPr="00D96932">
              <w:t>10.10.16.1/24</w:t>
            </w:r>
          </w:p>
        </w:tc>
        <w:tc>
          <w:tcPr>
            <w:tcW w:w="3147" w:type="dxa"/>
            <w:tcBorders>
              <w:top w:val="nil"/>
              <w:bottom w:val="nil"/>
            </w:tcBorders>
          </w:tcPr>
          <w:p w14:paraId="5EEE8330" w14:textId="77777777" w:rsidR="005008FF" w:rsidRPr="00D96932" w:rsidRDefault="005008FF" w:rsidP="0054633B">
            <w:pPr>
              <w:pStyle w:val="ConfigWindow"/>
            </w:pPr>
            <w:r w:rsidRPr="007C24E1">
              <w:t>N/A</w:t>
            </w:r>
          </w:p>
        </w:tc>
      </w:tr>
      <w:tr w:rsidR="005008FF" w:rsidRPr="00D96932" w14:paraId="1AB84FC7" w14:textId="77777777" w:rsidTr="0054633B">
        <w:trPr>
          <w:cantSplit/>
          <w:jc w:val="center"/>
        </w:trPr>
        <w:tc>
          <w:tcPr>
            <w:tcW w:w="1530" w:type="dxa"/>
            <w:tcBorders>
              <w:top w:val="nil"/>
              <w:bottom w:val="nil"/>
            </w:tcBorders>
            <w:vAlign w:val="bottom"/>
          </w:tcPr>
          <w:p w14:paraId="4B5E888A" w14:textId="77777777" w:rsidR="005008FF" w:rsidRPr="00D96932" w:rsidRDefault="005008FF" w:rsidP="0054633B">
            <w:pPr>
              <w:pStyle w:val="ConfigWindow"/>
            </w:pPr>
            <w:r w:rsidRPr="00D96932">
              <w:t>D3</w:t>
            </w:r>
          </w:p>
        </w:tc>
        <w:tc>
          <w:tcPr>
            <w:tcW w:w="2070" w:type="dxa"/>
            <w:vAlign w:val="bottom"/>
          </w:tcPr>
          <w:p w14:paraId="04A8E2CA" w14:textId="77777777" w:rsidR="005008FF" w:rsidRPr="00D96932" w:rsidRDefault="005008FF" w:rsidP="005008FF">
            <w:pPr>
              <w:pStyle w:val="TableText"/>
            </w:pPr>
            <w:r w:rsidRPr="00D96932">
              <w:t>Lo17</w:t>
            </w:r>
          </w:p>
        </w:tc>
        <w:tc>
          <w:tcPr>
            <w:tcW w:w="3420" w:type="dxa"/>
            <w:vAlign w:val="bottom"/>
          </w:tcPr>
          <w:p w14:paraId="5E110BE4" w14:textId="77777777" w:rsidR="005008FF" w:rsidRPr="00D96932" w:rsidRDefault="005008FF" w:rsidP="005008FF">
            <w:pPr>
              <w:pStyle w:val="TableText"/>
            </w:pPr>
            <w:r w:rsidRPr="00D96932">
              <w:t>10.10.17.1/24</w:t>
            </w:r>
          </w:p>
        </w:tc>
        <w:tc>
          <w:tcPr>
            <w:tcW w:w="3147" w:type="dxa"/>
            <w:tcBorders>
              <w:top w:val="nil"/>
              <w:bottom w:val="nil"/>
            </w:tcBorders>
          </w:tcPr>
          <w:p w14:paraId="4F01FF9F" w14:textId="77777777" w:rsidR="005008FF" w:rsidRPr="00D96932" w:rsidRDefault="005008FF" w:rsidP="0054633B">
            <w:pPr>
              <w:pStyle w:val="ConfigWindow"/>
            </w:pPr>
            <w:r w:rsidRPr="007C24E1">
              <w:t>N/A</w:t>
            </w:r>
          </w:p>
        </w:tc>
      </w:tr>
      <w:tr w:rsidR="005008FF" w:rsidRPr="00D96932" w14:paraId="3B76CB9B" w14:textId="77777777" w:rsidTr="0054633B">
        <w:trPr>
          <w:cantSplit/>
          <w:jc w:val="center"/>
        </w:trPr>
        <w:tc>
          <w:tcPr>
            <w:tcW w:w="1530" w:type="dxa"/>
            <w:tcBorders>
              <w:top w:val="nil"/>
              <w:bottom w:val="nil"/>
            </w:tcBorders>
            <w:vAlign w:val="bottom"/>
          </w:tcPr>
          <w:p w14:paraId="2BD9570B" w14:textId="77777777" w:rsidR="005008FF" w:rsidRPr="00D96932" w:rsidRDefault="005008FF" w:rsidP="0054633B">
            <w:pPr>
              <w:pStyle w:val="ConfigWindow"/>
            </w:pPr>
            <w:r w:rsidRPr="00D96932">
              <w:t>D3</w:t>
            </w:r>
          </w:p>
        </w:tc>
        <w:tc>
          <w:tcPr>
            <w:tcW w:w="2070" w:type="dxa"/>
            <w:vAlign w:val="bottom"/>
          </w:tcPr>
          <w:p w14:paraId="4BECFAFD" w14:textId="77777777" w:rsidR="005008FF" w:rsidRPr="00D96932" w:rsidRDefault="005008FF" w:rsidP="005008FF">
            <w:pPr>
              <w:pStyle w:val="TableText"/>
            </w:pPr>
            <w:r w:rsidRPr="00D96932">
              <w:t>Lo18</w:t>
            </w:r>
          </w:p>
        </w:tc>
        <w:tc>
          <w:tcPr>
            <w:tcW w:w="3420" w:type="dxa"/>
            <w:vAlign w:val="bottom"/>
          </w:tcPr>
          <w:p w14:paraId="5D65AC60" w14:textId="77777777" w:rsidR="005008FF" w:rsidRPr="00D96932" w:rsidRDefault="005008FF" w:rsidP="005008FF">
            <w:pPr>
              <w:pStyle w:val="TableText"/>
            </w:pPr>
            <w:r w:rsidRPr="00D96932">
              <w:t>10.10.18.1/24</w:t>
            </w:r>
          </w:p>
        </w:tc>
        <w:tc>
          <w:tcPr>
            <w:tcW w:w="3147" w:type="dxa"/>
            <w:tcBorders>
              <w:top w:val="nil"/>
              <w:bottom w:val="nil"/>
            </w:tcBorders>
          </w:tcPr>
          <w:p w14:paraId="2092D15E" w14:textId="77777777" w:rsidR="005008FF" w:rsidRPr="00D96932" w:rsidRDefault="005008FF" w:rsidP="0054633B">
            <w:pPr>
              <w:pStyle w:val="ConfigWindow"/>
            </w:pPr>
            <w:r w:rsidRPr="007C24E1">
              <w:t>N/A</w:t>
            </w:r>
          </w:p>
        </w:tc>
      </w:tr>
      <w:tr w:rsidR="005008FF" w:rsidRPr="00D96932" w14:paraId="08F9B4F0" w14:textId="77777777" w:rsidTr="0054633B">
        <w:trPr>
          <w:cantSplit/>
          <w:jc w:val="center"/>
        </w:trPr>
        <w:tc>
          <w:tcPr>
            <w:tcW w:w="1530" w:type="dxa"/>
            <w:tcBorders>
              <w:top w:val="nil"/>
              <w:bottom w:val="nil"/>
            </w:tcBorders>
            <w:vAlign w:val="bottom"/>
          </w:tcPr>
          <w:p w14:paraId="576DC596" w14:textId="77777777" w:rsidR="005008FF" w:rsidRPr="00D96932" w:rsidRDefault="005008FF" w:rsidP="0054633B">
            <w:pPr>
              <w:pStyle w:val="ConfigWindow"/>
            </w:pPr>
            <w:r w:rsidRPr="00D96932">
              <w:t>D3</w:t>
            </w:r>
          </w:p>
        </w:tc>
        <w:tc>
          <w:tcPr>
            <w:tcW w:w="2070" w:type="dxa"/>
            <w:vAlign w:val="bottom"/>
          </w:tcPr>
          <w:p w14:paraId="2941E1E3" w14:textId="77777777" w:rsidR="005008FF" w:rsidRPr="00D96932" w:rsidRDefault="005008FF" w:rsidP="005008FF">
            <w:pPr>
              <w:pStyle w:val="TableText"/>
            </w:pPr>
            <w:r w:rsidRPr="00D96932">
              <w:t>Lo19</w:t>
            </w:r>
          </w:p>
        </w:tc>
        <w:tc>
          <w:tcPr>
            <w:tcW w:w="3420" w:type="dxa"/>
            <w:vAlign w:val="bottom"/>
          </w:tcPr>
          <w:p w14:paraId="5F838580" w14:textId="77777777" w:rsidR="005008FF" w:rsidRPr="00D96932" w:rsidRDefault="005008FF" w:rsidP="005008FF">
            <w:pPr>
              <w:pStyle w:val="TableText"/>
            </w:pPr>
            <w:r w:rsidRPr="00D96932">
              <w:t>10.10.19.1/24</w:t>
            </w:r>
          </w:p>
        </w:tc>
        <w:tc>
          <w:tcPr>
            <w:tcW w:w="3147" w:type="dxa"/>
            <w:tcBorders>
              <w:top w:val="nil"/>
              <w:bottom w:val="nil"/>
            </w:tcBorders>
          </w:tcPr>
          <w:p w14:paraId="53A556A4" w14:textId="77777777" w:rsidR="005008FF" w:rsidRPr="00D96932" w:rsidRDefault="005008FF" w:rsidP="0054633B">
            <w:pPr>
              <w:pStyle w:val="ConfigWindow"/>
            </w:pPr>
            <w:r w:rsidRPr="007C24E1">
              <w:t>N/A</w:t>
            </w:r>
          </w:p>
        </w:tc>
      </w:tr>
      <w:tr w:rsidR="005008FF" w:rsidRPr="00D96932" w14:paraId="1ED76C2F" w14:textId="77777777" w:rsidTr="0054633B">
        <w:trPr>
          <w:cantSplit/>
          <w:jc w:val="center"/>
        </w:trPr>
        <w:tc>
          <w:tcPr>
            <w:tcW w:w="1530" w:type="dxa"/>
            <w:tcBorders>
              <w:top w:val="nil"/>
              <w:bottom w:val="nil"/>
            </w:tcBorders>
            <w:vAlign w:val="bottom"/>
          </w:tcPr>
          <w:p w14:paraId="6E9F091E" w14:textId="77777777" w:rsidR="005008FF" w:rsidRPr="00D96932" w:rsidRDefault="005008FF" w:rsidP="0054633B">
            <w:pPr>
              <w:pStyle w:val="ConfigWindow"/>
            </w:pPr>
            <w:r w:rsidRPr="00D96932">
              <w:t>D3</w:t>
            </w:r>
          </w:p>
        </w:tc>
        <w:tc>
          <w:tcPr>
            <w:tcW w:w="2070" w:type="dxa"/>
            <w:vAlign w:val="bottom"/>
          </w:tcPr>
          <w:p w14:paraId="662DAAFF" w14:textId="77777777" w:rsidR="005008FF" w:rsidRPr="00D96932" w:rsidRDefault="005008FF" w:rsidP="005008FF">
            <w:pPr>
              <w:pStyle w:val="TableText"/>
            </w:pPr>
            <w:r w:rsidRPr="00D96932">
              <w:t>Lo20</w:t>
            </w:r>
          </w:p>
        </w:tc>
        <w:tc>
          <w:tcPr>
            <w:tcW w:w="3420" w:type="dxa"/>
            <w:vAlign w:val="bottom"/>
          </w:tcPr>
          <w:p w14:paraId="0105F672" w14:textId="77777777" w:rsidR="005008FF" w:rsidRPr="00D96932" w:rsidRDefault="005008FF" w:rsidP="005008FF">
            <w:pPr>
              <w:pStyle w:val="TableText"/>
            </w:pPr>
            <w:r w:rsidRPr="00D96932">
              <w:t>10.10.20.1/24</w:t>
            </w:r>
          </w:p>
        </w:tc>
        <w:tc>
          <w:tcPr>
            <w:tcW w:w="3147" w:type="dxa"/>
            <w:tcBorders>
              <w:top w:val="nil"/>
              <w:bottom w:val="nil"/>
            </w:tcBorders>
          </w:tcPr>
          <w:p w14:paraId="5CCC25EA" w14:textId="77777777" w:rsidR="005008FF" w:rsidRPr="00D96932" w:rsidRDefault="005008FF" w:rsidP="0054633B">
            <w:pPr>
              <w:pStyle w:val="ConfigWindow"/>
            </w:pPr>
            <w:r w:rsidRPr="007C24E1">
              <w:t>N/A</w:t>
            </w:r>
          </w:p>
        </w:tc>
      </w:tr>
      <w:tr w:rsidR="005008FF" w:rsidRPr="00D96932" w14:paraId="35E309F6" w14:textId="77777777" w:rsidTr="0054633B">
        <w:trPr>
          <w:cantSplit/>
          <w:jc w:val="center"/>
        </w:trPr>
        <w:tc>
          <w:tcPr>
            <w:tcW w:w="1530" w:type="dxa"/>
            <w:tcBorders>
              <w:top w:val="nil"/>
              <w:bottom w:val="nil"/>
            </w:tcBorders>
            <w:vAlign w:val="bottom"/>
          </w:tcPr>
          <w:p w14:paraId="495E14C6" w14:textId="77777777" w:rsidR="005008FF" w:rsidRPr="00D96932" w:rsidRDefault="005008FF" w:rsidP="0054633B">
            <w:pPr>
              <w:pStyle w:val="ConfigWindow"/>
            </w:pPr>
            <w:r w:rsidRPr="00D96932">
              <w:t>D3</w:t>
            </w:r>
          </w:p>
        </w:tc>
        <w:tc>
          <w:tcPr>
            <w:tcW w:w="2070" w:type="dxa"/>
            <w:vAlign w:val="bottom"/>
          </w:tcPr>
          <w:p w14:paraId="394FD7A2" w14:textId="77777777" w:rsidR="005008FF" w:rsidRPr="00D96932" w:rsidRDefault="005008FF" w:rsidP="005008FF">
            <w:pPr>
              <w:pStyle w:val="TableText"/>
            </w:pPr>
            <w:r w:rsidRPr="00D96932">
              <w:t>Lo21</w:t>
            </w:r>
          </w:p>
        </w:tc>
        <w:tc>
          <w:tcPr>
            <w:tcW w:w="3420" w:type="dxa"/>
            <w:vAlign w:val="bottom"/>
          </w:tcPr>
          <w:p w14:paraId="47102450" w14:textId="77777777" w:rsidR="005008FF" w:rsidRPr="00D96932" w:rsidRDefault="005008FF" w:rsidP="005008FF">
            <w:pPr>
              <w:pStyle w:val="TableText"/>
            </w:pPr>
            <w:r w:rsidRPr="00D96932">
              <w:t>10.10.21.1/24</w:t>
            </w:r>
          </w:p>
        </w:tc>
        <w:tc>
          <w:tcPr>
            <w:tcW w:w="3147" w:type="dxa"/>
            <w:tcBorders>
              <w:top w:val="nil"/>
              <w:bottom w:val="nil"/>
            </w:tcBorders>
          </w:tcPr>
          <w:p w14:paraId="514DEF52" w14:textId="77777777" w:rsidR="005008FF" w:rsidRPr="00D96932" w:rsidRDefault="005008FF" w:rsidP="0054633B">
            <w:pPr>
              <w:pStyle w:val="ConfigWindow"/>
            </w:pPr>
            <w:r w:rsidRPr="007C24E1">
              <w:t>N/A</w:t>
            </w:r>
          </w:p>
        </w:tc>
      </w:tr>
      <w:tr w:rsidR="005008FF" w:rsidRPr="00D96932" w14:paraId="671BB1A8" w14:textId="77777777" w:rsidTr="0054633B">
        <w:trPr>
          <w:cantSplit/>
          <w:jc w:val="center"/>
        </w:trPr>
        <w:tc>
          <w:tcPr>
            <w:tcW w:w="1530" w:type="dxa"/>
            <w:tcBorders>
              <w:top w:val="nil"/>
              <w:bottom w:val="nil"/>
            </w:tcBorders>
            <w:vAlign w:val="bottom"/>
          </w:tcPr>
          <w:p w14:paraId="6201EECB" w14:textId="77777777" w:rsidR="005008FF" w:rsidRPr="00D96932" w:rsidRDefault="005008FF" w:rsidP="0054633B">
            <w:pPr>
              <w:pStyle w:val="ConfigWindow"/>
            </w:pPr>
            <w:r w:rsidRPr="00D96932">
              <w:t>D3</w:t>
            </w:r>
          </w:p>
        </w:tc>
        <w:tc>
          <w:tcPr>
            <w:tcW w:w="2070" w:type="dxa"/>
            <w:vAlign w:val="bottom"/>
          </w:tcPr>
          <w:p w14:paraId="7F32C612" w14:textId="77777777" w:rsidR="005008FF" w:rsidRPr="00D96932" w:rsidRDefault="005008FF" w:rsidP="005008FF">
            <w:pPr>
              <w:pStyle w:val="TableText"/>
            </w:pPr>
            <w:r w:rsidRPr="00D96932">
              <w:t>Lo22</w:t>
            </w:r>
          </w:p>
        </w:tc>
        <w:tc>
          <w:tcPr>
            <w:tcW w:w="3420" w:type="dxa"/>
            <w:vAlign w:val="bottom"/>
          </w:tcPr>
          <w:p w14:paraId="59E5A90F" w14:textId="77777777" w:rsidR="005008FF" w:rsidRPr="00D96932" w:rsidRDefault="005008FF" w:rsidP="005008FF">
            <w:pPr>
              <w:pStyle w:val="TableText"/>
            </w:pPr>
            <w:r w:rsidRPr="00D96932">
              <w:t>10.10.22.1/24</w:t>
            </w:r>
          </w:p>
        </w:tc>
        <w:tc>
          <w:tcPr>
            <w:tcW w:w="3147" w:type="dxa"/>
            <w:tcBorders>
              <w:top w:val="nil"/>
              <w:bottom w:val="nil"/>
            </w:tcBorders>
          </w:tcPr>
          <w:p w14:paraId="5A937C7D" w14:textId="77777777" w:rsidR="005008FF" w:rsidRPr="00D96932" w:rsidRDefault="005008FF" w:rsidP="0054633B">
            <w:pPr>
              <w:pStyle w:val="ConfigWindow"/>
            </w:pPr>
            <w:r w:rsidRPr="007C24E1">
              <w:t>N/A</w:t>
            </w:r>
          </w:p>
        </w:tc>
      </w:tr>
      <w:tr w:rsidR="005008FF" w:rsidRPr="00D96932" w14:paraId="655679C3" w14:textId="77777777" w:rsidTr="0054633B">
        <w:trPr>
          <w:cantSplit/>
          <w:jc w:val="center"/>
        </w:trPr>
        <w:tc>
          <w:tcPr>
            <w:tcW w:w="1530" w:type="dxa"/>
            <w:tcBorders>
              <w:top w:val="nil"/>
            </w:tcBorders>
            <w:vAlign w:val="bottom"/>
          </w:tcPr>
          <w:p w14:paraId="2C7B699A" w14:textId="77777777" w:rsidR="005008FF" w:rsidRPr="00D96932" w:rsidRDefault="005008FF" w:rsidP="0054633B">
            <w:pPr>
              <w:pStyle w:val="ConfigWindow"/>
            </w:pPr>
            <w:r w:rsidRPr="00D96932">
              <w:t>D3</w:t>
            </w:r>
          </w:p>
        </w:tc>
        <w:tc>
          <w:tcPr>
            <w:tcW w:w="2070" w:type="dxa"/>
            <w:vAlign w:val="bottom"/>
          </w:tcPr>
          <w:p w14:paraId="158EFE2F" w14:textId="77777777" w:rsidR="005008FF" w:rsidRPr="00D96932" w:rsidRDefault="005008FF" w:rsidP="005008FF">
            <w:pPr>
              <w:pStyle w:val="TableText"/>
            </w:pPr>
            <w:r w:rsidRPr="00D96932">
              <w:t>Lo23</w:t>
            </w:r>
          </w:p>
        </w:tc>
        <w:tc>
          <w:tcPr>
            <w:tcW w:w="3420" w:type="dxa"/>
            <w:vAlign w:val="bottom"/>
          </w:tcPr>
          <w:p w14:paraId="29B9FE42" w14:textId="77777777" w:rsidR="005008FF" w:rsidRPr="00D96932" w:rsidRDefault="005008FF" w:rsidP="005008FF">
            <w:pPr>
              <w:pStyle w:val="TableText"/>
            </w:pPr>
            <w:r w:rsidRPr="00D96932">
              <w:t>10.10.23.1/24</w:t>
            </w:r>
          </w:p>
        </w:tc>
        <w:tc>
          <w:tcPr>
            <w:tcW w:w="3147" w:type="dxa"/>
            <w:tcBorders>
              <w:top w:val="nil"/>
            </w:tcBorders>
          </w:tcPr>
          <w:p w14:paraId="5F5BF1C2" w14:textId="77777777" w:rsidR="005008FF" w:rsidRPr="00D96932" w:rsidRDefault="005008FF" w:rsidP="0054633B">
            <w:pPr>
              <w:pStyle w:val="ConfigWindow"/>
            </w:pPr>
            <w:r w:rsidRPr="007C24E1">
              <w:t>N/A</w:t>
            </w:r>
          </w:p>
        </w:tc>
      </w:tr>
      <w:tr w:rsidR="005008FF" w:rsidRPr="00D96932" w14:paraId="67FB122C" w14:textId="77777777" w:rsidTr="0054633B">
        <w:trPr>
          <w:cantSplit/>
          <w:jc w:val="center"/>
        </w:trPr>
        <w:tc>
          <w:tcPr>
            <w:tcW w:w="1530" w:type="dxa"/>
            <w:vAlign w:val="bottom"/>
          </w:tcPr>
          <w:p w14:paraId="418A2952" w14:textId="77777777" w:rsidR="005008FF" w:rsidRPr="00D96932" w:rsidRDefault="005008FF" w:rsidP="005008FF">
            <w:pPr>
              <w:pStyle w:val="TableText"/>
            </w:pPr>
            <w:r w:rsidRPr="00D96932">
              <w:t>PC1</w:t>
            </w:r>
          </w:p>
        </w:tc>
        <w:tc>
          <w:tcPr>
            <w:tcW w:w="2070" w:type="dxa"/>
            <w:vAlign w:val="bottom"/>
          </w:tcPr>
          <w:p w14:paraId="6C6015D0" w14:textId="77777777" w:rsidR="005008FF" w:rsidRPr="00D96932" w:rsidRDefault="005008FF" w:rsidP="005008FF">
            <w:pPr>
              <w:pStyle w:val="TableText"/>
            </w:pPr>
            <w:r>
              <w:t>NIC</w:t>
            </w:r>
          </w:p>
        </w:tc>
        <w:tc>
          <w:tcPr>
            <w:tcW w:w="3420" w:type="dxa"/>
            <w:vAlign w:val="bottom"/>
          </w:tcPr>
          <w:p w14:paraId="3D31C366" w14:textId="0CE12822" w:rsidR="005008FF" w:rsidRPr="00D96932" w:rsidRDefault="005008FF" w:rsidP="005008FF">
            <w:pPr>
              <w:pStyle w:val="TableText"/>
            </w:pPr>
            <w:r w:rsidRPr="00D96932">
              <w:t>10.10.1.10</w:t>
            </w:r>
            <w:r>
              <w:t>/24</w:t>
            </w:r>
          </w:p>
        </w:tc>
        <w:tc>
          <w:tcPr>
            <w:tcW w:w="3147" w:type="dxa"/>
          </w:tcPr>
          <w:p w14:paraId="3921FD31" w14:textId="77777777" w:rsidR="005008FF" w:rsidRPr="00D96932" w:rsidRDefault="005008FF" w:rsidP="005008FF">
            <w:pPr>
              <w:pStyle w:val="TableText"/>
            </w:pPr>
            <w:r>
              <w:t>10.10.1.1</w:t>
            </w:r>
          </w:p>
        </w:tc>
      </w:tr>
      <w:tr w:rsidR="005008FF" w:rsidRPr="00D96932" w14:paraId="52B88667" w14:textId="77777777" w:rsidTr="0054633B">
        <w:trPr>
          <w:cantSplit/>
          <w:jc w:val="center"/>
        </w:trPr>
        <w:tc>
          <w:tcPr>
            <w:tcW w:w="1530" w:type="dxa"/>
            <w:vAlign w:val="bottom"/>
          </w:tcPr>
          <w:p w14:paraId="25F505DE" w14:textId="77777777" w:rsidR="005008FF" w:rsidRPr="00D96932" w:rsidRDefault="005008FF" w:rsidP="005008FF">
            <w:pPr>
              <w:pStyle w:val="TableText"/>
            </w:pPr>
            <w:r w:rsidRPr="00D96932">
              <w:t>PC3</w:t>
            </w:r>
          </w:p>
        </w:tc>
        <w:tc>
          <w:tcPr>
            <w:tcW w:w="2070" w:type="dxa"/>
            <w:vAlign w:val="bottom"/>
          </w:tcPr>
          <w:p w14:paraId="43EECDFF" w14:textId="77777777" w:rsidR="005008FF" w:rsidRPr="00D96932" w:rsidRDefault="005008FF" w:rsidP="005008FF">
            <w:pPr>
              <w:pStyle w:val="TableText"/>
            </w:pPr>
            <w:r>
              <w:t>NIC</w:t>
            </w:r>
          </w:p>
        </w:tc>
        <w:tc>
          <w:tcPr>
            <w:tcW w:w="3420" w:type="dxa"/>
            <w:vAlign w:val="bottom"/>
          </w:tcPr>
          <w:p w14:paraId="3B6179E4" w14:textId="34CD4FC8" w:rsidR="005008FF" w:rsidRPr="00D96932" w:rsidRDefault="005008FF" w:rsidP="005008FF">
            <w:pPr>
              <w:pStyle w:val="TableText"/>
            </w:pPr>
            <w:r w:rsidRPr="00D96932">
              <w:t>10.10.5.10</w:t>
            </w:r>
            <w:r>
              <w:t>/24</w:t>
            </w:r>
          </w:p>
        </w:tc>
        <w:tc>
          <w:tcPr>
            <w:tcW w:w="3147" w:type="dxa"/>
          </w:tcPr>
          <w:p w14:paraId="258DF9E5" w14:textId="77777777" w:rsidR="005008FF" w:rsidRPr="00D96932" w:rsidRDefault="005008FF" w:rsidP="005008FF">
            <w:pPr>
              <w:pStyle w:val="TableText"/>
            </w:pPr>
            <w:r>
              <w:t>10.10.5.1</w:t>
            </w:r>
          </w:p>
        </w:tc>
      </w:tr>
    </w:tbl>
    <w:p w14:paraId="52D6A48C" w14:textId="77777777" w:rsidR="00D778DF" w:rsidRPr="00E70096" w:rsidRDefault="00D778DF" w:rsidP="00D452F4">
      <w:pPr>
        <w:pStyle w:val="Heading1"/>
      </w:pPr>
      <w:r w:rsidRPr="00E70096">
        <w:t>Objectives</w:t>
      </w:r>
    </w:p>
    <w:p w14:paraId="0F73766A" w14:textId="77777777" w:rsidR="009E494E" w:rsidRPr="00D96932" w:rsidRDefault="009E494E" w:rsidP="009E494E">
      <w:pPr>
        <w:pStyle w:val="BodyTextL25Bold"/>
      </w:pPr>
      <w:r w:rsidRPr="00D96932">
        <w:t xml:space="preserve">Part 1: Build the Network, Configure Basic Device Settings and </w:t>
      </w:r>
      <w:r>
        <w:t xml:space="preserve">Static </w:t>
      </w:r>
      <w:r w:rsidRPr="00D96932">
        <w:t>Routing</w:t>
      </w:r>
    </w:p>
    <w:p w14:paraId="5B927508" w14:textId="77777777" w:rsidR="009E494E" w:rsidRPr="00D96932" w:rsidRDefault="009E494E" w:rsidP="009E494E">
      <w:pPr>
        <w:pStyle w:val="BodyTextL25Bold"/>
      </w:pPr>
      <w:bookmarkStart w:id="1" w:name="_Hlk30419425"/>
      <w:r w:rsidRPr="00D96932">
        <w:t xml:space="preserve">Part 2: </w:t>
      </w:r>
      <w:bookmarkEnd w:id="1"/>
      <w:r w:rsidRPr="00D96932">
        <w:t>Configure GRE over IPsec using Crypto Maps on R1</w:t>
      </w:r>
    </w:p>
    <w:p w14:paraId="58507434" w14:textId="1457FFF4" w:rsidR="009E494E" w:rsidRDefault="009E494E" w:rsidP="009E494E">
      <w:pPr>
        <w:pStyle w:val="BodyTextL25Bold"/>
      </w:pPr>
      <w:r w:rsidRPr="00D96932">
        <w:t>Part 3: Configure GRE over IPsec using</w:t>
      </w:r>
      <w:r>
        <w:t xml:space="preserve"> a Tunnel</w:t>
      </w:r>
      <w:r w:rsidRPr="00D96932">
        <w:t xml:space="preserve"> IPsec Profile on R3</w:t>
      </w:r>
    </w:p>
    <w:p w14:paraId="2186C25D" w14:textId="77777777" w:rsidR="009E494E" w:rsidRPr="00D96932" w:rsidRDefault="009E494E" w:rsidP="009E494E">
      <w:pPr>
        <w:pStyle w:val="BodyTextL25Bold"/>
      </w:pPr>
      <w:r w:rsidRPr="00D96932">
        <w:t>Part 4: Verify the GRE over IPsec Tunnel on R1 and R3</w:t>
      </w:r>
    </w:p>
    <w:p w14:paraId="42B5C6F3" w14:textId="77777777" w:rsidR="00D778DF" w:rsidRDefault="00D778DF" w:rsidP="0054633B">
      <w:pPr>
        <w:pStyle w:val="Heading1"/>
      </w:pPr>
      <w:r w:rsidRPr="00E70096">
        <w:t>Background / Scenario</w:t>
      </w:r>
    </w:p>
    <w:p w14:paraId="529E2F45" w14:textId="77777777" w:rsidR="009E494E" w:rsidRPr="00D96932" w:rsidRDefault="009E494E" w:rsidP="009E494E">
      <w:pPr>
        <w:pStyle w:val="BodyTextL25"/>
      </w:pPr>
      <w:r w:rsidRPr="00D96932">
        <w:t xml:space="preserve">IPsec site-to-site VPNs can only send unicast IP traffic. Therefore, they do not support routing protocols that require multicast or broadcast communication. </w:t>
      </w:r>
    </w:p>
    <w:p w14:paraId="19883F7D" w14:textId="77777777" w:rsidR="009E494E" w:rsidRPr="00D96932" w:rsidRDefault="009E494E" w:rsidP="009E494E">
      <w:pPr>
        <w:pStyle w:val="BodyTextL25"/>
      </w:pPr>
      <w:r w:rsidRPr="00D96932">
        <w:t>GRE is a VPN tunneling technology that permits unicast, multicast, and broadcast traffic. However, GRE does not encrypt traffic.</w:t>
      </w:r>
    </w:p>
    <w:p w14:paraId="1AF85496" w14:textId="77777777" w:rsidR="009E494E" w:rsidRPr="00D96932" w:rsidRDefault="009E494E" w:rsidP="009E494E">
      <w:pPr>
        <w:pStyle w:val="BodyTextL25"/>
      </w:pPr>
      <w:r w:rsidRPr="00D96932">
        <w:t>Combined together, GRE can tunnel multicast and broadcast traffic</w:t>
      </w:r>
      <w:r>
        <w:t>,</w:t>
      </w:r>
      <w:r w:rsidRPr="00D96932">
        <w:t xml:space="preserve"> and IPsec can secure GRE traffic. GRE over IPsec provides security and support for routing protocols.</w:t>
      </w:r>
    </w:p>
    <w:p w14:paraId="43D1BE7B" w14:textId="77777777" w:rsidR="009E494E" w:rsidRPr="00D96932" w:rsidRDefault="009E494E" w:rsidP="009E494E">
      <w:pPr>
        <w:pStyle w:val="BodyTextL25"/>
      </w:pPr>
      <w:r w:rsidRPr="00D96932">
        <w:lastRenderedPageBreak/>
        <w:t>In this lab, you will build and configure:</w:t>
      </w:r>
    </w:p>
    <w:p w14:paraId="6085532B" w14:textId="77777777" w:rsidR="009E494E" w:rsidRPr="00D96932" w:rsidRDefault="009E494E" w:rsidP="009E494E">
      <w:pPr>
        <w:pStyle w:val="BodyTextL25"/>
        <w:numPr>
          <w:ilvl w:val="0"/>
          <w:numId w:val="11"/>
        </w:numPr>
      </w:pPr>
      <w:r w:rsidRPr="00D96932">
        <w:rPr>
          <w:b/>
          <w:bCs/>
        </w:rPr>
        <w:t xml:space="preserve">GRE over IPsec VPN using a Crypto Map </w:t>
      </w:r>
      <w:r w:rsidRPr="00D96932">
        <w:t xml:space="preserve">– </w:t>
      </w:r>
      <w:r>
        <w:t>This is a c</w:t>
      </w:r>
      <w:r w:rsidRPr="00D96932">
        <w:t xml:space="preserve">ommon method </w:t>
      </w:r>
      <w:r>
        <w:t>of</w:t>
      </w:r>
      <w:r w:rsidRPr="00D96932">
        <w:t xml:space="preserve"> enabl</w:t>
      </w:r>
      <w:r>
        <w:t>ing</w:t>
      </w:r>
      <w:r w:rsidRPr="00D96932">
        <w:t xml:space="preserve"> multicast traffic over the VPN.  </w:t>
      </w:r>
    </w:p>
    <w:p w14:paraId="75D47455" w14:textId="77777777" w:rsidR="009E494E" w:rsidRPr="00D96932" w:rsidRDefault="009E494E" w:rsidP="009E494E">
      <w:pPr>
        <w:pStyle w:val="BodyTextL25"/>
        <w:numPr>
          <w:ilvl w:val="0"/>
          <w:numId w:val="11"/>
        </w:numPr>
      </w:pPr>
      <w:r w:rsidRPr="00D96932">
        <w:rPr>
          <w:b/>
          <w:bCs/>
        </w:rPr>
        <w:t xml:space="preserve">GRE over IPsec VPN using an IPsec Tunnel Profile </w:t>
      </w:r>
      <w:r w:rsidRPr="00D96932">
        <w:t xml:space="preserve">– </w:t>
      </w:r>
      <w:r>
        <w:t>This is a n</w:t>
      </w:r>
      <w:r w:rsidRPr="00D96932">
        <w:t>ewer method of implementing GRE over IPsec using IPsec profiles.</w:t>
      </w:r>
    </w:p>
    <w:p w14:paraId="727FC74E" w14:textId="77777777" w:rsidR="009E494E" w:rsidRPr="00D96932" w:rsidRDefault="009E494E" w:rsidP="009E494E">
      <w:pPr>
        <w:pStyle w:val="BodyTextL25"/>
      </w:pPr>
      <w:r w:rsidRPr="00D96932">
        <w:rPr>
          <w:b/>
        </w:rPr>
        <w:t>Note</w:t>
      </w:r>
      <w:r w:rsidRPr="0054633B">
        <w:rPr>
          <w:bCs/>
        </w:rPr>
        <w:t>:</w:t>
      </w:r>
      <w:r w:rsidRPr="00D96932">
        <w:t xml:space="preserve"> This lab is an exercise in developing, deploying, and verifying how VNPs operates and does not reflect networking best practices.</w:t>
      </w:r>
    </w:p>
    <w:p w14:paraId="2B0DE0DE" w14:textId="77777777" w:rsidR="009E494E" w:rsidRPr="00D96932" w:rsidRDefault="009E494E" w:rsidP="009E494E">
      <w:pPr>
        <w:pStyle w:val="BodyTextL25"/>
        <w:rPr>
          <w:b/>
        </w:rPr>
      </w:pPr>
      <w:r w:rsidRPr="00D96932">
        <w:rPr>
          <w:rFonts w:eastAsia="Arial"/>
          <w:b/>
        </w:rPr>
        <w:t>Note</w:t>
      </w:r>
      <w:r w:rsidRPr="00D96932">
        <w:rPr>
          <w:rFonts w:eastAsia="Arial"/>
        </w:rPr>
        <w:t>: The routers used with this CCNP hands-on lab are Cisco 4221</w:t>
      </w:r>
      <w:r>
        <w:rPr>
          <w:rFonts w:eastAsia="Arial"/>
        </w:rPr>
        <w:t xml:space="preserve"> routers </w:t>
      </w:r>
      <w:r w:rsidRPr="00D96932">
        <w:rPr>
          <w:rFonts w:eastAsia="Arial"/>
        </w:rPr>
        <w:t xml:space="preserve">and the two </w:t>
      </w:r>
      <w:r>
        <w:rPr>
          <w:rFonts w:eastAsia="Arial"/>
        </w:rPr>
        <w:t>L</w:t>
      </w:r>
      <w:r w:rsidRPr="00D96932">
        <w:rPr>
          <w:rFonts w:eastAsia="Arial"/>
        </w:rPr>
        <w:t>ayer 3 switches are Catalyst 3650 switches. Other routers and Layer 3 switches and Cisco IOS versions can be used. Depending on the model and Cisco IOS version, the commands available and the output produced might vary from what is shown in the labs.</w:t>
      </w:r>
    </w:p>
    <w:p w14:paraId="4E785CEB" w14:textId="77777777" w:rsidR="009E494E" w:rsidRPr="00D96932" w:rsidRDefault="009E494E" w:rsidP="009E494E">
      <w:pPr>
        <w:pStyle w:val="BodyTextL25"/>
      </w:pPr>
      <w:r w:rsidRPr="00D96932">
        <w:rPr>
          <w:b/>
        </w:rPr>
        <w:t>Note</w:t>
      </w:r>
      <w:r w:rsidRPr="00D96932">
        <w:t>: Ensure that the routers and switches have been erased and have no startup configurations. If you are unsure contact your instructor.</w:t>
      </w:r>
    </w:p>
    <w:p w14:paraId="3DCCA663" w14:textId="77777777" w:rsidR="00D778DF" w:rsidRPr="00E70096" w:rsidRDefault="00D778DF" w:rsidP="00D452F4">
      <w:pPr>
        <w:pStyle w:val="Heading1"/>
      </w:pPr>
      <w:r w:rsidRPr="00E70096">
        <w:t>Required Resources</w:t>
      </w:r>
    </w:p>
    <w:p w14:paraId="5546A72F" w14:textId="4CC51486" w:rsidR="00F3250F" w:rsidRPr="0054633B" w:rsidRDefault="00F3250F" w:rsidP="0054633B">
      <w:pPr>
        <w:pStyle w:val="Bulletlevel1"/>
      </w:pPr>
      <w:r w:rsidRPr="00D96932">
        <w:t xml:space="preserve">3 </w:t>
      </w:r>
      <w:r>
        <w:t>R</w:t>
      </w:r>
      <w:r w:rsidRPr="00D96932">
        <w:t>outers (Cisco 4221 with Cisco IOS XE Release 16</w:t>
      </w:r>
      <w:r w:rsidRPr="0054633B">
        <w:t>.9.4 universal image or comparable)</w:t>
      </w:r>
    </w:p>
    <w:p w14:paraId="12888BCC" w14:textId="77777777" w:rsidR="00F3250F" w:rsidRPr="0054633B" w:rsidRDefault="00F3250F" w:rsidP="0054633B">
      <w:pPr>
        <w:pStyle w:val="Bulletlevel1"/>
      </w:pPr>
      <w:r w:rsidRPr="0054633B">
        <w:t xml:space="preserve">2 </w:t>
      </w:r>
      <w:r>
        <w:t>S</w:t>
      </w:r>
      <w:r w:rsidRPr="0054633B">
        <w:t xml:space="preserve">witches (Cisco 3650 </w:t>
      </w:r>
      <w:r w:rsidRPr="00D96932">
        <w:t>with Cisco IOS XE Release 16</w:t>
      </w:r>
      <w:r w:rsidRPr="0016193C">
        <w:t>.9.4 universal image or comparable)</w:t>
      </w:r>
    </w:p>
    <w:p w14:paraId="1B67BCCC" w14:textId="77777777" w:rsidR="00F3250F" w:rsidRDefault="00F3250F" w:rsidP="00F3250F">
      <w:pPr>
        <w:pStyle w:val="Bulletlevel1"/>
      </w:pPr>
      <w:r w:rsidRPr="0054633B">
        <w:t>2 PCs</w:t>
      </w:r>
      <w:r>
        <w:t xml:space="preserve"> </w:t>
      </w:r>
      <w:r w:rsidRPr="00177B76">
        <w:t>(Choice of operating system with a terminal emulation program installed)</w:t>
      </w:r>
    </w:p>
    <w:p w14:paraId="75C28D9C" w14:textId="77777777" w:rsidR="00F3250F" w:rsidRDefault="00F3250F" w:rsidP="00F3250F">
      <w:pPr>
        <w:pStyle w:val="Bulletlevel1"/>
      </w:pPr>
      <w:r>
        <w:t>Console cables to configure the Cisco IOS devices via the console ports</w:t>
      </w:r>
    </w:p>
    <w:p w14:paraId="43BFA005" w14:textId="77777777" w:rsidR="00F3250F" w:rsidRDefault="00F3250F" w:rsidP="00F3250F">
      <w:pPr>
        <w:pStyle w:val="Bulletlevel1"/>
      </w:pPr>
      <w:r>
        <w:t>Ethernet cables as shown in the topology</w:t>
      </w:r>
    </w:p>
    <w:p w14:paraId="7C8F88A7" w14:textId="77777777" w:rsidR="00125806" w:rsidRDefault="00125806" w:rsidP="00D452F4">
      <w:pPr>
        <w:pStyle w:val="Heading1"/>
      </w:pPr>
      <w:r>
        <w:t>Instructions</w:t>
      </w:r>
    </w:p>
    <w:p w14:paraId="297A577F" w14:textId="77777777" w:rsidR="00816D2A" w:rsidRPr="00D96932" w:rsidRDefault="00816D2A" w:rsidP="00816D2A">
      <w:pPr>
        <w:pStyle w:val="Heading2"/>
      </w:pPr>
      <w:r w:rsidRPr="00D96932">
        <w:t>Build the Network, Configure Basic Device Settings and Static Routing</w:t>
      </w:r>
    </w:p>
    <w:p w14:paraId="557B5B1B" w14:textId="77777777" w:rsidR="00816D2A" w:rsidRPr="00D96932" w:rsidRDefault="00816D2A" w:rsidP="00816D2A">
      <w:pPr>
        <w:pStyle w:val="BodyTextL25"/>
      </w:pPr>
      <w:r w:rsidRPr="00D96932">
        <w:t>In Part 1, you will set up the network topology, configure basic settings, interface addressing, and single-area OSPFv2 on the routers.</w:t>
      </w:r>
    </w:p>
    <w:p w14:paraId="78630EF2" w14:textId="77777777" w:rsidR="00816D2A" w:rsidRPr="00D96932" w:rsidRDefault="00816D2A" w:rsidP="00EA4071">
      <w:pPr>
        <w:pStyle w:val="Heading3"/>
      </w:pPr>
      <w:r w:rsidRPr="00D96932">
        <w:t>Cable the network as shown in the topology.</w:t>
      </w:r>
    </w:p>
    <w:p w14:paraId="0B414896" w14:textId="77777777" w:rsidR="00816D2A" w:rsidRPr="00D96932" w:rsidRDefault="00816D2A" w:rsidP="00816D2A">
      <w:pPr>
        <w:pStyle w:val="BodyTextL25"/>
      </w:pPr>
      <w:r w:rsidRPr="00D96932">
        <w:t>Attach the devices as shown in the topology diagram, and cable as necessary.</w:t>
      </w:r>
    </w:p>
    <w:p w14:paraId="628A60E8" w14:textId="5F28482F" w:rsidR="00816D2A" w:rsidRPr="00D96932" w:rsidRDefault="00816D2A" w:rsidP="00EA4071">
      <w:pPr>
        <w:pStyle w:val="Heading3"/>
      </w:pPr>
      <w:r w:rsidRPr="00D96932">
        <w:t>Configure basic settings for the routers.</w:t>
      </w:r>
    </w:p>
    <w:p w14:paraId="71B489E2" w14:textId="7AD8627B" w:rsidR="00816D2A" w:rsidRPr="00D96932" w:rsidRDefault="00816D2A" w:rsidP="0054633B">
      <w:pPr>
        <w:pStyle w:val="SubStepAlpha"/>
      </w:pPr>
      <w:r w:rsidRPr="00D96932">
        <w:t xml:space="preserve">Console into each router and switch, enter global configuration mode, and apply the basic settings, and interface addressing. A command list for each device is </w:t>
      </w:r>
      <w:r w:rsidR="005008FF">
        <w:t>provided for your reference.</w:t>
      </w:r>
    </w:p>
    <w:p w14:paraId="361A88A1" w14:textId="77777777" w:rsidR="00816D2A" w:rsidRPr="00D96932" w:rsidRDefault="00816D2A" w:rsidP="00EA4071">
      <w:pPr>
        <w:pStyle w:val="BodyTextL50"/>
      </w:pPr>
      <w:r w:rsidRPr="00D96932">
        <w:t>Routing is enabled as follows:</w:t>
      </w:r>
    </w:p>
    <w:p w14:paraId="32F86720" w14:textId="77777777" w:rsidR="00816D2A" w:rsidRPr="00D96932" w:rsidRDefault="00816D2A" w:rsidP="00EA4071">
      <w:pPr>
        <w:pStyle w:val="Bulletlevel2"/>
      </w:pPr>
      <w:r w:rsidRPr="00D96932">
        <w:t>R2 has a static route to the networks connected to R1 (i.e., 10.10.0.0/22) and two static routes to the networks connected to R3 (i.e., 10.10.4.0/22, 10.10.16.0/21).</w:t>
      </w:r>
    </w:p>
    <w:p w14:paraId="7E98F9E8" w14:textId="77777777" w:rsidR="00816D2A" w:rsidRPr="00D96932" w:rsidRDefault="00816D2A" w:rsidP="00EA4071">
      <w:pPr>
        <w:pStyle w:val="Bulletlevel2"/>
      </w:pPr>
      <w:r w:rsidRPr="00D96932">
        <w:t xml:space="preserve">R1 and R3 each have a default static route to R2. </w:t>
      </w:r>
    </w:p>
    <w:p w14:paraId="4DB83DD4" w14:textId="77777777" w:rsidR="00816D2A" w:rsidRPr="00D96932" w:rsidRDefault="00816D2A" w:rsidP="00EA4071">
      <w:pPr>
        <w:pStyle w:val="Bulletlevel2"/>
      </w:pPr>
      <w:r w:rsidRPr="00D96932">
        <w:t>OSPFv2 routing is enabled between R1 and D1</w:t>
      </w:r>
      <w:r>
        <w:t>,</w:t>
      </w:r>
      <w:r w:rsidRPr="00D96932">
        <w:t xml:space="preserve"> and R1 is propagating the default route to D1.</w:t>
      </w:r>
    </w:p>
    <w:p w14:paraId="3028D44B" w14:textId="77777777" w:rsidR="00816D2A" w:rsidRPr="00D96932" w:rsidRDefault="00816D2A" w:rsidP="00EA4071">
      <w:pPr>
        <w:pStyle w:val="Bulletlevel2"/>
      </w:pPr>
      <w:r w:rsidRPr="00D96932">
        <w:t>OSPFv2 routing is enabled between R3 and D3</w:t>
      </w:r>
      <w:r>
        <w:t>,</w:t>
      </w:r>
      <w:r w:rsidRPr="00D96932">
        <w:t xml:space="preserve"> and R3 is propagating the default route to D3.</w:t>
      </w:r>
    </w:p>
    <w:p w14:paraId="296518C4" w14:textId="30307540" w:rsidR="00816D2A" w:rsidRDefault="00816D2A" w:rsidP="00C347A3">
      <w:pPr>
        <w:pStyle w:val="Bulletlevel2"/>
      </w:pPr>
      <w:r w:rsidRPr="00D96932">
        <w:t xml:space="preserve">A command list for each </w:t>
      </w:r>
      <w:r w:rsidR="005008FF">
        <w:t>device is listed below to perform initial configurations</w:t>
      </w:r>
      <w:r w:rsidRPr="00D96932">
        <w:t>.</w:t>
      </w:r>
    </w:p>
    <w:p w14:paraId="64BFB1C4" w14:textId="3A554450" w:rsidR="009C4E35" w:rsidRDefault="009C4E35" w:rsidP="00EA4071">
      <w:pPr>
        <w:pStyle w:val="BodyTextL25Bold"/>
        <w:spacing w:after="0"/>
      </w:pPr>
      <w:bookmarkStart w:id="2" w:name="_Hlk29030893"/>
      <w:r w:rsidRPr="00EA4071">
        <w:t>Router R1</w:t>
      </w:r>
    </w:p>
    <w:p w14:paraId="742A87AD" w14:textId="57B28095" w:rsidR="00034CD0" w:rsidRDefault="00034CD0" w:rsidP="00EA4071">
      <w:pPr>
        <w:pStyle w:val="ConfigWindow"/>
      </w:pPr>
      <w:r>
        <w:t>Open configuration window</w:t>
      </w:r>
    </w:p>
    <w:bookmarkEnd w:id="2"/>
    <w:p w14:paraId="6FDE8513" w14:textId="77777777" w:rsidR="009C4E35" w:rsidRPr="00D96932" w:rsidRDefault="009C4E35" w:rsidP="009C4E35">
      <w:pPr>
        <w:pStyle w:val="CMD"/>
      </w:pPr>
      <w:r w:rsidRPr="00D96932">
        <w:t>hostname R1</w:t>
      </w:r>
    </w:p>
    <w:p w14:paraId="227764FD"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54496780" w14:textId="77777777" w:rsidR="009C4E35" w:rsidRPr="00D96932" w:rsidRDefault="009C4E35" w:rsidP="009C4E35">
      <w:pPr>
        <w:pStyle w:val="CMD"/>
      </w:pPr>
      <w:r w:rsidRPr="00D96932">
        <w:lastRenderedPageBreak/>
        <w:t>line con 0</w:t>
      </w:r>
    </w:p>
    <w:p w14:paraId="1F148673" w14:textId="4DD8E9E7" w:rsidR="009C4E35" w:rsidRPr="00D96932" w:rsidRDefault="005008FF" w:rsidP="009C4E35">
      <w:pPr>
        <w:pStyle w:val="CMD"/>
      </w:pPr>
      <w:r>
        <w:t xml:space="preserve"> </w:t>
      </w:r>
      <w:r w:rsidR="009C4E35" w:rsidRPr="00D96932">
        <w:t>logging sync</w:t>
      </w:r>
    </w:p>
    <w:p w14:paraId="7176A14C" w14:textId="1592126B" w:rsidR="009C4E35" w:rsidRPr="00D96932" w:rsidRDefault="005008FF" w:rsidP="009C4E35">
      <w:pPr>
        <w:pStyle w:val="CMD"/>
      </w:pPr>
      <w:r>
        <w:t xml:space="preserve"> </w:t>
      </w:r>
      <w:r w:rsidR="009C4E35" w:rsidRPr="00D96932">
        <w:t>exec-time 0 0</w:t>
      </w:r>
    </w:p>
    <w:p w14:paraId="6F16D14D" w14:textId="1FD961FF" w:rsidR="009C4E35" w:rsidRPr="00D96932" w:rsidRDefault="005008FF" w:rsidP="009C4E35">
      <w:pPr>
        <w:pStyle w:val="CMD"/>
      </w:pPr>
      <w:r>
        <w:t xml:space="preserve"> </w:t>
      </w:r>
      <w:r w:rsidR="009C4E35" w:rsidRPr="00D96932">
        <w:t>exit</w:t>
      </w:r>
    </w:p>
    <w:p w14:paraId="130500E6"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R1, Implement GRE over IPsec Site-to-Site VPNs #</w:t>
      </w:r>
    </w:p>
    <w:p w14:paraId="1AADCD05" w14:textId="77777777" w:rsidR="009C4E35" w:rsidRPr="00D96932" w:rsidRDefault="009C4E35" w:rsidP="009C4E35">
      <w:pPr>
        <w:pStyle w:val="CMD"/>
      </w:pPr>
      <w:r w:rsidRPr="00D96932">
        <w:t>interface g0/0/0</w:t>
      </w:r>
    </w:p>
    <w:p w14:paraId="189F0C24" w14:textId="77777777" w:rsidR="009C4E35" w:rsidRPr="00D96932" w:rsidRDefault="009C4E35" w:rsidP="009C4E35">
      <w:pPr>
        <w:pStyle w:val="CMD"/>
      </w:pPr>
      <w:r w:rsidRPr="00D96932">
        <w:t xml:space="preserve"> description Connection to R2</w:t>
      </w:r>
    </w:p>
    <w:p w14:paraId="28A173F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64.100.0.2 255.255.255.252</w:t>
      </w:r>
    </w:p>
    <w:p w14:paraId="54EA3E4B" w14:textId="77777777" w:rsidR="009C4E35" w:rsidRPr="00D96932" w:rsidRDefault="009C4E35" w:rsidP="009C4E35">
      <w:pPr>
        <w:pStyle w:val="CMD"/>
      </w:pPr>
      <w:r w:rsidRPr="00D96932">
        <w:t xml:space="preserve"> no shut</w:t>
      </w:r>
    </w:p>
    <w:p w14:paraId="3964973E" w14:textId="77777777" w:rsidR="009C4E35" w:rsidRPr="00D96932" w:rsidRDefault="009C4E35" w:rsidP="009C4E35">
      <w:pPr>
        <w:pStyle w:val="CMD"/>
      </w:pPr>
      <w:r w:rsidRPr="00D96932">
        <w:t xml:space="preserve"> exit</w:t>
      </w:r>
    </w:p>
    <w:p w14:paraId="35C2DDAD" w14:textId="77777777" w:rsidR="009C4E35" w:rsidRPr="00D96932" w:rsidRDefault="009C4E35" w:rsidP="009C4E35">
      <w:pPr>
        <w:pStyle w:val="CMD"/>
      </w:pPr>
      <w:r w:rsidRPr="00D96932">
        <w:t>interface GigabitEthernet0/0/1</w:t>
      </w:r>
    </w:p>
    <w:p w14:paraId="0FBF0D38" w14:textId="77777777" w:rsidR="009C4E35" w:rsidRPr="00D96932" w:rsidRDefault="009C4E35" w:rsidP="009C4E35">
      <w:pPr>
        <w:pStyle w:val="CMD"/>
      </w:pPr>
      <w:r w:rsidRPr="00D96932">
        <w:t xml:space="preserve"> description Connection to D1</w:t>
      </w:r>
    </w:p>
    <w:p w14:paraId="2F6AC8E1"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10.10.0.1 255.255.255.252</w:t>
      </w:r>
    </w:p>
    <w:p w14:paraId="2EA927AC" w14:textId="77777777" w:rsidR="009C4E35" w:rsidRPr="00D96932" w:rsidRDefault="009C4E35" w:rsidP="009C4E35">
      <w:pPr>
        <w:pStyle w:val="CMD"/>
      </w:pPr>
      <w:r w:rsidRPr="00D96932">
        <w:t xml:space="preserve"> no shut</w:t>
      </w:r>
    </w:p>
    <w:p w14:paraId="2A63B359" w14:textId="77777777" w:rsidR="009C4E35" w:rsidRPr="00D96932" w:rsidRDefault="009C4E35" w:rsidP="009C4E35">
      <w:pPr>
        <w:pStyle w:val="CMD"/>
      </w:pPr>
      <w:r w:rsidRPr="00D96932">
        <w:t xml:space="preserve"> exit</w:t>
      </w:r>
    </w:p>
    <w:p w14:paraId="45341B08"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7AFDCB55" w14:textId="77777777" w:rsidR="009C4E35" w:rsidRPr="00D96932" w:rsidRDefault="009C4E35" w:rsidP="009C4E35">
      <w:pPr>
        <w:pStyle w:val="CMD"/>
      </w:pPr>
      <w:r w:rsidRPr="00D96932">
        <w:t xml:space="preserve"> router-id 1.1.1.1</w:t>
      </w:r>
    </w:p>
    <w:p w14:paraId="756E7C61" w14:textId="77777777" w:rsidR="009C4E35" w:rsidRPr="00D96932" w:rsidRDefault="009C4E35" w:rsidP="009C4E35">
      <w:pPr>
        <w:pStyle w:val="CMD"/>
      </w:pPr>
      <w:r w:rsidRPr="00D96932">
        <w:t xml:space="preserve"> auto-cost reference-bandwidth 1000</w:t>
      </w:r>
    </w:p>
    <w:p w14:paraId="2AA682DC" w14:textId="77777777" w:rsidR="009C4E35" w:rsidRPr="00D96932" w:rsidRDefault="009C4E35" w:rsidP="009C4E35">
      <w:pPr>
        <w:pStyle w:val="CMD"/>
      </w:pPr>
      <w:r w:rsidRPr="00D96932">
        <w:t xml:space="preserve"> network 10.10.0.0 0.0.0.3 area 0</w:t>
      </w:r>
    </w:p>
    <w:p w14:paraId="50F701DF" w14:textId="77777777" w:rsidR="009C4E35" w:rsidRPr="00D96932" w:rsidRDefault="009C4E35" w:rsidP="009C4E35">
      <w:pPr>
        <w:pStyle w:val="CMD"/>
      </w:pPr>
      <w:r w:rsidRPr="00D96932">
        <w:t xml:space="preserve"> default-information originate</w:t>
      </w:r>
    </w:p>
    <w:p w14:paraId="2F0F9A96" w14:textId="77777777" w:rsidR="009C4E35" w:rsidRPr="00D96932" w:rsidRDefault="009C4E35" w:rsidP="009C4E35">
      <w:pPr>
        <w:pStyle w:val="CMD"/>
      </w:pPr>
      <w:r w:rsidRPr="00D96932">
        <w:t>exit</w:t>
      </w:r>
    </w:p>
    <w:p w14:paraId="0E9073A6" w14:textId="77777777" w:rsidR="009C4E35" w:rsidRPr="00D96932" w:rsidRDefault="009C4E35" w:rsidP="009C4E35">
      <w:pPr>
        <w:pStyle w:val="CMD"/>
      </w:pPr>
      <w:proofErr w:type="spellStart"/>
      <w:r w:rsidRPr="00D96932">
        <w:t>ip</w:t>
      </w:r>
      <w:proofErr w:type="spellEnd"/>
      <w:r w:rsidRPr="00D96932">
        <w:t xml:space="preserve"> route 0.0.0.0 0.0.0.0 64.100.0.1</w:t>
      </w:r>
    </w:p>
    <w:p w14:paraId="571D89E6" w14:textId="77777777" w:rsidR="009C4E35" w:rsidRPr="00EA4071" w:rsidRDefault="009C4E35" w:rsidP="00EA4071">
      <w:pPr>
        <w:pStyle w:val="BodyTextL25Bold"/>
      </w:pPr>
      <w:r w:rsidRPr="00EA4071">
        <w:t>Router R2</w:t>
      </w:r>
    </w:p>
    <w:p w14:paraId="6F3D149E" w14:textId="77777777" w:rsidR="009C4E35" w:rsidRPr="00D96932" w:rsidRDefault="009C4E35" w:rsidP="009C4E35">
      <w:pPr>
        <w:pStyle w:val="CMD"/>
      </w:pPr>
      <w:r w:rsidRPr="00D96932">
        <w:t>hostname R2</w:t>
      </w:r>
    </w:p>
    <w:p w14:paraId="3FBBA249"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67EF62E1" w14:textId="77777777" w:rsidR="009C4E35" w:rsidRPr="00D96932" w:rsidRDefault="009C4E35" w:rsidP="009C4E35">
      <w:pPr>
        <w:pStyle w:val="CMD"/>
      </w:pPr>
      <w:r w:rsidRPr="00D96932">
        <w:t>line con 0</w:t>
      </w:r>
    </w:p>
    <w:p w14:paraId="65B13BD6" w14:textId="6D421F68" w:rsidR="009C4E35" w:rsidRPr="00D96932" w:rsidRDefault="005008FF" w:rsidP="009C4E35">
      <w:pPr>
        <w:pStyle w:val="CMD"/>
      </w:pPr>
      <w:r>
        <w:t xml:space="preserve"> </w:t>
      </w:r>
      <w:r w:rsidR="009C4E35" w:rsidRPr="00D96932">
        <w:t>logging sync</w:t>
      </w:r>
    </w:p>
    <w:p w14:paraId="5B51625F" w14:textId="1CBBBE50" w:rsidR="009C4E35" w:rsidRPr="00D96932" w:rsidRDefault="005008FF" w:rsidP="009C4E35">
      <w:pPr>
        <w:pStyle w:val="CMD"/>
      </w:pPr>
      <w:r>
        <w:t xml:space="preserve"> </w:t>
      </w:r>
      <w:r w:rsidR="009C4E35" w:rsidRPr="00D96932">
        <w:t>exec-time 0 0</w:t>
      </w:r>
    </w:p>
    <w:p w14:paraId="5C37CA59" w14:textId="6980BB55" w:rsidR="009C4E35" w:rsidRPr="00D96932" w:rsidRDefault="005008FF" w:rsidP="009C4E35">
      <w:pPr>
        <w:pStyle w:val="CMD"/>
      </w:pPr>
      <w:r>
        <w:t xml:space="preserve"> </w:t>
      </w:r>
      <w:r w:rsidR="009C4E35" w:rsidRPr="00D96932">
        <w:t>exit</w:t>
      </w:r>
    </w:p>
    <w:p w14:paraId="2957FD9A"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R2, Implement GRE over IPsec Site-to-Site VPNs #</w:t>
      </w:r>
    </w:p>
    <w:p w14:paraId="76036B37" w14:textId="77777777" w:rsidR="009C4E35" w:rsidRPr="00D96932" w:rsidRDefault="009C4E35" w:rsidP="009C4E35">
      <w:pPr>
        <w:pStyle w:val="CMD"/>
      </w:pPr>
      <w:r w:rsidRPr="00D96932">
        <w:t>interface g0/0/0</w:t>
      </w:r>
    </w:p>
    <w:p w14:paraId="7C3500DB" w14:textId="77777777" w:rsidR="009C4E35" w:rsidRPr="00D96932" w:rsidRDefault="009C4E35" w:rsidP="009C4E35">
      <w:pPr>
        <w:pStyle w:val="CMD"/>
      </w:pPr>
      <w:r w:rsidRPr="00D96932">
        <w:t xml:space="preserve"> description Connection to R1</w:t>
      </w:r>
    </w:p>
    <w:p w14:paraId="186ED6B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64.100.0.1 255.255.255.252</w:t>
      </w:r>
    </w:p>
    <w:p w14:paraId="6F2FAF0C" w14:textId="77777777" w:rsidR="009C4E35" w:rsidRPr="00D96932" w:rsidRDefault="009C4E35" w:rsidP="009C4E35">
      <w:pPr>
        <w:pStyle w:val="CMD"/>
      </w:pPr>
      <w:r w:rsidRPr="00D96932">
        <w:t xml:space="preserve"> no shut</w:t>
      </w:r>
    </w:p>
    <w:p w14:paraId="135B62A3" w14:textId="77777777" w:rsidR="009C4E35" w:rsidRPr="00D96932" w:rsidRDefault="009C4E35" w:rsidP="009C4E35">
      <w:pPr>
        <w:pStyle w:val="CMD"/>
      </w:pPr>
      <w:r w:rsidRPr="00D96932">
        <w:t xml:space="preserve"> exit</w:t>
      </w:r>
    </w:p>
    <w:p w14:paraId="43D6DA74" w14:textId="77777777" w:rsidR="009C4E35" w:rsidRPr="00D96932" w:rsidRDefault="009C4E35" w:rsidP="009C4E35">
      <w:pPr>
        <w:pStyle w:val="CMD"/>
      </w:pPr>
      <w:r w:rsidRPr="00D96932">
        <w:t>interface GigabitEthernet0/0/1</w:t>
      </w:r>
    </w:p>
    <w:p w14:paraId="248771BA" w14:textId="77777777" w:rsidR="009C4E35" w:rsidRPr="00D96932" w:rsidRDefault="009C4E35" w:rsidP="009C4E35">
      <w:pPr>
        <w:pStyle w:val="CMD"/>
      </w:pPr>
      <w:r w:rsidRPr="00D96932">
        <w:t xml:space="preserve"> description Connection to R3</w:t>
      </w:r>
    </w:p>
    <w:p w14:paraId="7B22C163"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64.100.1.1 255.255.255.252</w:t>
      </w:r>
    </w:p>
    <w:p w14:paraId="7F61E47A" w14:textId="77777777" w:rsidR="009C4E35" w:rsidRPr="00D96932" w:rsidRDefault="009C4E35" w:rsidP="009C4E35">
      <w:pPr>
        <w:pStyle w:val="CMD"/>
      </w:pPr>
      <w:r w:rsidRPr="00D96932">
        <w:t xml:space="preserve"> no shut</w:t>
      </w:r>
    </w:p>
    <w:p w14:paraId="698723B7" w14:textId="77777777" w:rsidR="009C4E35" w:rsidRPr="00D96932" w:rsidRDefault="009C4E35" w:rsidP="009C4E35">
      <w:pPr>
        <w:pStyle w:val="CMD"/>
      </w:pPr>
      <w:r w:rsidRPr="00D96932">
        <w:t xml:space="preserve"> exit</w:t>
      </w:r>
    </w:p>
    <w:p w14:paraId="315D7576" w14:textId="77777777" w:rsidR="009C4E35" w:rsidRPr="00D96932" w:rsidRDefault="009C4E35" w:rsidP="009C4E35">
      <w:pPr>
        <w:pStyle w:val="CMD"/>
      </w:pPr>
      <w:r w:rsidRPr="00D96932">
        <w:t>int lo0</w:t>
      </w:r>
    </w:p>
    <w:p w14:paraId="696FF793" w14:textId="0A9F9588" w:rsidR="009C4E35" w:rsidRPr="00D96932" w:rsidRDefault="005008FF" w:rsidP="009C4E35">
      <w:pPr>
        <w:pStyle w:val="CMD"/>
      </w:pPr>
      <w:r>
        <w:t xml:space="preserve"> </w:t>
      </w:r>
      <w:r w:rsidR="009C4E35" w:rsidRPr="00D96932">
        <w:t>description Internet simulated address</w:t>
      </w:r>
    </w:p>
    <w:p w14:paraId="0779A13A" w14:textId="27383A3B" w:rsidR="009C4E35" w:rsidRPr="00D96932" w:rsidRDefault="005008FF" w:rsidP="009C4E35">
      <w:pPr>
        <w:pStyle w:val="CMD"/>
      </w:pPr>
      <w:r>
        <w:t xml:space="preserve"> </w:t>
      </w:r>
      <w:proofErr w:type="spellStart"/>
      <w:r w:rsidR="009C4E35" w:rsidRPr="00D96932">
        <w:t>ip</w:t>
      </w:r>
      <w:proofErr w:type="spellEnd"/>
      <w:r w:rsidR="009C4E35" w:rsidRPr="00D96932">
        <w:t xml:space="preserve"> add 209.165.200.225 255.255.255.224</w:t>
      </w:r>
    </w:p>
    <w:p w14:paraId="602AEF8E" w14:textId="331EA946" w:rsidR="009C4E35" w:rsidRPr="00D96932" w:rsidRDefault="005008FF" w:rsidP="009C4E35">
      <w:pPr>
        <w:pStyle w:val="CMD"/>
      </w:pPr>
      <w:r>
        <w:t xml:space="preserve"> </w:t>
      </w:r>
      <w:r w:rsidR="009C4E35" w:rsidRPr="00D96932">
        <w:t>exit</w:t>
      </w:r>
    </w:p>
    <w:p w14:paraId="10E7595A" w14:textId="77777777" w:rsidR="009C4E35" w:rsidRPr="00D96932" w:rsidRDefault="009C4E35" w:rsidP="009C4E35">
      <w:pPr>
        <w:pStyle w:val="CMD"/>
      </w:pPr>
      <w:proofErr w:type="spellStart"/>
      <w:r w:rsidRPr="00D96932">
        <w:t>ip</w:t>
      </w:r>
      <w:proofErr w:type="spellEnd"/>
      <w:r w:rsidRPr="00D96932">
        <w:t xml:space="preserve"> route 0.0.0.0 0.0.0.0 Loopback0</w:t>
      </w:r>
    </w:p>
    <w:p w14:paraId="165B9941" w14:textId="77777777" w:rsidR="009C4E35" w:rsidRPr="00D96932" w:rsidRDefault="009C4E35" w:rsidP="009C4E35">
      <w:pPr>
        <w:pStyle w:val="CMD"/>
      </w:pPr>
      <w:proofErr w:type="spellStart"/>
      <w:r w:rsidRPr="00D96932">
        <w:lastRenderedPageBreak/>
        <w:t>ip</w:t>
      </w:r>
      <w:proofErr w:type="spellEnd"/>
      <w:r w:rsidRPr="00D96932">
        <w:t xml:space="preserve"> route 10.10.0.0 255.255.252.0 64.100.0.2</w:t>
      </w:r>
    </w:p>
    <w:p w14:paraId="531317FF" w14:textId="77777777" w:rsidR="009C4E35" w:rsidRPr="00D96932" w:rsidRDefault="009C4E35" w:rsidP="009C4E35">
      <w:pPr>
        <w:pStyle w:val="CMD"/>
      </w:pPr>
      <w:proofErr w:type="spellStart"/>
      <w:r w:rsidRPr="00D96932">
        <w:t>ip</w:t>
      </w:r>
      <w:proofErr w:type="spellEnd"/>
      <w:r w:rsidRPr="00D96932">
        <w:t xml:space="preserve"> route 10.10.4.0 255.255.252.0 64.100.1.2</w:t>
      </w:r>
    </w:p>
    <w:p w14:paraId="1E8C731F" w14:textId="77777777" w:rsidR="009C4E35" w:rsidRPr="00D96932" w:rsidRDefault="009C4E35" w:rsidP="009C4E35">
      <w:pPr>
        <w:pStyle w:val="CMD"/>
      </w:pPr>
      <w:proofErr w:type="spellStart"/>
      <w:r w:rsidRPr="00D96932">
        <w:t>ip</w:t>
      </w:r>
      <w:proofErr w:type="spellEnd"/>
      <w:r w:rsidRPr="00D96932">
        <w:t xml:space="preserve"> route 10.10.16.0 255.255.248.0 64.100.1.2</w:t>
      </w:r>
    </w:p>
    <w:p w14:paraId="508BF316" w14:textId="77777777" w:rsidR="009C4E35" w:rsidRPr="00EA4071" w:rsidRDefault="009C4E35" w:rsidP="00EA4071">
      <w:pPr>
        <w:pStyle w:val="BodyTextL25Bold"/>
      </w:pPr>
      <w:r w:rsidRPr="00EA4071">
        <w:t>Router R3</w:t>
      </w:r>
    </w:p>
    <w:p w14:paraId="34100AB2" w14:textId="77777777" w:rsidR="009C4E35" w:rsidRPr="00D96932" w:rsidRDefault="009C4E35" w:rsidP="009C4E35">
      <w:pPr>
        <w:pStyle w:val="CMD"/>
      </w:pPr>
      <w:r w:rsidRPr="00D96932">
        <w:t>hostname R3</w:t>
      </w:r>
    </w:p>
    <w:p w14:paraId="04B88A45"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494F24D0" w14:textId="77777777" w:rsidR="009C4E35" w:rsidRPr="00D96932" w:rsidRDefault="009C4E35" w:rsidP="009C4E35">
      <w:pPr>
        <w:pStyle w:val="CMD"/>
      </w:pPr>
      <w:r w:rsidRPr="00D96932">
        <w:t>line con 0</w:t>
      </w:r>
    </w:p>
    <w:p w14:paraId="7C440A30" w14:textId="44EF04C6" w:rsidR="009C4E35" w:rsidRPr="00D96932" w:rsidRDefault="005008FF" w:rsidP="009C4E35">
      <w:pPr>
        <w:pStyle w:val="CMD"/>
      </w:pPr>
      <w:r>
        <w:t xml:space="preserve"> </w:t>
      </w:r>
      <w:r w:rsidR="009C4E35" w:rsidRPr="00D96932">
        <w:t>logging sync</w:t>
      </w:r>
    </w:p>
    <w:p w14:paraId="5947D057" w14:textId="2097059C" w:rsidR="009C4E35" w:rsidRPr="00D96932" w:rsidRDefault="005008FF" w:rsidP="009C4E35">
      <w:pPr>
        <w:pStyle w:val="CMD"/>
      </w:pPr>
      <w:r>
        <w:t xml:space="preserve"> </w:t>
      </w:r>
      <w:r w:rsidR="009C4E35" w:rsidRPr="00D96932">
        <w:t>exec-time 0 0</w:t>
      </w:r>
    </w:p>
    <w:p w14:paraId="33109204" w14:textId="5CBEF7CE" w:rsidR="009C4E35" w:rsidRPr="00D96932" w:rsidRDefault="005008FF" w:rsidP="009C4E35">
      <w:pPr>
        <w:pStyle w:val="CMD"/>
      </w:pPr>
      <w:r>
        <w:t xml:space="preserve"> </w:t>
      </w:r>
      <w:r w:rsidR="009C4E35" w:rsidRPr="00D96932">
        <w:t>exit</w:t>
      </w:r>
    </w:p>
    <w:p w14:paraId="2F411EC6"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R3, Implement GRE over IPsec Site-to-Site VPNs #</w:t>
      </w:r>
    </w:p>
    <w:p w14:paraId="56CCAB51" w14:textId="77777777" w:rsidR="009C4E35" w:rsidRPr="00D96932" w:rsidRDefault="009C4E35" w:rsidP="009C4E35">
      <w:pPr>
        <w:pStyle w:val="CMD"/>
      </w:pPr>
      <w:r w:rsidRPr="00D96932">
        <w:t>interface g0/0/0</w:t>
      </w:r>
    </w:p>
    <w:p w14:paraId="04D52F73" w14:textId="77777777" w:rsidR="009C4E35" w:rsidRPr="00D96932" w:rsidRDefault="009C4E35" w:rsidP="009C4E35">
      <w:pPr>
        <w:pStyle w:val="CMD"/>
      </w:pPr>
      <w:r w:rsidRPr="00D96932">
        <w:t xml:space="preserve"> description Connection to R2</w:t>
      </w:r>
    </w:p>
    <w:p w14:paraId="018A0D46"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 64.100.1.2 255.255.255.252</w:t>
      </w:r>
    </w:p>
    <w:p w14:paraId="282BD647" w14:textId="77777777" w:rsidR="009C4E35" w:rsidRPr="00D96932" w:rsidRDefault="009C4E35" w:rsidP="009C4E35">
      <w:pPr>
        <w:pStyle w:val="CMD"/>
      </w:pPr>
      <w:r w:rsidRPr="00D96932">
        <w:t xml:space="preserve"> no shut</w:t>
      </w:r>
    </w:p>
    <w:p w14:paraId="34C81CD7" w14:textId="77777777" w:rsidR="009C4E35" w:rsidRPr="00D96932" w:rsidRDefault="009C4E35" w:rsidP="009C4E35">
      <w:pPr>
        <w:pStyle w:val="CMD"/>
      </w:pPr>
      <w:r w:rsidRPr="00D96932">
        <w:t xml:space="preserve"> exit</w:t>
      </w:r>
    </w:p>
    <w:p w14:paraId="399D3428" w14:textId="77777777" w:rsidR="009C4E35" w:rsidRPr="00D96932" w:rsidRDefault="009C4E35" w:rsidP="009C4E35">
      <w:pPr>
        <w:pStyle w:val="CMD"/>
      </w:pPr>
      <w:r w:rsidRPr="00D96932">
        <w:t>interface GigabitEthernet0/0/1</w:t>
      </w:r>
    </w:p>
    <w:p w14:paraId="5EE6B0AE" w14:textId="77777777" w:rsidR="009C4E35" w:rsidRPr="00D96932" w:rsidRDefault="009C4E35" w:rsidP="009C4E35">
      <w:pPr>
        <w:pStyle w:val="CMD"/>
      </w:pPr>
      <w:r w:rsidRPr="00D96932">
        <w:t xml:space="preserve"> description Connection to D3</w:t>
      </w:r>
    </w:p>
    <w:p w14:paraId="5314EE5C"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10.10.4.1 255.255.255.252</w:t>
      </w:r>
    </w:p>
    <w:p w14:paraId="65090F85" w14:textId="77777777" w:rsidR="009C4E35" w:rsidRPr="00D96932" w:rsidRDefault="009C4E35" w:rsidP="009C4E35">
      <w:pPr>
        <w:pStyle w:val="CMD"/>
      </w:pPr>
      <w:r w:rsidRPr="00D96932">
        <w:t xml:space="preserve"> no shut</w:t>
      </w:r>
    </w:p>
    <w:p w14:paraId="27A541D3" w14:textId="77777777" w:rsidR="009C4E35" w:rsidRPr="00D96932" w:rsidRDefault="009C4E35" w:rsidP="009C4E35">
      <w:pPr>
        <w:pStyle w:val="CMD"/>
      </w:pPr>
      <w:r w:rsidRPr="00D96932">
        <w:t xml:space="preserve"> exit</w:t>
      </w:r>
    </w:p>
    <w:p w14:paraId="348F578D" w14:textId="77777777" w:rsidR="009C4E35" w:rsidRPr="00D96932" w:rsidRDefault="009C4E35" w:rsidP="009C4E35">
      <w:pPr>
        <w:pStyle w:val="CMD"/>
      </w:pPr>
      <w:proofErr w:type="spellStart"/>
      <w:r w:rsidRPr="00D96932">
        <w:t>ip</w:t>
      </w:r>
      <w:proofErr w:type="spellEnd"/>
      <w:r w:rsidRPr="00D96932">
        <w:t xml:space="preserve"> route 0.0.0.0 0.0.0.0 64.100.1.1</w:t>
      </w:r>
    </w:p>
    <w:p w14:paraId="7FF19231"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71825BB5" w14:textId="77777777" w:rsidR="009C4E35" w:rsidRPr="00D96932" w:rsidRDefault="009C4E35" w:rsidP="009C4E35">
      <w:pPr>
        <w:pStyle w:val="CMD"/>
      </w:pPr>
      <w:r w:rsidRPr="00D96932">
        <w:t xml:space="preserve"> router-id 3.3.3.1</w:t>
      </w:r>
    </w:p>
    <w:p w14:paraId="31051CFA" w14:textId="77777777" w:rsidR="009C4E35" w:rsidRPr="00D96932" w:rsidRDefault="009C4E35" w:rsidP="009C4E35">
      <w:pPr>
        <w:pStyle w:val="CMD"/>
      </w:pPr>
      <w:r w:rsidRPr="00D96932">
        <w:t xml:space="preserve"> auto-cost reference-bandwidth 1000</w:t>
      </w:r>
    </w:p>
    <w:p w14:paraId="2C355DCA" w14:textId="77777777" w:rsidR="009C4E35" w:rsidRPr="00D96932" w:rsidRDefault="009C4E35" w:rsidP="009C4E35">
      <w:pPr>
        <w:pStyle w:val="CMD"/>
      </w:pPr>
      <w:r w:rsidRPr="00D96932">
        <w:t xml:space="preserve"> network 10.10.4.0 0.0.0.3 area 0</w:t>
      </w:r>
    </w:p>
    <w:p w14:paraId="165BE65A" w14:textId="77777777" w:rsidR="009C4E35" w:rsidRPr="00D96932" w:rsidRDefault="009C4E35" w:rsidP="009C4E35">
      <w:pPr>
        <w:pStyle w:val="CMD"/>
      </w:pPr>
      <w:r w:rsidRPr="00D96932">
        <w:t xml:space="preserve"> default-information originate</w:t>
      </w:r>
    </w:p>
    <w:p w14:paraId="5EA0C79C" w14:textId="77777777" w:rsidR="009C4E35" w:rsidRPr="00D96932" w:rsidRDefault="009C4E35" w:rsidP="009C4E35">
      <w:pPr>
        <w:pStyle w:val="CMD"/>
      </w:pPr>
      <w:r w:rsidRPr="00D96932">
        <w:t>exit</w:t>
      </w:r>
    </w:p>
    <w:p w14:paraId="31B6CC02" w14:textId="60912799" w:rsidR="009C4E35" w:rsidRPr="00EA4071" w:rsidRDefault="009C4E35" w:rsidP="00EA4071">
      <w:pPr>
        <w:pStyle w:val="BodyTextL25Bold"/>
      </w:pPr>
      <w:r w:rsidRPr="00EA4071">
        <w:t>Switch D1</w:t>
      </w:r>
    </w:p>
    <w:p w14:paraId="141141F4" w14:textId="77777777" w:rsidR="009C4E35" w:rsidRPr="00D96932" w:rsidRDefault="009C4E35" w:rsidP="009C4E35">
      <w:pPr>
        <w:pStyle w:val="CMD"/>
      </w:pPr>
      <w:r w:rsidRPr="00D96932">
        <w:t>hostname D1</w:t>
      </w:r>
    </w:p>
    <w:p w14:paraId="4B867753"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129DB3CE" w14:textId="77777777" w:rsidR="009C4E35" w:rsidRPr="00D96932" w:rsidRDefault="009C4E35" w:rsidP="009C4E35">
      <w:pPr>
        <w:pStyle w:val="CMD"/>
      </w:pPr>
      <w:r w:rsidRPr="00D96932">
        <w:t>line con 0</w:t>
      </w:r>
    </w:p>
    <w:p w14:paraId="4707B171" w14:textId="3BA914E3" w:rsidR="009C4E35" w:rsidRPr="00D96932" w:rsidRDefault="005008FF" w:rsidP="009C4E35">
      <w:pPr>
        <w:pStyle w:val="CMD"/>
      </w:pPr>
      <w:r>
        <w:t xml:space="preserve"> </w:t>
      </w:r>
      <w:r w:rsidR="009C4E35" w:rsidRPr="00D96932">
        <w:t>exec-timeout 0 0</w:t>
      </w:r>
    </w:p>
    <w:p w14:paraId="0D2F0599" w14:textId="60932F6A" w:rsidR="009C4E35" w:rsidRPr="00D96932" w:rsidRDefault="005008FF" w:rsidP="009C4E35">
      <w:pPr>
        <w:pStyle w:val="CMD"/>
      </w:pPr>
      <w:r>
        <w:t xml:space="preserve"> </w:t>
      </w:r>
      <w:r w:rsidR="009C4E35" w:rsidRPr="00D96932">
        <w:t>logging synchronous</w:t>
      </w:r>
    </w:p>
    <w:p w14:paraId="5FF66997" w14:textId="098EE561" w:rsidR="009C4E35" w:rsidRPr="00D96932" w:rsidRDefault="005008FF" w:rsidP="009C4E35">
      <w:pPr>
        <w:pStyle w:val="CMD"/>
      </w:pPr>
      <w:r>
        <w:t xml:space="preserve"> </w:t>
      </w:r>
      <w:r w:rsidR="009C4E35" w:rsidRPr="00D96932">
        <w:t>exit</w:t>
      </w:r>
    </w:p>
    <w:p w14:paraId="57A57001"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D1, Implement GRE over IPsec Site-to-Site VPNs #</w:t>
      </w:r>
    </w:p>
    <w:p w14:paraId="64CC653F" w14:textId="77777777" w:rsidR="009C4E35" w:rsidRPr="00D96932" w:rsidRDefault="009C4E35" w:rsidP="009C4E35">
      <w:pPr>
        <w:pStyle w:val="CMD"/>
      </w:pPr>
      <w:r w:rsidRPr="00D96932">
        <w:t>interface G1/0/11</w:t>
      </w:r>
    </w:p>
    <w:p w14:paraId="10550878" w14:textId="77777777" w:rsidR="009C4E35" w:rsidRPr="00D96932" w:rsidRDefault="009C4E35" w:rsidP="009C4E35">
      <w:pPr>
        <w:pStyle w:val="CMD"/>
      </w:pPr>
      <w:r w:rsidRPr="00D96932">
        <w:t xml:space="preserve"> description Connection to R1</w:t>
      </w:r>
    </w:p>
    <w:p w14:paraId="293295B9" w14:textId="77777777" w:rsidR="009C4E35" w:rsidRPr="00D96932" w:rsidRDefault="009C4E35" w:rsidP="009C4E35">
      <w:pPr>
        <w:pStyle w:val="CMD"/>
      </w:pPr>
      <w:r w:rsidRPr="00D96932">
        <w:t xml:space="preserve"> no switchport</w:t>
      </w:r>
    </w:p>
    <w:p w14:paraId="14A6A18B"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10.10.0.2 255.255.255.252</w:t>
      </w:r>
    </w:p>
    <w:p w14:paraId="579001F9" w14:textId="77777777" w:rsidR="009C4E35" w:rsidRPr="00D96932" w:rsidRDefault="009C4E35" w:rsidP="009C4E35">
      <w:pPr>
        <w:pStyle w:val="CMD"/>
      </w:pPr>
      <w:r w:rsidRPr="00D96932">
        <w:t xml:space="preserve"> no shut</w:t>
      </w:r>
    </w:p>
    <w:p w14:paraId="4AA89B4D" w14:textId="77777777" w:rsidR="009C4E35" w:rsidRPr="00D96932" w:rsidRDefault="009C4E35" w:rsidP="009C4E35">
      <w:pPr>
        <w:pStyle w:val="CMD"/>
      </w:pPr>
      <w:r w:rsidRPr="00D96932">
        <w:t xml:space="preserve"> exit</w:t>
      </w:r>
    </w:p>
    <w:p w14:paraId="512E545A" w14:textId="77777777" w:rsidR="009C4E35" w:rsidRPr="00D96932" w:rsidRDefault="009C4E35" w:rsidP="009C4E35">
      <w:pPr>
        <w:pStyle w:val="CMD"/>
      </w:pPr>
      <w:r w:rsidRPr="00D96932">
        <w:t>interface G1/0/23</w:t>
      </w:r>
    </w:p>
    <w:p w14:paraId="7966E638" w14:textId="77777777" w:rsidR="009C4E35" w:rsidRPr="00D96932" w:rsidRDefault="009C4E35" w:rsidP="009C4E35">
      <w:pPr>
        <w:pStyle w:val="CMD"/>
      </w:pPr>
      <w:r w:rsidRPr="00D96932">
        <w:t xml:space="preserve"> description Connection to PC1</w:t>
      </w:r>
    </w:p>
    <w:p w14:paraId="7B9AF743" w14:textId="77777777" w:rsidR="009C4E35" w:rsidRPr="00D96932" w:rsidRDefault="009C4E35" w:rsidP="009C4E35">
      <w:pPr>
        <w:pStyle w:val="CMD"/>
      </w:pPr>
      <w:r w:rsidRPr="00D96932">
        <w:lastRenderedPageBreak/>
        <w:t xml:space="preserve"> no switchport</w:t>
      </w:r>
    </w:p>
    <w:p w14:paraId="030CCE8A"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10.10.1.1 255.255.255.0</w:t>
      </w:r>
    </w:p>
    <w:p w14:paraId="1D5C27BA" w14:textId="77777777" w:rsidR="009C4E35" w:rsidRPr="00D96932" w:rsidRDefault="009C4E35" w:rsidP="009C4E35">
      <w:pPr>
        <w:pStyle w:val="CMD"/>
      </w:pPr>
      <w:r w:rsidRPr="00D96932">
        <w:t xml:space="preserve"> no shut</w:t>
      </w:r>
    </w:p>
    <w:p w14:paraId="736CC8C3" w14:textId="77777777" w:rsidR="009C4E35" w:rsidRPr="00D96932" w:rsidRDefault="009C4E35" w:rsidP="009C4E35">
      <w:pPr>
        <w:pStyle w:val="CMD"/>
      </w:pPr>
      <w:r w:rsidRPr="00D96932">
        <w:t xml:space="preserve"> exit</w:t>
      </w:r>
    </w:p>
    <w:p w14:paraId="62403EF5" w14:textId="77777777" w:rsidR="009C4E35" w:rsidRPr="00D96932" w:rsidRDefault="009C4E35" w:rsidP="009C4E35">
      <w:pPr>
        <w:pStyle w:val="CMD"/>
      </w:pPr>
      <w:r w:rsidRPr="00D96932">
        <w:t>int Lo2</w:t>
      </w:r>
    </w:p>
    <w:p w14:paraId="55BC1B43" w14:textId="77777777" w:rsidR="009C4E35" w:rsidRPr="00D96932" w:rsidRDefault="009C4E35" w:rsidP="009C4E35">
      <w:pPr>
        <w:pStyle w:val="CMD"/>
      </w:pPr>
      <w:r w:rsidRPr="00D96932">
        <w:t xml:space="preserve"> description Loopback to simulate an OSPF network</w:t>
      </w:r>
    </w:p>
    <w:p w14:paraId="2C6EC683" w14:textId="4A0274FB" w:rsidR="009C4E35" w:rsidRPr="00D96932" w:rsidRDefault="009C4E35" w:rsidP="009C4E35">
      <w:pPr>
        <w:pStyle w:val="CMD"/>
      </w:pPr>
      <w:r w:rsidRPr="00D96932">
        <w:t xml:space="preserve"> </w:t>
      </w:r>
      <w:proofErr w:type="spellStart"/>
      <w:r w:rsidRPr="00D96932">
        <w:t>ip</w:t>
      </w:r>
      <w:proofErr w:type="spellEnd"/>
      <w:r w:rsidRPr="00D96932">
        <w:t xml:space="preserve"> add 10.10.2.1 255.255.255.0</w:t>
      </w:r>
    </w:p>
    <w:p w14:paraId="30C25C05"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2B50E9C9" w14:textId="77777777" w:rsidR="009C4E35" w:rsidRPr="00D96932" w:rsidRDefault="009C4E35" w:rsidP="009C4E35">
      <w:pPr>
        <w:pStyle w:val="CMD"/>
      </w:pPr>
      <w:r w:rsidRPr="00D96932">
        <w:t>exit</w:t>
      </w:r>
    </w:p>
    <w:p w14:paraId="6BA52673" w14:textId="77777777" w:rsidR="009C4E35" w:rsidRPr="00D96932" w:rsidRDefault="009C4E35" w:rsidP="009C4E35">
      <w:pPr>
        <w:pStyle w:val="CMD"/>
      </w:pPr>
      <w:r w:rsidRPr="00D96932">
        <w:t>int Lo3</w:t>
      </w:r>
    </w:p>
    <w:p w14:paraId="39C10C74" w14:textId="77777777" w:rsidR="009C4E35" w:rsidRPr="00D96932" w:rsidRDefault="009C4E35" w:rsidP="009C4E35">
      <w:pPr>
        <w:pStyle w:val="CMD"/>
      </w:pPr>
      <w:r w:rsidRPr="00D96932">
        <w:t xml:space="preserve"> description Loopback to simulate an OSPF network</w:t>
      </w:r>
    </w:p>
    <w:p w14:paraId="3E078F97" w14:textId="5B4EAA9B" w:rsidR="009C4E35" w:rsidRPr="00D96932" w:rsidRDefault="009C4E35" w:rsidP="009C4E35">
      <w:pPr>
        <w:pStyle w:val="CMD"/>
      </w:pPr>
      <w:r w:rsidRPr="00D96932">
        <w:t xml:space="preserve"> </w:t>
      </w:r>
      <w:proofErr w:type="spellStart"/>
      <w:r w:rsidRPr="00D96932">
        <w:t>ip</w:t>
      </w:r>
      <w:proofErr w:type="spellEnd"/>
      <w:r w:rsidRPr="00D96932">
        <w:t xml:space="preserve"> add 10.10.3.1 255.255.255.0</w:t>
      </w:r>
    </w:p>
    <w:p w14:paraId="431C5857"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3175DC32" w14:textId="77777777" w:rsidR="009C4E35" w:rsidRPr="00D96932" w:rsidRDefault="009C4E35" w:rsidP="009C4E35">
      <w:pPr>
        <w:pStyle w:val="CMD"/>
      </w:pPr>
      <w:r w:rsidRPr="00D96932">
        <w:t>exit</w:t>
      </w:r>
    </w:p>
    <w:p w14:paraId="712F2649" w14:textId="77777777" w:rsidR="009C4E35" w:rsidRPr="00D96932" w:rsidRDefault="009C4E35" w:rsidP="009C4E35">
      <w:pPr>
        <w:pStyle w:val="CMD"/>
      </w:pPr>
      <w:proofErr w:type="spellStart"/>
      <w:r w:rsidRPr="00D96932">
        <w:t>ip</w:t>
      </w:r>
      <w:proofErr w:type="spellEnd"/>
      <w:r w:rsidRPr="00D96932">
        <w:t xml:space="preserve"> routing</w:t>
      </w:r>
    </w:p>
    <w:p w14:paraId="065FBE9D"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2220325A" w14:textId="77777777" w:rsidR="009C4E35" w:rsidRPr="00D96932" w:rsidRDefault="009C4E35" w:rsidP="009C4E35">
      <w:pPr>
        <w:pStyle w:val="CMD"/>
      </w:pPr>
      <w:r w:rsidRPr="00D96932">
        <w:t xml:space="preserve"> router-id 1.1.1.2</w:t>
      </w:r>
    </w:p>
    <w:p w14:paraId="48386BB4" w14:textId="77777777" w:rsidR="009C4E35" w:rsidRPr="00D96932" w:rsidRDefault="009C4E35" w:rsidP="009C4E35">
      <w:pPr>
        <w:pStyle w:val="CMD"/>
      </w:pPr>
      <w:r w:rsidRPr="00D96932">
        <w:t xml:space="preserve"> auto-cost reference-bandwidth 1000</w:t>
      </w:r>
    </w:p>
    <w:p w14:paraId="3788BD65" w14:textId="77777777" w:rsidR="009C4E35" w:rsidRPr="00D96932" w:rsidRDefault="009C4E35" w:rsidP="009C4E35">
      <w:pPr>
        <w:pStyle w:val="CMD"/>
      </w:pPr>
      <w:r w:rsidRPr="00D96932">
        <w:t xml:space="preserve"> network 10.10.0.0 0.0.3.255 area 0</w:t>
      </w:r>
    </w:p>
    <w:p w14:paraId="13D69FD7" w14:textId="77777777" w:rsidR="009C4E35" w:rsidRPr="00D96932" w:rsidRDefault="009C4E35" w:rsidP="009C4E35">
      <w:pPr>
        <w:pStyle w:val="CMD"/>
      </w:pPr>
      <w:r w:rsidRPr="00D96932">
        <w:t>exit</w:t>
      </w:r>
    </w:p>
    <w:p w14:paraId="4D227CF7" w14:textId="77777777" w:rsidR="009C4E35" w:rsidRPr="00D96932" w:rsidRDefault="009C4E35" w:rsidP="009C4E35">
      <w:pPr>
        <w:pStyle w:val="CMD"/>
      </w:pPr>
      <w:r w:rsidRPr="00D96932">
        <w:t>int range G1/0/1 - 10, G1/0/12 - 22, G1/0/24</w:t>
      </w:r>
    </w:p>
    <w:p w14:paraId="3F20E7D9" w14:textId="77777777" w:rsidR="009C4E35" w:rsidRPr="00D96932" w:rsidRDefault="009C4E35" w:rsidP="009C4E35">
      <w:pPr>
        <w:pStyle w:val="CMD"/>
      </w:pPr>
      <w:r w:rsidRPr="00D96932">
        <w:t xml:space="preserve"> shut</w:t>
      </w:r>
    </w:p>
    <w:p w14:paraId="6C6B3AAF" w14:textId="77777777" w:rsidR="009C4E35" w:rsidRPr="00D96932" w:rsidRDefault="009C4E35" w:rsidP="009C4E35">
      <w:pPr>
        <w:pStyle w:val="CMD"/>
      </w:pPr>
      <w:r w:rsidRPr="00D96932">
        <w:t>exit</w:t>
      </w:r>
    </w:p>
    <w:p w14:paraId="28F43A1B" w14:textId="2252254C" w:rsidR="009C4E35" w:rsidRPr="00EA4071" w:rsidRDefault="009C4E35" w:rsidP="00EA4071">
      <w:pPr>
        <w:pStyle w:val="BodyTextL25Bold"/>
      </w:pPr>
      <w:r w:rsidRPr="00EA4071">
        <w:t>Switch D3</w:t>
      </w:r>
    </w:p>
    <w:p w14:paraId="299369C3" w14:textId="77777777" w:rsidR="009C4E35" w:rsidRPr="00D96932" w:rsidRDefault="009C4E35" w:rsidP="009C4E35">
      <w:pPr>
        <w:pStyle w:val="CMD"/>
      </w:pPr>
      <w:r w:rsidRPr="00D96932">
        <w:t>hostname D3</w:t>
      </w:r>
    </w:p>
    <w:p w14:paraId="055B828C" w14:textId="77777777" w:rsidR="009C4E35" w:rsidRPr="00D96932" w:rsidRDefault="009C4E35" w:rsidP="009C4E35">
      <w:pPr>
        <w:pStyle w:val="CMD"/>
      </w:pPr>
      <w:r w:rsidRPr="00D96932">
        <w:t xml:space="preserve">no </w:t>
      </w:r>
      <w:proofErr w:type="spellStart"/>
      <w:r w:rsidRPr="00D96932">
        <w:t>ip</w:t>
      </w:r>
      <w:proofErr w:type="spellEnd"/>
      <w:r w:rsidRPr="00D96932">
        <w:t xml:space="preserve"> domain lookup</w:t>
      </w:r>
    </w:p>
    <w:p w14:paraId="36B54BA8" w14:textId="77777777" w:rsidR="009C4E35" w:rsidRPr="00D96932" w:rsidRDefault="009C4E35" w:rsidP="009C4E35">
      <w:pPr>
        <w:pStyle w:val="CMD"/>
      </w:pPr>
      <w:r w:rsidRPr="00D96932">
        <w:t>line con 0</w:t>
      </w:r>
    </w:p>
    <w:p w14:paraId="64244EDC" w14:textId="446D87DC" w:rsidR="009C4E35" w:rsidRPr="00D96932" w:rsidRDefault="005008FF" w:rsidP="009C4E35">
      <w:pPr>
        <w:pStyle w:val="CMD"/>
      </w:pPr>
      <w:r>
        <w:t xml:space="preserve"> </w:t>
      </w:r>
      <w:r w:rsidR="009C4E35" w:rsidRPr="00D96932">
        <w:t>logging sync</w:t>
      </w:r>
    </w:p>
    <w:p w14:paraId="5FF23E2A" w14:textId="3901E60E" w:rsidR="009C4E35" w:rsidRPr="00D96932" w:rsidRDefault="005008FF" w:rsidP="009C4E35">
      <w:pPr>
        <w:pStyle w:val="CMD"/>
      </w:pPr>
      <w:r>
        <w:t xml:space="preserve"> </w:t>
      </w:r>
      <w:r w:rsidR="009C4E35" w:rsidRPr="00D96932">
        <w:t>exec-time 0 0</w:t>
      </w:r>
    </w:p>
    <w:p w14:paraId="6B47AED7" w14:textId="18E3667A" w:rsidR="009C4E35" w:rsidRPr="00D96932" w:rsidRDefault="005008FF" w:rsidP="009C4E35">
      <w:pPr>
        <w:pStyle w:val="CMD"/>
      </w:pPr>
      <w:r>
        <w:t xml:space="preserve"> </w:t>
      </w:r>
      <w:r w:rsidR="009C4E35" w:rsidRPr="00D96932">
        <w:t>exit</w:t>
      </w:r>
    </w:p>
    <w:p w14:paraId="28D3070A" w14:textId="77777777" w:rsidR="009C4E35" w:rsidRPr="00D96932" w:rsidRDefault="009C4E35" w:rsidP="009C4E35">
      <w:pPr>
        <w:pStyle w:val="CMD"/>
      </w:pPr>
      <w:r w:rsidRPr="00D96932">
        <w:t xml:space="preserve">banner </w:t>
      </w:r>
      <w:proofErr w:type="spellStart"/>
      <w:r w:rsidRPr="00D96932">
        <w:t>motd</w:t>
      </w:r>
      <w:proofErr w:type="spellEnd"/>
      <w:r w:rsidRPr="00D96932">
        <w:t xml:space="preserve"> # This is D3, Implement GRE over IPsec Site-to-Site VPNs #</w:t>
      </w:r>
    </w:p>
    <w:p w14:paraId="1EB81D8F" w14:textId="77777777" w:rsidR="009C4E35" w:rsidRPr="00D96932" w:rsidRDefault="009C4E35" w:rsidP="009C4E35">
      <w:pPr>
        <w:pStyle w:val="CMD"/>
      </w:pPr>
      <w:r w:rsidRPr="00D96932">
        <w:t>interface G1/0/11</w:t>
      </w:r>
    </w:p>
    <w:p w14:paraId="1852C879" w14:textId="77777777" w:rsidR="009C4E35" w:rsidRPr="00D96932" w:rsidRDefault="009C4E35" w:rsidP="009C4E35">
      <w:pPr>
        <w:pStyle w:val="CMD"/>
      </w:pPr>
      <w:r w:rsidRPr="00D96932">
        <w:t xml:space="preserve"> description Connection to R3</w:t>
      </w:r>
    </w:p>
    <w:p w14:paraId="3AE19569" w14:textId="77777777" w:rsidR="009C4E35" w:rsidRPr="00D96932" w:rsidRDefault="009C4E35" w:rsidP="009C4E35">
      <w:pPr>
        <w:pStyle w:val="CMD"/>
      </w:pPr>
      <w:r w:rsidRPr="00D96932">
        <w:t xml:space="preserve"> no switchport</w:t>
      </w:r>
    </w:p>
    <w:p w14:paraId="7B2DB39C"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10.10.4.2 255.255.255.252</w:t>
      </w:r>
    </w:p>
    <w:p w14:paraId="2350590A" w14:textId="77777777" w:rsidR="009C4E35" w:rsidRPr="00D96932" w:rsidRDefault="009C4E35" w:rsidP="009C4E35">
      <w:pPr>
        <w:pStyle w:val="CMD"/>
      </w:pPr>
      <w:r w:rsidRPr="00D96932">
        <w:t xml:space="preserve"> no shut</w:t>
      </w:r>
    </w:p>
    <w:p w14:paraId="5C74A7BA" w14:textId="77777777" w:rsidR="009C4E35" w:rsidRPr="00D96932" w:rsidRDefault="009C4E35" w:rsidP="009C4E35">
      <w:pPr>
        <w:pStyle w:val="CMD"/>
      </w:pPr>
      <w:r w:rsidRPr="00D96932">
        <w:t xml:space="preserve"> exit</w:t>
      </w:r>
    </w:p>
    <w:p w14:paraId="56C6A4B8" w14:textId="77777777" w:rsidR="009C4E35" w:rsidRPr="00D96932" w:rsidRDefault="009C4E35" w:rsidP="009C4E35">
      <w:pPr>
        <w:pStyle w:val="CMD"/>
      </w:pPr>
      <w:r w:rsidRPr="00D96932">
        <w:t>interface G1/0/23</w:t>
      </w:r>
    </w:p>
    <w:p w14:paraId="1DA9F9B8" w14:textId="77777777" w:rsidR="009C4E35" w:rsidRPr="00D96932" w:rsidRDefault="009C4E35" w:rsidP="009C4E35">
      <w:pPr>
        <w:pStyle w:val="CMD"/>
      </w:pPr>
      <w:r w:rsidRPr="00D96932">
        <w:t xml:space="preserve"> description Connection to PC3</w:t>
      </w:r>
    </w:p>
    <w:p w14:paraId="1CDDCE47" w14:textId="77777777" w:rsidR="009C4E35" w:rsidRPr="00D96932" w:rsidRDefault="009C4E35" w:rsidP="009C4E35">
      <w:pPr>
        <w:pStyle w:val="CMD"/>
      </w:pPr>
      <w:r w:rsidRPr="00D96932">
        <w:t xml:space="preserve"> no switchport</w:t>
      </w:r>
    </w:p>
    <w:p w14:paraId="043F49BF"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address 10.10.5.1 255.255.255.0</w:t>
      </w:r>
    </w:p>
    <w:p w14:paraId="0AFCD099" w14:textId="77777777" w:rsidR="009C4E35" w:rsidRPr="00D96932" w:rsidRDefault="009C4E35" w:rsidP="009C4E35">
      <w:pPr>
        <w:pStyle w:val="CMD"/>
      </w:pPr>
      <w:r w:rsidRPr="00D96932">
        <w:t xml:space="preserve"> no shut</w:t>
      </w:r>
    </w:p>
    <w:p w14:paraId="1FDB3781" w14:textId="77777777" w:rsidR="009C4E35" w:rsidRPr="00D96932" w:rsidRDefault="009C4E35" w:rsidP="009C4E35">
      <w:pPr>
        <w:pStyle w:val="CMD"/>
      </w:pPr>
      <w:r w:rsidRPr="00D96932">
        <w:t xml:space="preserve"> exit</w:t>
      </w:r>
    </w:p>
    <w:p w14:paraId="1CFEB740" w14:textId="77777777" w:rsidR="009C4E35" w:rsidRPr="00D96932" w:rsidRDefault="009C4E35" w:rsidP="009C4E35">
      <w:pPr>
        <w:pStyle w:val="CMD"/>
      </w:pPr>
      <w:r w:rsidRPr="00D96932">
        <w:t>int Lo16</w:t>
      </w:r>
    </w:p>
    <w:p w14:paraId="72C8DA54" w14:textId="77777777" w:rsidR="009C4E35" w:rsidRPr="00D96932" w:rsidRDefault="009C4E35" w:rsidP="009C4E35">
      <w:pPr>
        <w:pStyle w:val="CMD"/>
      </w:pPr>
      <w:bookmarkStart w:id="3" w:name="_Hlk32996486"/>
      <w:r w:rsidRPr="00D96932">
        <w:t xml:space="preserve"> description Loopback to simulate an OSPF network</w:t>
      </w:r>
    </w:p>
    <w:bookmarkEnd w:id="3"/>
    <w:p w14:paraId="1E6CBEAE" w14:textId="66DF236B" w:rsidR="009C4E35" w:rsidRPr="00D96932" w:rsidRDefault="009C4E35" w:rsidP="009C4E35">
      <w:pPr>
        <w:pStyle w:val="CMD"/>
      </w:pPr>
      <w:r w:rsidRPr="00D96932">
        <w:lastRenderedPageBreak/>
        <w:t xml:space="preserve"> </w:t>
      </w:r>
      <w:proofErr w:type="spellStart"/>
      <w:r w:rsidRPr="00D96932">
        <w:t>ip</w:t>
      </w:r>
      <w:proofErr w:type="spellEnd"/>
      <w:r w:rsidRPr="00D96932">
        <w:t xml:space="preserve"> add 10.10.16.1 255.255.255.0</w:t>
      </w:r>
    </w:p>
    <w:p w14:paraId="4CDBDDEB" w14:textId="77777777" w:rsidR="009C4E35" w:rsidRPr="00D96932" w:rsidRDefault="009C4E35" w:rsidP="009C4E35">
      <w:pPr>
        <w:pStyle w:val="CMD"/>
      </w:pPr>
      <w:r w:rsidRPr="00D96932">
        <w:t xml:space="preserve"> </w:t>
      </w:r>
      <w:proofErr w:type="spellStart"/>
      <w:r w:rsidRPr="00D96932">
        <w:t>ip</w:t>
      </w:r>
      <w:proofErr w:type="spellEnd"/>
      <w:r w:rsidRPr="00D96932">
        <w:t xml:space="preserve"> </w:t>
      </w:r>
      <w:proofErr w:type="spellStart"/>
      <w:r w:rsidRPr="00D96932">
        <w:t>ospf</w:t>
      </w:r>
      <w:proofErr w:type="spellEnd"/>
      <w:r w:rsidRPr="00D96932">
        <w:t xml:space="preserve"> network point-to-point</w:t>
      </w:r>
    </w:p>
    <w:p w14:paraId="29DD6FDE" w14:textId="77777777" w:rsidR="009C4E35" w:rsidRPr="00D96932" w:rsidRDefault="009C4E35" w:rsidP="009C4E35">
      <w:pPr>
        <w:pStyle w:val="CMD"/>
      </w:pPr>
      <w:r w:rsidRPr="00D96932">
        <w:t>exit</w:t>
      </w:r>
    </w:p>
    <w:p w14:paraId="7A01C9AC" w14:textId="77777777" w:rsidR="009C4E35" w:rsidRPr="00D96932" w:rsidRDefault="009C4E35" w:rsidP="009C4E35">
      <w:pPr>
        <w:pStyle w:val="CMD"/>
      </w:pPr>
      <w:r w:rsidRPr="00D96932">
        <w:t>int Lo17</w:t>
      </w:r>
    </w:p>
    <w:p w14:paraId="31A2B941" w14:textId="627450A7" w:rsidR="009C4E35" w:rsidRPr="00D96932" w:rsidRDefault="005008FF" w:rsidP="009C4E35">
      <w:pPr>
        <w:pStyle w:val="CMD"/>
      </w:pPr>
      <w:r>
        <w:t xml:space="preserve"> </w:t>
      </w:r>
      <w:r w:rsidR="009C4E35" w:rsidRPr="00D96932">
        <w:t>description Loopback to simulate an OSPF network</w:t>
      </w:r>
    </w:p>
    <w:p w14:paraId="4AA9D080" w14:textId="2346F1EF"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10.10.17.1 255.255.255.0</w:t>
      </w:r>
    </w:p>
    <w:p w14:paraId="6FB088D4" w14:textId="73BC1A70"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627E0E0C" w14:textId="124F38DF" w:rsidR="009C4E35" w:rsidRPr="00D96932" w:rsidRDefault="005008FF" w:rsidP="009C4E35">
      <w:pPr>
        <w:pStyle w:val="CMD"/>
      </w:pPr>
      <w:r>
        <w:t xml:space="preserve"> </w:t>
      </w:r>
      <w:r w:rsidR="009C4E35" w:rsidRPr="00D96932">
        <w:t>exit</w:t>
      </w:r>
    </w:p>
    <w:p w14:paraId="74A73332" w14:textId="77777777" w:rsidR="009C4E35" w:rsidRPr="00D96932" w:rsidRDefault="009C4E35" w:rsidP="009C4E35">
      <w:pPr>
        <w:pStyle w:val="CMD"/>
      </w:pPr>
      <w:r w:rsidRPr="00D96932">
        <w:t>int Lo18</w:t>
      </w:r>
    </w:p>
    <w:p w14:paraId="4D63F33C" w14:textId="044571FF" w:rsidR="009C4E35" w:rsidRPr="00D96932" w:rsidRDefault="005008FF" w:rsidP="009C4E35">
      <w:pPr>
        <w:pStyle w:val="CMD"/>
      </w:pPr>
      <w:r>
        <w:t xml:space="preserve"> </w:t>
      </w:r>
      <w:r w:rsidR="009C4E35" w:rsidRPr="00D96932">
        <w:t>description Loopback to simulate an OSPF network</w:t>
      </w:r>
    </w:p>
    <w:p w14:paraId="0E771832" w14:textId="789B0C93"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10.10.18.1 255.255.255.0</w:t>
      </w:r>
    </w:p>
    <w:p w14:paraId="09E7F003" w14:textId="6F3E67F3"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21EF5F42" w14:textId="4826BB8E" w:rsidR="009C4E35" w:rsidRPr="00D96932" w:rsidRDefault="005008FF" w:rsidP="009C4E35">
      <w:pPr>
        <w:pStyle w:val="CMD"/>
      </w:pPr>
      <w:r>
        <w:t xml:space="preserve"> </w:t>
      </w:r>
      <w:r w:rsidR="009C4E35" w:rsidRPr="00D96932">
        <w:t>exit</w:t>
      </w:r>
    </w:p>
    <w:p w14:paraId="10BF8D0B" w14:textId="4A8ABB26" w:rsidR="009C4E35" w:rsidRPr="00D96932" w:rsidRDefault="009C4E35" w:rsidP="009C4E35">
      <w:pPr>
        <w:pStyle w:val="CMD"/>
      </w:pPr>
      <w:r w:rsidRPr="00D96932">
        <w:t>int Lo19</w:t>
      </w:r>
    </w:p>
    <w:p w14:paraId="1F928C08" w14:textId="473A82BC" w:rsidR="009C4E35" w:rsidRPr="00D96932" w:rsidRDefault="005008FF" w:rsidP="009C4E35">
      <w:pPr>
        <w:pStyle w:val="CMD"/>
      </w:pPr>
      <w:r>
        <w:t xml:space="preserve"> </w:t>
      </w:r>
      <w:r w:rsidR="009C4E35" w:rsidRPr="00D96932">
        <w:t>description Loopback to simulate an OSPF network</w:t>
      </w:r>
    </w:p>
    <w:p w14:paraId="5412C8C0" w14:textId="3965AE42"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10.10.19.1 255.255.255.0</w:t>
      </w:r>
    </w:p>
    <w:p w14:paraId="6FAC5047" w14:textId="2F1A559E"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4090AE87" w14:textId="20535EB9" w:rsidR="009C4E35" w:rsidRPr="00D96932" w:rsidRDefault="005008FF" w:rsidP="009C4E35">
      <w:pPr>
        <w:pStyle w:val="CMD"/>
      </w:pPr>
      <w:r>
        <w:t xml:space="preserve"> </w:t>
      </w:r>
      <w:r w:rsidR="009C4E35" w:rsidRPr="00D96932">
        <w:t>exit</w:t>
      </w:r>
    </w:p>
    <w:p w14:paraId="3087B0D0" w14:textId="77777777" w:rsidR="009C4E35" w:rsidRPr="00D96932" w:rsidRDefault="009C4E35" w:rsidP="009C4E35">
      <w:pPr>
        <w:pStyle w:val="CMD"/>
      </w:pPr>
      <w:r w:rsidRPr="00D96932">
        <w:t>int Lo20</w:t>
      </w:r>
    </w:p>
    <w:p w14:paraId="6096EC8F" w14:textId="44A9230A" w:rsidR="009C4E35" w:rsidRPr="00D96932" w:rsidRDefault="005008FF" w:rsidP="009C4E35">
      <w:pPr>
        <w:pStyle w:val="CMD"/>
      </w:pPr>
      <w:r>
        <w:t xml:space="preserve"> </w:t>
      </w:r>
      <w:r w:rsidR="009C4E35" w:rsidRPr="00D96932">
        <w:t>description Loopback to simulate an OSPF network</w:t>
      </w:r>
    </w:p>
    <w:p w14:paraId="18FE115A" w14:textId="27B21BA3"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10.10.20.1 255.255.255.0</w:t>
      </w:r>
    </w:p>
    <w:p w14:paraId="65EC76A5" w14:textId="76DB105B"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3B9086B0" w14:textId="4D0F7296" w:rsidR="009C4E35" w:rsidRPr="00D96932" w:rsidRDefault="005008FF" w:rsidP="009C4E35">
      <w:pPr>
        <w:pStyle w:val="CMD"/>
      </w:pPr>
      <w:r>
        <w:t xml:space="preserve"> </w:t>
      </w:r>
      <w:r w:rsidR="009C4E35" w:rsidRPr="00D96932">
        <w:t>exit</w:t>
      </w:r>
    </w:p>
    <w:p w14:paraId="3933F267" w14:textId="77777777" w:rsidR="009C4E35" w:rsidRPr="00D96932" w:rsidRDefault="009C4E35" w:rsidP="009C4E35">
      <w:pPr>
        <w:pStyle w:val="CMD"/>
      </w:pPr>
      <w:r w:rsidRPr="00D96932">
        <w:t>int Lo21</w:t>
      </w:r>
    </w:p>
    <w:p w14:paraId="18E71D15" w14:textId="64ABC453" w:rsidR="009C4E35" w:rsidRPr="00D96932" w:rsidRDefault="005008FF" w:rsidP="009C4E35">
      <w:pPr>
        <w:pStyle w:val="CMD"/>
      </w:pPr>
      <w:r>
        <w:t xml:space="preserve"> </w:t>
      </w:r>
      <w:r w:rsidR="009C4E35" w:rsidRPr="00D96932">
        <w:t>description Loopback to simulate an OSPF network</w:t>
      </w:r>
    </w:p>
    <w:p w14:paraId="755362ED" w14:textId="6982329C"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10.10.21.1 255.255.255.0</w:t>
      </w:r>
    </w:p>
    <w:p w14:paraId="1B07160F" w14:textId="42DC7E36"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79E60FF1" w14:textId="1FE2BAE8" w:rsidR="009C4E35" w:rsidRPr="00D96932" w:rsidRDefault="005008FF" w:rsidP="009C4E35">
      <w:pPr>
        <w:pStyle w:val="CMD"/>
      </w:pPr>
      <w:r>
        <w:t xml:space="preserve"> </w:t>
      </w:r>
      <w:r w:rsidR="009C4E35" w:rsidRPr="00D96932">
        <w:t>exit</w:t>
      </w:r>
    </w:p>
    <w:p w14:paraId="60A4CC2C" w14:textId="77777777" w:rsidR="009C4E35" w:rsidRPr="00D96932" w:rsidRDefault="009C4E35" w:rsidP="009C4E35">
      <w:pPr>
        <w:pStyle w:val="CMD"/>
      </w:pPr>
      <w:r w:rsidRPr="00D96932">
        <w:t>int Lo22</w:t>
      </w:r>
    </w:p>
    <w:p w14:paraId="2D39A5F4" w14:textId="58290F3A" w:rsidR="009C4E35" w:rsidRPr="00D96932" w:rsidRDefault="005008FF" w:rsidP="009C4E35">
      <w:pPr>
        <w:pStyle w:val="CMD"/>
      </w:pPr>
      <w:r>
        <w:t xml:space="preserve"> </w:t>
      </w:r>
      <w:r w:rsidR="009C4E35" w:rsidRPr="00D96932">
        <w:t>description Loopback to simulate an OSPF network</w:t>
      </w:r>
    </w:p>
    <w:p w14:paraId="17A03FAF" w14:textId="3242DB31"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10.10.22.1 255.255.255.0</w:t>
      </w:r>
    </w:p>
    <w:p w14:paraId="79B7DF55" w14:textId="5E13A236"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1DFFBA04" w14:textId="49DFBE04" w:rsidR="009C4E35" w:rsidRPr="00D96932" w:rsidRDefault="005008FF" w:rsidP="009C4E35">
      <w:pPr>
        <w:pStyle w:val="CMD"/>
      </w:pPr>
      <w:r>
        <w:t xml:space="preserve"> </w:t>
      </w:r>
      <w:r w:rsidR="009C4E35" w:rsidRPr="00D96932">
        <w:t>exit</w:t>
      </w:r>
    </w:p>
    <w:p w14:paraId="08DB1CF7" w14:textId="77777777" w:rsidR="009C4E35" w:rsidRPr="00D96932" w:rsidRDefault="009C4E35" w:rsidP="009C4E35">
      <w:pPr>
        <w:pStyle w:val="CMD"/>
      </w:pPr>
      <w:r w:rsidRPr="00D96932">
        <w:t>int Lo23</w:t>
      </w:r>
    </w:p>
    <w:p w14:paraId="58F2D784" w14:textId="278989C7" w:rsidR="009C4E35" w:rsidRPr="00D96932" w:rsidRDefault="005008FF" w:rsidP="009C4E35">
      <w:pPr>
        <w:pStyle w:val="CMD"/>
      </w:pPr>
      <w:r>
        <w:t xml:space="preserve"> </w:t>
      </w:r>
      <w:r w:rsidR="009C4E35" w:rsidRPr="00D96932">
        <w:t>description Loopback to simulate an OSPF network</w:t>
      </w:r>
    </w:p>
    <w:p w14:paraId="7742CE19" w14:textId="19C927B6" w:rsidR="009C4E35" w:rsidRPr="00D96932" w:rsidRDefault="005008FF" w:rsidP="009C4E35">
      <w:pPr>
        <w:pStyle w:val="CMD"/>
      </w:pPr>
      <w:r>
        <w:t xml:space="preserve"> </w:t>
      </w:r>
      <w:proofErr w:type="spellStart"/>
      <w:r w:rsidR="009C4E35" w:rsidRPr="00D96932">
        <w:t>ip</w:t>
      </w:r>
      <w:proofErr w:type="spellEnd"/>
      <w:r w:rsidR="009C4E35" w:rsidRPr="00D96932">
        <w:t xml:space="preserve"> add 10.10.23.1 255.255.255.0</w:t>
      </w:r>
    </w:p>
    <w:p w14:paraId="58E98B8B" w14:textId="55051EAC" w:rsidR="009C4E35" w:rsidRPr="00D96932" w:rsidRDefault="005008FF" w:rsidP="009C4E35">
      <w:pPr>
        <w:pStyle w:val="CMD"/>
      </w:pPr>
      <w:r>
        <w:t xml:space="preserve"> </w:t>
      </w:r>
      <w:proofErr w:type="spellStart"/>
      <w:r w:rsidR="009C4E35" w:rsidRPr="00D96932">
        <w:t>ip</w:t>
      </w:r>
      <w:proofErr w:type="spellEnd"/>
      <w:r w:rsidR="009C4E35" w:rsidRPr="00D96932">
        <w:t xml:space="preserve"> </w:t>
      </w:r>
      <w:proofErr w:type="spellStart"/>
      <w:r w:rsidR="009C4E35" w:rsidRPr="00D96932">
        <w:t>ospf</w:t>
      </w:r>
      <w:proofErr w:type="spellEnd"/>
      <w:r w:rsidR="009C4E35" w:rsidRPr="00D96932">
        <w:t xml:space="preserve"> network point-to-point</w:t>
      </w:r>
    </w:p>
    <w:p w14:paraId="129B3415" w14:textId="4898F28D" w:rsidR="009C4E35" w:rsidRPr="00D96932" w:rsidRDefault="005008FF" w:rsidP="009C4E35">
      <w:pPr>
        <w:pStyle w:val="CMD"/>
      </w:pPr>
      <w:r>
        <w:t xml:space="preserve"> </w:t>
      </w:r>
      <w:r w:rsidR="009C4E35" w:rsidRPr="00D96932">
        <w:t>exit</w:t>
      </w:r>
    </w:p>
    <w:p w14:paraId="480EDD8F" w14:textId="208FD2DC" w:rsidR="009C4E35" w:rsidRPr="00D96932" w:rsidRDefault="009C4E35" w:rsidP="009C4E35">
      <w:pPr>
        <w:pStyle w:val="CMD"/>
      </w:pPr>
      <w:proofErr w:type="spellStart"/>
      <w:r w:rsidRPr="00D96932">
        <w:t>ip</w:t>
      </w:r>
      <w:proofErr w:type="spellEnd"/>
      <w:r w:rsidRPr="00D96932">
        <w:t xml:space="preserve"> routing</w:t>
      </w:r>
    </w:p>
    <w:p w14:paraId="7A8DA31D" w14:textId="77777777" w:rsidR="009C4E35" w:rsidRPr="00D96932" w:rsidRDefault="009C4E35" w:rsidP="009C4E35">
      <w:pPr>
        <w:pStyle w:val="CMD"/>
      </w:pPr>
      <w:r w:rsidRPr="00D96932">
        <w:t xml:space="preserve">router </w:t>
      </w:r>
      <w:proofErr w:type="spellStart"/>
      <w:r w:rsidRPr="00D96932">
        <w:t>ospf</w:t>
      </w:r>
      <w:proofErr w:type="spellEnd"/>
      <w:r w:rsidRPr="00D96932">
        <w:t xml:space="preserve"> 123</w:t>
      </w:r>
    </w:p>
    <w:p w14:paraId="26B79B47" w14:textId="77777777" w:rsidR="009C4E35" w:rsidRPr="00D96932" w:rsidRDefault="009C4E35" w:rsidP="009C4E35">
      <w:pPr>
        <w:pStyle w:val="CMD"/>
      </w:pPr>
      <w:r w:rsidRPr="00D96932">
        <w:t xml:space="preserve"> router-id 3.3.3.2</w:t>
      </w:r>
    </w:p>
    <w:p w14:paraId="6CCCC37D" w14:textId="77777777" w:rsidR="009C4E35" w:rsidRPr="00D96932" w:rsidRDefault="009C4E35" w:rsidP="009C4E35">
      <w:pPr>
        <w:pStyle w:val="CMD"/>
      </w:pPr>
      <w:r w:rsidRPr="00D96932">
        <w:t xml:space="preserve"> auto-cost reference-bandwidth 1000</w:t>
      </w:r>
    </w:p>
    <w:p w14:paraId="0674844E" w14:textId="77777777" w:rsidR="009C4E35" w:rsidRPr="00D96932" w:rsidRDefault="009C4E35" w:rsidP="009C4E35">
      <w:pPr>
        <w:pStyle w:val="CMD"/>
      </w:pPr>
      <w:r w:rsidRPr="00D96932">
        <w:t xml:space="preserve"> network 10.10.4.0 0.0.1.255 area 0</w:t>
      </w:r>
    </w:p>
    <w:p w14:paraId="3F045B69" w14:textId="77777777" w:rsidR="009C4E35" w:rsidRPr="00D96932" w:rsidRDefault="009C4E35" w:rsidP="009C4E35">
      <w:pPr>
        <w:pStyle w:val="CMD"/>
      </w:pPr>
      <w:r w:rsidRPr="00D96932">
        <w:t xml:space="preserve"> network 10.10.16.0 0.0.7.255 area 0</w:t>
      </w:r>
    </w:p>
    <w:p w14:paraId="25339207" w14:textId="2E9DE0A4" w:rsidR="009C4E35" w:rsidRPr="00D96932" w:rsidRDefault="005008FF" w:rsidP="009C4E35">
      <w:pPr>
        <w:pStyle w:val="CMD"/>
      </w:pPr>
      <w:r>
        <w:t xml:space="preserve"> </w:t>
      </w:r>
      <w:r w:rsidR="009C4E35" w:rsidRPr="00D96932">
        <w:t>exit</w:t>
      </w:r>
    </w:p>
    <w:p w14:paraId="349C7C65" w14:textId="77777777" w:rsidR="009C4E35" w:rsidRPr="00D96932" w:rsidRDefault="009C4E35" w:rsidP="009C4E35">
      <w:pPr>
        <w:pStyle w:val="CMD"/>
      </w:pPr>
      <w:r w:rsidRPr="00D96932">
        <w:lastRenderedPageBreak/>
        <w:t>int range G1/0/1 - 10, G1/0/12 - 22, G1/0/24</w:t>
      </w:r>
    </w:p>
    <w:p w14:paraId="725D1138" w14:textId="77777777" w:rsidR="009C4E35" w:rsidRPr="00D96932" w:rsidRDefault="009C4E35" w:rsidP="009C4E35">
      <w:pPr>
        <w:pStyle w:val="CMD"/>
      </w:pPr>
      <w:r w:rsidRPr="00D96932">
        <w:t xml:space="preserve"> shut</w:t>
      </w:r>
    </w:p>
    <w:p w14:paraId="776A8C13" w14:textId="679C2D1E" w:rsidR="009C4E35" w:rsidRPr="00D96932" w:rsidRDefault="005008FF" w:rsidP="009C4E35">
      <w:pPr>
        <w:pStyle w:val="CMD"/>
      </w:pPr>
      <w:r>
        <w:t xml:space="preserve"> e</w:t>
      </w:r>
      <w:r w:rsidR="009C4E35" w:rsidRPr="00D96932">
        <w:t>xit</w:t>
      </w:r>
    </w:p>
    <w:p w14:paraId="2673D0AD" w14:textId="21DE5BD2" w:rsidR="00816D2A" w:rsidRDefault="00816D2A" w:rsidP="00C347A3">
      <w:pPr>
        <w:pStyle w:val="SubStepAlpha"/>
      </w:pPr>
      <w:r w:rsidRPr="00D96932">
        <w:t>Save the running configuration to startup-config.</w:t>
      </w:r>
    </w:p>
    <w:p w14:paraId="69B18230" w14:textId="77777777" w:rsidR="00034CD0" w:rsidRPr="0016193C" w:rsidRDefault="00034CD0" w:rsidP="00EA4071">
      <w:pPr>
        <w:pStyle w:val="ConfigWindow"/>
      </w:pPr>
      <w:r>
        <w:t>Close configuration window</w:t>
      </w:r>
    </w:p>
    <w:p w14:paraId="44193C89" w14:textId="77777777" w:rsidR="00816D2A" w:rsidRPr="00D96932" w:rsidRDefault="00816D2A" w:rsidP="00EA4071">
      <w:pPr>
        <w:pStyle w:val="Heading3"/>
        <w:spacing w:before="120"/>
      </w:pPr>
      <w:r w:rsidRPr="00D96932">
        <w:t xml:space="preserve">Configure PC1 and PC3 with IP addressing. </w:t>
      </w:r>
    </w:p>
    <w:p w14:paraId="17343CBF" w14:textId="409231F0" w:rsidR="00816D2A" w:rsidRPr="00D96932" w:rsidRDefault="00816D2A" w:rsidP="00EA4071">
      <w:pPr>
        <w:pStyle w:val="BodyTextL25"/>
      </w:pPr>
      <w:r w:rsidRPr="00D96932">
        <w:t>Configure the two PC</w:t>
      </w:r>
      <w:r>
        <w:t>s</w:t>
      </w:r>
      <w:r w:rsidRPr="00D96932">
        <w:t xml:space="preserve"> with the IP addresses listed in the Address Table. Also configure their respective default gateways.</w:t>
      </w:r>
    </w:p>
    <w:p w14:paraId="4A0B3138" w14:textId="77777777" w:rsidR="00816D2A" w:rsidRPr="00D96932" w:rsidRDefault="00816D2A" w:rsidP="00EA4071">
      <w:pPr>
        <w:pStyle w:val="Heading3"/>
      </w:pPr>
      <w:r w:rsidRPr="00D96932">
        <w:t xml:space="preserve">On PC1, verify end-to-end connectivity. </w:t>
      </w:r>
    </w:p>
    <w:p w14:paraId="2A6C1646" w14:textId="231245DA" w:rsidR="00816D2A" w:rsidRPr="00D96932" w:rsidRDefault="00816D2A" w:rsidP="0054633B">
      <w:pPr>
        <w:pStyle w:val="SubStepAlpha"/>
      </w:pPr>
      <w:r w:rsidRPr="00D96932">
        <w:t xml:space="preserve">From PC1, </w:t>
      </w:r>
      <w:r w:rsidRPr="00D96932">
        <w:rPr>
          <w:b/>
        </w:rPr>
        <w:t>ping</w:t>
      </w:r>
      <w:r w:rsidRPr="00D96932">
        <w:t xml:space="preserve"> PC3 (10.10.5.10).</w:t>
      </w:r>
    </w:p>
    <w:p w14:paraId="0F9F489C" w14:textId="77777777" w:rsidR="00816D2A" w:rsidRPr="00D96932" w:rsidRDefault="00816D2A" w:rsidP="0054633B">
      <w:pPr>
        <w:pStyle w:val="CMD"/>
      </w:pPr>
      <w:r w:rsidRPr="00D96932">
        <w:t xml:space="preserve">PC1&gt; </w:t>
      </w:r>
      <w:r w:rsidRPr="00EA4071">
        <w:rPr>
          <w:b/>
          <w:bCs/>
        </w:rPr>
        <w:t>ping 10.10.5.10</w:t>
      </w:r>
    </w:p>
    <w:p w14:paraId="05286D4A" w14:textId="77777777" w:rsidR="00816D2A" w:rsidRPr="00D96932" w:rsidRDefault="00816D2A" w:rsidP="00EA4071">
      <w:pPr>
        <w:pStyle w:val="BodyTextL50"/>
      </w:pPr>
      <w:r w:rsidRPr="00D96932">
        <w:t>The pings should be successful. If the pings are unsuccessful, troubleshoot the basic device configurations before continuing.</w:t>
      </w:r>
    </w:p>
    <w:p w14:paraId="7AF55246" w14:textId="42696C05" w:rsidR="00816D2A" w:rsidRPr="00D96932" w:rsidRDefault="00816D2A" w:rsidP="00EA4071">
      <w:pPr>
        <w:pStyle w:val="SubStepAlpha"/>
      </w:pPr>
      <w:r w:rsidRPr="00D96932">
        <w:t xml:space="preserve">From PC1, </w:t>
      </w:r>
      <w:r w:rsidRPr="00D96932">
        <w:rPr>
          <w:b/>
        </w:rPr>
        <w:t>ping</w:t>
      </w:r>
      <w:r w:rsidRPr="00D96932">
        <w:t xml:space="preserve"> the first loopback on D3 (10.10.16.1).</w:t>
      </w:r>
    </w:p>
    <w:p w14:paraId="30622F95" w14:textId="3AEA7FB3" w:rsidR="00816D2A" w:rsidRPr="00D96932" w:rsidRDefault="00816D2A" w:rsidP="00EA4071">
      <w:pPr>
        <w:pStyle w:val="CMD"/>
      </w:pPr>
      <w:r w:rsidRPr="00D96932">
        <w:t xml:space="preserve">PC1&gt; </w:t>
      </w:r>
      <w:r w:rsidRPr="00EA4071">
        <w:rPr>
          <w:b/>
          <w:bCs/>
        </w:rPr>
        <w:t>ping 10.10.16.1</w:t>
      </w:r>
    </w:p>
    <w:p w14:paraId="1D840239" w14:textId="5DC6F0D4" w:rsidR="00816D2A" w:rsidRPr="00D96932" w:rsidRDefault="00816D2A" w:rsidP="00816D2A">
      <w:pPr>
        <w:pStyle w:val="SubStepAlpha"/>
      </w:pPr>
      <w:r w:rsidRPr="00D96932">
        <w:t xml:space="preserve">Finally, from PC1, </w:t>
      </w:r>
      <w:r w:rsidRPr="00D96932">
        <w:rPr>
          <w:b/>
        </w:rPr>
        <w:t>ping</w:t>
      </w:r>
      <w:r w:rsidRPr="00D96932">
        <w:t xml:space="preserve"> the default gateway loopback on R2 (209.165.200.225).</w:t>
      </w:r>
    </w:p>
    <w:p w14:paraId="6C561075" w14:textId="3D621595" w:rsidR="00816D2A" w:rsidRPr="00D96932" w:rsidRDefault="00816D2A" w:rsidP="0054633B">
      <w:pPr>
        <w:pStyle w:val="CMD"/>
      </w:pPr>
      <w:r w:rsidRPr="00D96932">
        <w:t xml:space="preserve">PC1&gt; </w:t>
      </w:r>
      <w:r w:rsidRPr="00EA4071">
        <w:rPr>
          <w:b/>
          <w:bCs/>
        </w:rPr>
        <w:t>ping 209.165.200.225</w:t>
      </w:r>
    </w:p>
    <w:p w14:paraId="45C78D0F" w14:textId="3411E4E2" w:rsidR="00816D2A" w:rsidRPr="00D96932" w:rsidRDefault="00816D2A" w:rsidP="00EA4071">
      <w:pPr>
        <w:pStyle w:val="Heading3"/>
      </w:pPr>
      <w:r w:rsidRPr="00D96932">
        <w:t>Verify the routing table of R1 and R3.</w:t>
      </w:r>
    </w:p>
    <w:p w14:paraId="137B45EE" w14:textId="6ADC57CC" w:rsidR="00816D2A" w:rsidRDefault="00816D2A" w:rsidP="00EA4071">
      <w:pPr>
        <w:pStyle w:val="SubStepAlpha"/>
        <w:spacing w:after="0"/>
      </w:pPr>
      <w:r w:rsidRPr="00D96932">
        <w:t>Verify the OSPF routing table of R1.</w:t>
      </w:r>
    </w:p>
    <w:p w14:paraId="6BB20061" w14:textId="77777777" w:rsidR="00034CD0" w:rsidRDefault="00034CD0" w:rsidP="00EA4071">
      <w:pPr>
        <w:pStyle w:val="ConfigWindow"/>
      </w:pPr>
      <w:r>
        <w:t>Open configuration window</w:t>
      </w:r>
    </w:p>
    <w:p w14:paraId="7B3667E4" w14:textId="77777777" w:rsidR="00816D2A" w:rsidRPr="00D96932" w:rsidRDefault="00816D2A" w:rsidP="00EA4071">
      <w:pPr>
        <w:pStyle w:val="CMD"/>
      </w:pPr>
      <w:r w:rsidRPr="00D96932">
        <w:t xml:space="preserve">R1# </w:t>
      </w:r>
      <w:r w:rsidRPr="00EA4071">
        <w:rPr>
          <w:b/>
          <w:bCs/>
        </w:rPr>
        <w:t xml:space="preserve">show </w:t>
      </w:r>
      <w:proofErr w:type="spellStart"/>
      <w:r w:rsidRPr="00EA4071">
        <w:rPr>
          <w:b/>
          <w:bCs/>
        </w:rPr>
        <w:t>ip</w:t>
      </w:r>
      <w:proofErr w:type="spellEnd"/>
      <w:r w:rsidRPr="00EA4071">
        <w:rPr>
          <w:b/>
          <w:bCs/>
        </w:rPr>
        <w:t xml:space="preserve"> route </w:t>
      </w:r>
      <w:proofErr w:type="spellStart"/>
      <w:r w:rsidRPr="00EA4071">
        <w:rPr>
          <w:b/>
          <w:bCs/>
        </w:rPr>
        <w:t>ospf</w:t>
      </w:r>
      <w:proofErr w:type="spellEnd"/>
      <w:r w:rsidRPr="00EA4071">
        <w:rPr>
          <w:b/>
          <w:bCs/>
        </w:rPr>
        <w:t xml:space="preserve"> | begin Gateway</w:t>
      </w:r>
    </w:p>
    <w:p w14:paraId="713C8B03" w14:textId="77777777" w:rsidR="00816D2A" w:rsidRPr="00D96932" w:rsidRDefault="00816D2A" w:rsidP="00EA4071">
      <w:pPr>
        <w:pStyle w:val="CMDOutput"/>
      </w:pPr>
      <w:r w:rsidRPr="00D96932">
        <w:t>Gateway of last resort is 64.100.0.1 to network 0.0.0.0</w:t>
      </w:r>
    </w:p>
    <w:p w14:paraId="3AADF597" w14:textId="77777777" w:rsidR="00816D2A" w:rsidRPr="00D96932" w:rsidRDefault="00816D2A" w:rsidP="00EA4071">
      <w:pPr>
        <w:pStyle w:val="CMDOutput"/>
      </w:pPr>
    </w:p>
    <w:p w14:paraId="3EB3734E" w14:textId="77777777" w:rsidR="00816D2A" w:rsidRPr="00D96932" w:rsidRDefault="00816D2A" w:rsidP="00EA4071">
      <w:pPr>
        <w:pStyle w:val="CMDOutput"/>
      </w:pPr>
      <w:r w:rsidRPr="00D96932">
        <w:t xml:space="preserve">      10.0.0.0/8 is variably </w:t>
      </w:r>
      <w:proofErr w:type="spellStart"/>
      <w:r w:rsidRPr="00D96932">
        <w:t>subnetted</w:t>
      </w:r>
      <w:proofErr w:type="spellEnd"/>
      <w:r w:rsidRPr="00D96932">
        <w:t>, 5 subnets, 3 masks</w:t>
      </w:r>
    </w:p>
    <w:p w14:paraId="055B3BD3" w14:textId="77777777" w:rsidR="00816D2A" w:rsidRPr="00D96932" w:rsidRDefault="00816D2A" w:rsidP="00EA4071">
      <w:pPr>
        <w:pStyle w:val="CMDOutput"/>
      </w:pPr>
      <w:r w:rsidRPr="00D96932">
        <w:t>O        10.10.1.0/24 [110/11] via 10.10.0.2, 00:02:45, GigabitEthernet0/0/1</w:t>
      </w:r>
    </w:p>
    <w:p w14:paraId="1812C1E1" w14:textId="77777777" w:rsidR="00816D2A" w:rsidRPr="00D96932" w:rsidRDefault="00816D2A" w:rsidP="00EA4071">
      <w:pPr>
        <w:pStyle w:val="CMDOutput"/>
      </w:pPr>
      <w:r w:rsidRPr="00D96932">
        <w:t>O        10.10.2.0/24 [110/2] via 10.10.0.2, 00:02:45, GigabitEthernet0/0/1</w:t>
      </w:r>
    </w:p>
    <w:p w14:paraId="22A49F5E" w14:textId="77777777" w:rsidR="00816D2A" w:rsidRPr="00D96932" w:rsidRDefault="00816D2A" w:rsidP="00EA4071">
      <w:pPr>
        <w:pStyle w:val="CMDOutput"/>
      </w:pPr>
      <w:r w:rsidRPr="00D96932">
        <w:t>O        10.10.3.0/24 [110/2] via 10.10.0.2, 00:02:45, GigabitEthernet0/0/1</w:t>
      </w:r>
    </w:p>
    <w:p w14:paraId="509AEB46" w14:textId="4E37B7A7" w:rsidR="00816D2A" w:rsidRDefault="00816D2A" w:rsidP="00816D2A">
      <w:pPr>
        <w:pStyle w:val="SubStepAlpha"/>
        <w:numPr>
          <w:ilvl w:val="0"/>
          <w:numId w:val="0"/>
        </w:numPr>
        <w:ind w:left="720"/>
      </w:pPr>
      <w:r w:rsidRPr="00D96932">
        <w:t>The routing table of R1 only contains the local OSPF routes. The routing table confirms that R1 has knowledge of the networks connected to D1. Notice however, that R1 has no knowledge of the routes connected to</w:t>
      </w:r>
      <w:r>
        <w:t xml:space="preserve"> the</w:t>
      </w:r>
      <w:r w:rsidRPr="00D96932">
        <w:t xml:space="preserve"> R3 OSPF domain. The reason why PC1 can still reach PC3 is because R1 has a default static route to R2. R1 forwarded the traffic to R2 because it did not know where the 10.10.5.0 network was. R2 has a static route to this network and therefore forwarded it to R3.</w:t>
      </w:r>
    </w:p>
    <w:p w14:paraId="542B9C72" w14:textId="77777777" w:rsidR="00034CD0" w:rsidRPr="0016193C" w:rsidRDefault="00034CD0" w:rsidP="00EA4071">
      <w:pPr>
        <w:pStyle w:val="ConfigWindow"/>
      </w:pPr>
      <w:r>
        <w:t>Close configuration window</w:t>
      </w:r>
    </w:p>
    <w:p w14:paraId="65F9999E" w14:textId="281D9BA1" w:rsidR="00816D2A" w:rsidRDefault="00816D2A" w:rsidP="00EA4071">
      <w:pPr>
        <w:pStyle w:val="SubStepAlpha"/>
        <w:spacing w:before="0" w:after="0"/>
      </w:pPr>
      <w:r w:rsidRPr="00D96932">
        <w:t>Verify the routing table of R3.</w:t>
      </w:r>
    </w:p>
    <w:p w14:paraId="12E83DA4" w14:textId="2E534ED4" w:rsidR="00034CD0" w:rsidRPr="00D96932" w:rsidRDefault="00034CD0" w:rsidP="00EA4071">
      <w:pPr>
        <w:pStyle w:val="ConfigWindow"/>
      </w:pPr>
      <w:r>
        <w:t>Open configuration window</w:t>
      </w:r>
    </w:p>
    <w:p w14:paraId="33873604" w14:textId="1ECA41AE" w:rsidR="00816D2A" w:rsidRPr="00D96932" w:rsidRDefault="00816D2A" w:rsidP="00816D2A">
      <w:pPr>
        <w:pStyle w:val="CMDOutput"/>
        <w:rPr>
          <w:b/>
          <w:bCs/>
          <w:sz w:val="20"/>
        </w:rPr>
      </w:pPr>
      <w:r w:rsidRPr="00D96932">
        <w:rPr>
          <w:sz w:val="20"/>
        </w:rPr>
        <w:t xml:space="preserve">R3# </w:t>
      </w:r>
      <w:r w:rsidRPr="00D96932">
        <w:rPr>
          <w:b/>
          <w:bCs/>
          <w:sz w:val="20"/>
        </w:rPr>
        <w:t>sho</w:t>
      </w:r>
      <w:r w:rsidR="003309E9">
        <w:rPr>
          <w:b/>
          <w:bCs/>
          <w:sz w:val="20"/>
        </w:rPr>
        <w:t>w</w:t>
      </w:r>
      <w:r w:rsidRPr="00D96932">
        <w:rPr>
          <w:b/>
          <w:bCs/>
          <w:sz w:val="20"/>
        </w:rPr>
        <w:t xml:space="preserve"> </w:t>
      </w:r>
      <w:proofErr w:type="spellStart"/>
      <w:r w:rsidRPr="00D96932">
        <w:rPr>
          <w:b/>
          <w:bCs/>
          <w:sz w:val="20"/>
        </w:rPr>
        <w:t>ip</w:t>
      </w:r>
      <w:proofErr w:type="spellEnd"/>
      <w:r w:rsidRPr="00D96932">
        <w:rPr>
          <w:b/>
          <w:bCs/>
          <w:sz w:val="20"/>
        </w:rPr>
        <w:t xml:space="preserve"> route </w:t>
      </w:r>
      <w:proofErr w:type="spellStart"/>
      <w:r w:rsidRPr="00D96932">
        <w:rPr>
          <w:b/>
          <w:bCs/>
          <w:sz w:val="20"/>
        </w:rPr>
        <w:t>ospf</w:t>
      </w:r>
      <w:proofErr w:type="spellEnd"/>
      <w:r w:rsidRPr="00D96932">
        <w:rPr>
          <w:b/>
          <w:bCs/>
          <w:sz w:val="20"/>
        </w:rPr>
        <w:t xml:space="preserve"> | begin Gateway</w:t>
      </w:r>
    </w:p>
    <w:p w14:paraId="652FF558" w14:textId="77777777" w:rsidR="00816D2A" w:rsidRPr="00EA4071" w:rsidRDefault="00816D2A" w:rsidP="0054633B">
      <w:pPr>
        <w:pStyle w:val="CMDOutput"/>
      </w:pPr>
      <w:r w:rsidRPr="00EA4071">
        <w:t>Gateway of last resort is 64.100.1.1 to network 0.0.0.0</w:t>
      </w:r>
    </w:p>
    <w:p w14:paraId="7BE40C27" w14:textId="77777777" w:rsidR="00816D2A" w:rsidRPr="00EA4071" w:rsidRDefault="00816D2A" w:rsidP="0054633B">
      <w:pPr>
        <w:pStyle w:val="CMDOutput"/>
      </w:pPr>
    </w:p>
    <w:p w14:paraId="76B3368A" w14:textId="77777777" w:rsidR="00816D2A" w:rsidRPr="00EA4071" w:rsidRDefault="00816D2A" w:rsidP="0054633B">
      <w:pPr>
        <w:pStyle w:val="CMDOutput"/>
      </w:pPr>
      <w:r w:rsidRPr="00EA4071">
        <w:t xml:space="preserve">      10.0.0.0/8 is variably </w:t>
      </w:r>
      <w:proofErr w:type="spellStart"/>
      <w:r w:rsidRPr="00EA4071">
        <w:t>subnetted</w:t>
      </w:r>
      <w:proofErr w:type="spellEnd"/>
      <w:r w:rsidRPr="00EA4071">
        <w:t>, 11 subnets, 3 masks</w:t>
      </w:r>
    </w:p>
    <w:p w14:paraId="54404E6F" w14:textId="77777777" w:rsidR="00816D2A" w:rsidRPr="00EA4071" w:rsidRDefault="00816D2A" w:rsidP="00EA4071">
      <w:pPr>
        <w:pStyle w:val="CMDOutput"/>
      </w:pPr>
      <w:r w:rsidRPr="00EA4071">
        <w:t>O        10.10.5.0/24 [110/11] via 10.10.4.2, 00:00:41, GigabitEthernet0/0/1</w:t>
      </w:r>
    </w:p>
    <w:p w14:paraId="420DCD5E" w14:textId="77777777" w:rsidR="00816D2A" w:rsidRPr="00EA4071" w:rsidRDefault="00816D2A" w:rsidP="00EA4071">
      <w:pPr>
        <w:pStyle w:val="CMDOutput"/>
      </w:pPr>
      <w:r w:rsidRPr="00EA4071">
        <w:t>O        10.10.16.0/24 [110/2] via 10.10.4.2, 00:00:41, GigabitEthernet0/0/1</w:t>
      </w:r>
    </w:p>
    <w:p w14:paraId="268C6F35" w14:textId="77777777" w:rsidR="00816D2A" w:rsidRPr="00EA4071" w:rsidRDefault="00816D2A" w:rsidP="00EA4071">
      <w:pPr>
        <w:pStyle w:val="CMDOutput"/>
      </w:pPr>
      <w:r w:rsidRPr="00EA4071">
        <w:t>O        10.10.17.0/24 [110/2] via 10.10.4.2, 00:00:41, GigabitEthernet0/0/1</w:t>
      </w:r>
    </w:p>
    <w:p w14:paraId="749318D8" w14:textId="77777777" w:rsidR="00816D2A" w:rsidRPr="00EA4071" w:rsidRDefault="00816D2A" w:rsidP="00EA4071">
      <w:pPr>
        <w:pStyle w:val="CMDOutput"/>
      </w:pPr>
      <w:r w:rsidRPr="00EA4071">
        <w:t>O        10.10.18.0/24 [110/2] via 10.10.4.2, 00:00:41, GigabitEthernet0/0/1</w:t>
      </w:r>
    </w:p>
    <w:p w14:paraId="4A2D1971" w14:textId="77777777" w:rsidR="00816D2A" w:rsidRPr="00EA4071" w:rsidRDefault="00816D2A" w:rsidP="00EA4071">
      <w:pPr>
        <w:pStyle w:val="CMDOutput"/>
      </w:pPr>
      <w:r w:rsidRPr="00EA4071">
        <w:t>O        10.10.19.0/24 [110/2] via 10.10.4.2, 00:00:41, GigabitEthernet0/0/1</w:t>
      </w:r>
    </w:p>
    <w:p w14:paraId="3F35F15F" w14:textId="77777777" w:rsidR="00816D2A" w:rsidRPr="00EA4071" w:rsidRDefault="00816D2A" w:rsidP="00EA4071">
      <w:pPr>
        <w:pStyle w:val="CMDOutput"/>
      </w:pPr>
      <w:r w:rsidRPr="00EA4071">
        <w:t>O        10.10.20.0/24 [110/2] via 10.10.4.2, 00:00:41, GigabitEthernet0/0/1</w:t>
      </w:r>
    </w:p>
    <w:p w14:paraId="1379A3E1" w14:textId="77777777" w:rsidR="00816D2A" w:rsidRPr="00EA4071" w:rsidRDefault="00816D2A" w:rsidP="00EA4071">
      <w:pPr>
        <w:pStyle w:val="CMDOutput"/>
      </w:pPr>
      <w:r w:rsidRPr="00EA4071">
        <w:t>O        10.10.21.0/24 [110/2] via 10.10.4.2, 00:00:41, GigabitEthernet0/0/1</w:t>
      </w:r>
    </w:p>
    <w:p w14:paraId="3C90A476" w14:textId="77777777" w:rsidR="00816D2A" w:rsidRPr="00EA4071" w:rsidRDefault="00816D2A" w:rsidP="00EA4071">
      <w:pPr>
        <w:pStyle w:val="CMDOutput"/>
      </w:pPr>
      <w:r w:rsidRPr="00EA4071">
        <w:lastRenderedPageBreak/>
        <w:t>O        10.10.22.0/24 [110/2] via 10.10.4.2, 00:00:41, GigabitEthernet0/0/1</w:t>
      </w:r>
    </w:p>
    <w:p w14:paraId="140225C7" w14:textId="77777777" w:rsidR="00816D2A" w:rsidRPr="00EA4071" w:rsidRDefault="00816D2A" w:rsidP="00EA4071">
      <w:pPr>
        <w:pStyle w:val="CMDOutput"/>
      </w:pPr>
      <w:r w:rsidRPr="00EA4071">
        <w:t>O        10.10.23.0/24 [110/2] via 10.10.4.2, 00:00:41, GigabitEthernet0/0/1</w:t>
      </w:r>
    </w:p>
    <w:p w14:paraId="2E01C4C2" w14:textId="7722BE60" w:rsidR="00816D2A" w:rsidRDefault="00816D2A" w:rsidP="00816D2A">
      <w:pPr>
        <w:pStyle w:val="SubStepAlpha"/>
        <w:numPr>
          <w:ilvl w:val="0"/>
          <w:numId w:val="0"/>
        </w:numPr>
        <w:ind w:left="720"/>
      </w:pPr>
      <w:r w:rsidRPr="00D96932">
        <w:t>Like R1, the routing table of R3 only contains its local routes.</w:t>
      </w:r>
    </w:p>
    <w:p w14:paraId="6083546F" w14:textId="77777777" w:rsidR="00034CD0" w:rsidRPr="0016193C" w:rsidRDefault="00034CD0" w:rsidP="00EA4071">
      <w:pPr>
        <w:pStyle w:val="ConfigWindow"/>
      </w:pPr>
      <w:r>
        <w:t>Close configuration window</w:t>
      </w:r>
    </w:p>
    <w:p w14:paraId="20C11441" w14:textId="77777777" w:rsidR="00816D2A" w:rsidRPr="00D96932" w:rsidRDefault="00816D2A" w:rsidP="00EA4071">
      <w:pPr>
        <w:pStyle w:val="Heading2"/>
        <w:spacing w:before="120"/>
      </w:pPr>
      <w:r w:rsidRPr="00D96932">
        <w:t>Configure GRE over IPsec using a Crypto Map on R1</w:t>
      </w:r>
    </w:p>
    <w:p w14:paraId="2A32B89D" w14:textId="77777777" w:rsidR="00816D2A" w:rsidRPr="00D96932" w:rsidRDefault="00816D2A" w:rsidP="00816D2A">
      <w:pPr>
        <w:pStyle w:val="BodyTextL25"/>
      </w:pPr>
      <w:r w:rsidRPr="00D96932">
        <w:t>A limitation of IPsec VPNs is that it only forwards unicast traffic across the VPN tunnel. Therefore, routing protocol traffic is not propagated across the VPN tunnel.</w:t>
      </w:r>
    </w:p>
    <w:p w14:paraId="76E11EF2" w14:textId="7F0C203E" w:rsidR="00816D2A" w:rsidRPr="00D96932" w:rsidRDefault="00816D2A" w:rsidP="00816D2A">
      <w:pPr>
        <w:pStyle w:val="BodyTextL25"/>
      </w:pPr>
      <w:r w:rsidRPr="00D96932">
        <w:t>What if the network policy was to enable the OSPF routing protocol to operate over the IPsec VPN tunnel? This could be accomplished by configuring GRE over IPsec VPN.</w:t>
      </w:r>
    </w:p>
    <w:p w14:paraId="356D27CB" w14:textId="77777777" w:rsidR="00816D2A" w:rsidRPr="00D96932" w:rsidRDefault="00816D2A" w:rsidP="00816D2A">
      <w:pPr>
        <w:pStyle w:val="BodyTextL25"/>
      </w:pPr>
      <w:r w:rsidRPr="00D96932">
        <w:t>There are two methods to configure GRE over IPsec:</w:t>
      </w:r>
    </w:p>
    <w:p w14:paraId="379C7695" w14:textId="77777777" w:rsidR="00816D2A" w:rsidRPr="00D96932" w:rsidRDefault="00816D2A" w:rsidP="00EA4071">
      <w:pPr>
        <w:pStyle w:val="Bulletlevel2"/>
      </w:pPr>
      <w:r w:rsidRPr="00D96932">
        <w:rPr>
          <w:b/>
          <w:bCs/>
        </w:rPr>
        <w:t>Crypto maps</w:t>
      </w:r>
      <w:r>
        <w:t xml:space="preserve"> -</w:t>
      </w:r>
      <w:r w:rsidRPr="00D96932">
        <w:t xml:space="preserve"> </w:t>
      </w:r>
      <w:r>
        <w:t>This is an o</w:t>
      </w:r>
      <w:r w:rsidRPr="00D96932">
        <w:t>lder</w:t>
      </w:r>
      <w:r>
        <w:t>,</w:t>
      </w:r>
      <w:r w:rsidRPr="00D96932">
        <w:t xml:space="preserve"> classic method of configuring GRE over IPsec.</w:t>
      </w:r>
    </w:p>
    <w:p w14:paraId="087DF1D2" w14:textId="77777777" w:rsidR="00816D2A" w:rsidRPr="00D96932" w:rsidRDefault="00816D2A" w:rsidP="00EA4071">
      <w:pPr>
        <w:pStyle w:val="Bulletlevel2"/>
      </w:pPr>
      <w:r w:rsidRPr="00D96932">
        <w:rPr>
          <w:b/>
          <w:bCs/>
        </w:rPr>
        <w:t>Tunnel IPsec profiles</w:t>
      </w:r>
      <w:r>
        <w:t xml:space="preserve"> -</w:t>
      </w:r>
      <w:r w:rsidRPr="00D96932">
        <w:t xml:space="preserve"> </w:t>
      </w:r>
      <w:r>
        <w:t>This is a n</w:t>
      </w:r>
      <w:r w:rsidRPr="00D96932">
        <w:t>ewer and simpler method of configuring GRE over IPsec.</w:t>
      </w:r>
    </w:p>
    <w:p w14:paraId="62B2C7E6" w14:textId="77777777" w:rsidR="00816D2A" w:rsidRPr="00D96932" w:rsidRDefault="00816D2A" w:rsidP="00816D2A">
      <w:pPr>
        <w:pStyle w:val="BodyTextL25"/>
      </w:pPr>
      <w:r w:rsidRPr="00D96932">
        <w:rPr>
          <w:b/>
          <w:bCs/>
        </w:rPr>
        <w:t>Note:</w:t>
      </w:r>
      <w:r w:rsidRPr="00D96932">
        <w:t xml:space="preserve"> Crypto maps and IPsec profile configuration options are compatible with each other. </w:t>
      </w:r>
    </w:p>
    <w:p w14:paraId="7FABAEBF" w14:textId="77777777" w:rsidR="00816D2A" w:rsidRPr="00D96932" w:rsidRDefault="00816D2A" w:rsidP="00816D2A">
      <w:pPr>
        <w:pStyle w:val="BodyTextL25"/>
      </w:pPr>
      <w:r w:rsidRPr="00D96932">
        <w:t xml:space="preserve">Although Tunnel IPsec profiles is now the preferred method to configure GRE over IPsec, crypto maps are still widely deployed and should be understood. </w:t>
      </w:r>
    </w:p>
    <w:p w14:paraId="785BE0AD" w14:textId="5046797D" w:rsidR="00816D2A" w:rsidRPr="00D96932" w:rsidRDefault="00816D2A" w:rsidP="00816D2A">
      <w:pPr>
        <w:pStyle w:val="BodyTextL25"/>
      </w:pPr>
      <w:r w:rsidRPr="00D96932">
        <w:t>In this part, we will configure GRE over IPsec using crypto maps on R1.</w:t>
      </w:r>
    </w:p>
    <w:p w14:paraId="3200D333" w14:textId="77777777" w:rsidR="00816D2A" w:rsidRPr="00D96932" w:rsidRDefault="00816D2A" w:rsidP="00EA4071">
      <w:pPr>
        <w:pStyle w:val="Heading3"/>
      </w:pPr>
      <w:r w:rsidRPr="00D96932">
        <w:t>On R1, configure the ISAKMP policy and pre-shared key.</w:t>
      </w:r>
    </w:p>
    <w:p w14:paraId="64B30765" w14:textId="3307EBFE" w:rsidR="00816D2A" w:rsidRPr="00D96932" w:rsidRDefault="00816D2A" w:rsidP="00816D2A">
      <w:pPr>
        <w:pStyle w:val="BodyTextL25"/>
      </w:pPr>
      <w:r w:rsidRPr="00D96932">
        <w:t>Like site-to-site VPNs using crypto maps, GRE over IPsec also requires an ISAKMP policy configuration and pre-shared key configured.</w:t>
      </w:r>
    </w:p>
    <w:p w14:paraId="432F8C8D" w14:textId="77777777" w:rsidR="00816D2A" w:rsidRPr="00D96932" w:rsidRDefault="00816D2A" w:rsidP="00816D2A">
      <w:pPr>
        <w:pStyle w:val="BodyTextL25"/>
      </w:pPr>
      <w:r w:rsidRPr="00D96932">
        <w:t>In this lab, we will use the following parameters for the ISAKMP policy 10 on R1:</w:t>
      </w:r>
    </w:p>
    <w:p w14:paraId="122FD56B" w14:textId="77777777" w:rsidR="00816D2A" w:rsidRPr="00D96932" w:rsidRDefault="00816D2A" w:rsidP="00EA4071">
      <w:pPr>
        <w:pStyle w:val="Bulletlevel2"/>
      </w:pPr>
      <w:r w:rsidRPr="00D96932">
        <w:t xml:space="preserve">Encryption: </w:t>
      </w:r>
      <w:proofErr w:type="spellStart"/>
      <w:r w:rsidRPr="00D96932">
        <w:rPr>
          <w:b/>
        </w:rPr>
        <w:t>aes</w:t>
      </w:r>
      <w:proofErr w:type="spellEnd"/>
      <w:r w:rsidRPr="00D96932">
        <w:rPr>
          <w:b/>
        </w:rPr>
        <w:t xml:space="preserve"> 256</w:t>
      </w:r>
    </w:p>
    <w:p w14:paraId="501B1554" w14:textId="77777777" w:rsidR="00816D2A" w:rsidRPr="00D96932" w:rsidRDefault="00816D2A" w:rsidP="00EA4071">
      <w:pPr>
        <w:pStyle w:val="Bulletlevel2"/>
      </w:pPr>
      <w:r w:rsidRPr="00D96932">
        <w:rPr>
          <w:bCs/>
        </w:rPr>
        <w:t>Hash:</w:t>
      </w:r>
      <w:r w:rsidRPr="00D96932">
        <w:t xml:space="preserve"> </w:t>
      </w:r>
      <w:r w:rsidRPr="00EA4071">
        <w:rPr>
          <w:b/>
          <w:bCs/>
        </w:rPr>
        <w:t>sha256</w:t>
      </w:r>
    </w:p>
    <w:p w14:paraId="3A0E1ED8" w14:textId="3AAFA2FA" w:rsidR="00816D2A" w:rsidRPr="00D96932" w:rsidRDefault="00816D2A" w:rsidP="00EA4071">
      <w:pPr>
        <w:pStyle w:val="Bulletlevel2"/>
      </w:pPr>
      <w:r w:rsidRPr="00D96932">
        <w:t>Authentication method:</w:t>
      </w:r>
      <w:r w:rsidRPr="00D96932">
        <w:rPr>
          <w:b/>
        </w:rPr>
        <w:t xml:space="preserve"> pre-share key</w:t>
      </w:r>
    </w:p>
    <w:p w14:paraId="4AC20A74" w14:textId="77777777" w:rsidR="00816D2A" w:rsidRPr="00D96932" w:rsidRDefault="00816D2A" w:rsidP="00EA4071">
      <w:pPr>
        <w:pStyle w:val="Bulletlevel2"/>
      </w:pPr>
      <w:r w:rsidRPr="00D96932">
        <w:t xml:space="preserve">Diffie-Hellman group: </w:t>
      </w:r>
      <w:r w:rsidRPr="00D96932">
        <w:rPr>
          <w:b/>
        </w:rPr>
        <w:t>14</w:t>
      </w:r>
      <w:r w:rsidRPr="00D96932">
        <w:t xml:space="preserve"> </w:t>
      </w:r>
    </w:p>
    <w:p w14:paraId="1117D0A5" w14:textId="77777777" w:rsidR="00816D2A" w:rsidRPr="00D96932" w:rsidRDefault="00816D2A" w:rsidP="00EA4071">
      <w:pPr>
        <w:pStyle w:val="Bulletlevel2"/>
      </w:pPr>
      <w:r w:rsidRPr="00D96932">
        <w:t xml:space="preserve">Lifetime: </w:t>
      </w:r>
      <w:r w:rsidRPr="00D96932">
        <w:rPr>
          <w:b/>
        </w:rPr>
        <w:t>3600</w:t>
      </w:r>
      <w:r w:rsidRPr="00D96932">
        <w:t xml:space="preserve"> seconds (60 minutes / 1 hour)</w:t>
      </w:r>
    </w:p>
    <w:p w14:paraId="38C38569" w14:textId="4D03F228" w:rsidR="00816D2A" w:rsidRDefault="00816D2A" w:rsidP="00EA4071">
      <w:pPr>
        <w:pStyle w:val="SubStepAlpha"/>
        <w:spacing w:after="0"/>
      </w:pPr>
      <w:r w:rsidRPr="00D96932">
        <w:t>Configure ISAKMP policy 10 on R1:</w:t>
      </w:r>
    </w:p>
    <w:p w14:paraId="2E3397C3" w14:textId="77777777" w:rsidR="00034CD0" w:rsidRDefault="00034CD0" w:rsidP="00EA4071">
      <w:pPr>
        <w:pStyle w:val="ConfigWindow"/>
      </w:pPr>
      <w:r>
        <w:t>Open configuration window</w:t>
      </w:r>
    </w:p>
    <w:p w14:paraId="3FE1E569" w14:textId="77777777" w:rsidR="00816D2A" w:rsidRPr="00D96932" w:rsidRDefault="00816D2A" w:rsidP="00816D2A">
      <w:pPr>
        <w:pStyle w:val="CMD"/>
        <w:rPr>
          <w:b/>
          <w:bCs/>
        </w:rPr>
      </w:pPr>
      <w:r w:rsidRPr="00D96932">
        <w:t>R1(</w:t>
      </w:r>
      <w:proofErr w:type="spellStart"/>
      <w:r w:rsidRPr="00D96932">
        <w:t>config</w:t>
      </w:r>
      <w:proofErr w:type="spellEnd"/>
      <w:r w:rsidRPr="00D96932">
        <w:t xml:space="preserve">)# </w:t>
      </w:r>
      <w:r w:rsidRPr="00D96932">
        <w:rPr>
          <w:b/>
          <w:bCs/>
        </w:rPr>
        <w:t xml:space="preserve">crypto </w:t>
      </w:r>
      <w:proofErr w:type="spellStart"/>
      <w:r w:rsidRPr="00D96932">
        <w:rPr>
          <w:b/>
          <w:bCs/>
        </w:rPr>
        <w:t>isakmp</w:t>
      </w:r>
      <w:proofErr w:type="spellEnd"/>
      <w:r w:rsidRPr="00D96932">
        <w:rPr>
          <w:b/>
          <w:bCs/>
        </w:rPr>
        <w:t xml:space="preserve"> policy 10</w:t>
      </w:r>
    </w:p>
    <w:p w14:paraId="582AC5EF" w14:textId="77777777" w:rsidR="00816D2A" w:rsidRPr="00D96932" w:rsidRDefault="00816D2A" w:rsidP="00816D2A">
      <w:pPr>
        <w:pStyle w:val="CMD"/>
      </w:pPr>
      <w:proofErr w:type="gramStart"/>
      <w:r w:rsidRPr="00D96932">
        <w:t>R1(</w:t>
      </w:r>
      <w:proofErr w:type="spellStart"/>
      <w:proofErr w:type="gramEnd"/>
      <w:r w:rsidRPr="00D96932">
        <w:t>config-isakmp</w:t>
      </w:r>
      <w:proofErr w:type="spellEnd"/>
      <w:r w:rsidRPr="00D96932">
        <w:t xml:space="preserve">)# </w:t>
      </w:r>
      <w:r w:rsidRPr="00D96932">
        <w:rPr>
          <w:rStyle w:val="CMDBold"/>
        </w:rPr>
        <w:t xml:space="preserve">encryption </w:t>
      </w:r>
      <w:proofErr w:type="spellStart"/>
      <w:r w:rsidRPr="00D96932">
        <w:rPr>
          <w:rStyle w:val="CMDBold"/>
        </w:rPr>
        <w:t>aes</w:t>
      </w:r>
      <w:proofErr w:type="spellEnd"/>
      <w:r w:rsidRPr="00D96932">
        <w:rPr>
          <w:rStyle w:val="CMDBold"/>
        </w:rPr>
        <w:t xml:space="preserve"> 256</w:t>
      </w:r>
    </w:p>
    <w:p w14:paraId="7BF84507" w14:textId="77777777" w:rsidR="00816D2A" w:rsidRPr="00D96932" w:rsidRDefault="00816D2A" w:rsidP="00816D2A">
      <w:pPr>
        <w:pStyle w:val="CMD"/>
      </w:pPr>
      <w:proofErr w:type="gramStart"/>
      <w:r w:rsidRPr="00D96932">
        <w:t>R1(</w:t>
      </w:r>
      <w:proofErr w:type="spellStart"/>
      <w:proofErr w:type="gramEnd"/>
      <w:r w:rsidRPr="00D96932">
        <w:t>config-isakmp</w:t>
      </w:r>
      <w:proofErr w:type="spellEnd"/>
      <w:r w:rsidRPr="00D96932">
        <w:t xml:space="preserve">)# </w:t>
      </w:r>
      <w:r w:rsidRPr="00D96932">
        <w:rPr>
          <w:rStyle w:val="CMDBold"/>
        </w:rPr>
        <w:t>hash sha256</w:t>
      </w:r>
    </w:p>
    <w:p w14:paraId="7E7D0A43" w14:textId="77777777" w:rsidR="00816D2A" w:rsidRPr="00D96932" w:rsidRDefault="00816D2A" w:rsidP="00816D2A">
      <w:pPr>
        <w:pStyle w:val="CMD"/>
      </w:pPr>
      <w:proofErr w:type="gramStart"/>
      <w:r w:rsidRPr="00D96932">
        <w:t>R1(</w:t>
      </w:r>
      <w:proofErr w:type="spellStart"/>
      <w:proofErr w:type="gramEnd"/>
      <w:r w:rsidRPr="00D96932">
        <w:t>config-isakmp</w:t>
      </w:r>
      <w:proofErr w:type="spellEnd"/>
      <w:r w:rsidRPr="00D96932">
        <w:t xml:space="preserve">)# </w:t>
      </w:r>
      <w:r w:rsidRPr="00D96932">
        <w:rPr>
          <w:rStyle w:val="CMDBold"/>
        </w:rPr>
        <w:t>authentication pre-share</w:t>
      </w:r>
    </w:p>
    <w:p w14:paraId="1DFF9BC3" w14:textId="77777777" w:rsidR="00816D2A" w:rsidRPr="00D96932" w:rsidRDefault="00816D2A" w:rsidP="00816D2A">
      <w:pPr>
        <w:pStyle w:val="CMD"/>
      </w:pPr>
      <w:proofErr w:type="gramStart"/>
      <w:r w:rsidRPr="00D96932">
        <w:t>R1(</w:t>
      </w:r>
      <w:proofErr w:type="spellStart"/>
      <w:proofErr w:type="gramEnd"/>
      <w:r w:rsidRPr="00D96932">
        <w:t>config-isakmp</w:t>
      </w:r>
      <w:proofErr w:type="spellEnd"/>
      <w:r w:rsidRPr="00D96932">
        <w:t xml:space="preserve">)# </w:t>
      </w:r>
      <w:r w:rsidRPr="00D96932">
        <w:rPr>
          <w:rStyle w:val="CMDBold"/>
        </w:rPr>
        <w:t>group 14</w:t>
      </w:r>
    </w:p>
    <w:p w14:paraId="72073F36" w14:textId="77777777" w:rsidR="00816D2A" w:rsidRPr="00D96932" w:rsidRDefault="00816D2A" w:rsidP="00816D2A">
      <w:pPr>
        <w:pStyle w:val="CMD"/>
        <w:rPr>
          <w:rStyle w:val="CMDBold"/>
        </w:rPr>
      </w:pPr>
      <w:proofErr w:type="gramStart"/>
      <w:r w:rsidRPr="00D96932">
        <w:t>R1(</w:t>
      </w:r>
      <w:proofErr w:type="spellStart"/>
      <w:proofErr w:type="gramEnd"/>
      <w:r w:rsidRPr="00D96932">
        <w:t>config-isakmp</w:t>
      </w:r>
      <w:proofErr w:type="spellEnd"/>
      <w:r w:rsidRPr="00D96932">
        <w:t xml:space="preserve">)# </w:t>
      </w:r>
      <w:r w:rsidRPr="00D96932">
        <w:rPr>
          <w:rStyle w:val="CMDBold"/>
        </w:rPr>
        <w:t>lifetime 3600</w:t>
      </w:r>
    </w:p>
    <w:p w14:paraId="1B10DD60" w14:textId="77777777" w:rsidR="00816D2A" w:rsidRPr="00D96932" w:rsidRDefault="00816D2A" w:rsidP="00816D2A">
      <w:pPr>
        <w:pStyle w:val="CMD"/>
        <w:rPr>
          <w:rStyle w:val="CMDBold"/>
        </w:rPr>
      </w:pPr>
      <w:proofErr w:type="gramStart"/>
      <w:r w:rsidRPr="00D96932">
        <w:t>R1(</w:t>
      </w:r>
      <w:proofErr w:type="spellStart"/>
      <w:proofErr w:type="gramEnd"/>
      <w:r w:rsidRPr="00D96932">
        <w:t>config-isakmp</w:t>
      </w:r>
      <w:proofErr w:type="spellEnd"/>
      <w:r w:rsidRPr="00D96932">
        <w:t xml:space="preserve">)# </w:t>
      </w:r>
      <w:r w:rsidRPr="00D96932">
        <w:rPr>
          <w:b/>
          <w:bCs/>
        </w:rPr>
        <w:t>exit</w:t>
      </w:r>
    </w:p>
    <w:p w14:paraId="00F1E5F3" w14:textId="77777777" w:rsidR="00816D2A" w:rsidRPr="00D96932" w:rsidRDefault="00816D2A" w:rsidP="00EA4071">
      <w:pPr>
        <w:pStyle w:val="SubStepAlpha"/>
      </w:pPr>
      <w:r w:rsidRPr="00D96932">
        <w:t xml:space="preserve">Configure the pre-shared key of </w:t>
      </w:r>
      <w:r w:rsidRPr="00D96932">
        <w:rPr>
          <w:b/>
        </w:rPr>
        <w:t>cisco123</w:t>
      </w:r>
      <w:r w:rsidRPr="00D96932">
        <w:t xml:space="preserve"> on R1. This command points to the remote peer R3 G0/0/0 IP address.</w:t>
      </w:r>
    </w:p>
    <w:p w14:paraId="5B0F5246" w14:textId="77777777" w:rsidR="00816D2A" w:rsidRPr="00D96932" w:rsidRDefault="00816D2A" w:rsidP="00816D2A">
      <w:pPr>
        <w:spacing w:before="120" w:after="120"/>
        <w:ind w:left="720"/>
        <w:rPr>
          <w:sz w:val="20"/>
        </w:rPr>
      </w:pPr>
      <w:r w:rsidRPr="00D96932">
        <w:rPr>
          <w:b/>
          <w:bCs/>
          <w:sz w:val="20"/>
        </w:rPr>
        <w:t>Note</w:t>
      </w:r>
      <w:r w:rsidRPr="00D96932">
        <w:rPr>
          <w:sz w:val="20"/>
        </w:rPr>
        <w:t>: Production networks should use longer and more complex keys.</w:t>
      </w:r>
    </w:p>
    <w:p w14:paraId="75D42DB4" w14:textId="77777777" w:rsidR="00816D2A" w:rsidRPr="00D96932" w:rsidRDefault="00816D2A" w:rsidP="00816D2A">
      <w:pPr>
        <w:ind w:left="720"/>
        <w:rPr>
          <w:rFonts w:ascii="Courier New" w:hAnsi="Courier New"/>
          <w:b/>
          <w:sz w:val="20"/>
        </w:rPr>
      </w:pPr>
      <w:r w:rsidRPr="00D96932">
        <w:rPr>
          <w:rFonts w:ascii="Courier New" w:hAnsi="Courier New"/>
          <w:sz w:val="20"/>
        </w:rPr>
        <w:t>R1(</w:t>
      </w:r>
      <w:proofErr w:type="spellStart"/>
      <w:r w:rsidRPr="00D96932">
        <w:rPr>
          <w:rFonts w:ascii="Courier New" w:hAnsi="Courier New"/>
          <w:sz w:val="20"/>
        </w:rPr>
        <w:t>config</w:t>
      </w:r>
      <w:proofErr w:type="spellEnd"/>
      <w:r w:rsidRPr="00D96932">
        <w:rPr>
          <w:rFonts w:ascii="Courier New" w:hAnsi="Courier New"/>
          <w:sz w:val="20"/>
        </w:rPr>
        <w:t xml:space="preserve">)# </w:t>
      </w:r>
      <w:r w:rsidRPr="00D96932">
        <w:rPr>
          <w:rFonts w:ascii="Courier New" w:hAnsi="Courier New"/>
          <w:b/>
          <w:sz w:val="20"/>
        </w:rPr>
        <w:t xml:space="preserve">crypto </w:t>
      </w:r>
      <w:proofErr w:type="spellStart"/>
      <w:r w:rsidRPr="00D96932">
        <w:rPr>
          <w:rFonts w:ascii="Courier New" w:hAnsi="Courier New"/>
          <w:b/>
          <w:sz w:val="20"/>
        </w:rPr>
        <w:t>isakmp</w:t>
      </w:r>
      <w:proofErr w:type="spellEnd"/>
      <w:r w:rsidRPr="00D96932">
        <w:rPr>
          <w:rFonts w:ascii="Courier New" w:hAnsi="Courier New"/>
          <w:b/>
          <w:sz w:val="20"/>
        </w:rPr>
        <w:t xml:space="preserve"> key cisco123 address 64.100.1.2</w:t>
      </w:r>
    </w:p>
    <w:p w14:paraId="10C2F4C1" w14:textId="77777777" w:rsidR="00816D2A" w:rsidRPr="00D96932" w:rsidRDefault="00816D2A" w:rsidP="00EA4071">
      <w:pPr>
        <w:pStyle w:val="Heading3"/>
      </w:pPr>
      <w:bookmarkStart w:id="4" w:name="_Hlk33007702"/>
      <w:r w:rsidRPr="00D96932">
        <w:t xml:space="preserve">On R1, configure the </w:t>
      </w:r>
      <w:r>
        <w:t>t</w:t>
      </w:r>
      <w:r w:rsidRPr="00D96932">
        <w:t xml:space="preserve">ransform </w:t>
      </w:r>
      <w:r>
        <w:t>s</w:t>
      </w:r>
      <w:r w:rsidRPr="00D96932">
        <w:t>et and VPN ACL.</w:t>
      </w:r>
    </w:p>
    <w:p w14:paraId="22343B33" w14:textId="7EDB0F73" w:rsidR="00816D2A" w:rsidRPr="00D96932" w:rsidRDefault="00816D2A" w:rsidP="00EA4071">
      <w:pPr>
        <w:pStyle w:val="SubStepAlpha"/>
      </w:pPr>
      <w:r w:rsidRPr="00D96932">
        <w:t>Cr</w:t>
      </w:r>
      <w:bookmarkEnd w:id="4"/>
      <w:r w:rsidRPr="00D96932">
        <w:t>eate a transform set called GRE-VPN using AES 256 cipher with ESP and the SHA 256 hash function.</w:t>
      </w:r>
    </w:p>
    <w:p w14:paraId="689EC5AD" w14:textId="722BDD17" w:rsidR="00816D2A" w:rsidRPr="00D96932" w:rsidRDefault="00816D2A" w:rsidP="0054633B">
      <w:pPr>
        <w:pStyle w:val="CMDOutput"/>
        <w:rPr>
          <w:sz w:val="20"/>
        </w:rPr>
      </w:pPr>
      <w:r w:rsidRPr="00D96932">
        <w:rPr>
          <w:sz w:val="20"/>
        </w:rPr>
        <w:lastRenderedPageBreak/>
        <w:t>R1(</w:t>
      </w:r>
      <w:proofErr w:type="spellStart"/>
      <w:r w:rsidRPr="00D96932">
        <w:rPr>
          <w:sz w:val="20"/>
        </w:rPr>
        <w:t>config</w:t>
      </w:r>
      <w:proofErr w:type="spellEnd"/>
      <w:r w:rsidRPr="00D96932">
        <w:rPr>
          <w:sz w:val="20"/>
        </w:rPr>
        <w:t xml:space="preserve">)# </w:t>
      </w:r>
      <w:r w:rsidRPr="00D96932">
        <w:rPr>
          <w:b/>
          <w:bCs/>
          <w:sz w:val="20"/>
        </w:rPr>
        <w:t xml:space="preserve">crypto </w:t>
      </w:r>
      <w:proofErr w:type="spellStart"/>
      <w:r w:rsidRPr="00D96932">
        <w:rPr>
          <w:b/>
          <w:bCs/>
          <w:sz w:val="20"/>
        </w:rPr>
        <w:t>ipsec</w:t>
      </w:r>
      <w:proofErr w:type="spellEnd"/>
      <w:r w:rsidRPr="00D96932">
        <w:rPr>
          <w:b/>
          <w:bCs/>
          <w:sz w:val="20"/>
        </w:rPr>
        <w:t xml:space="preserve"> transform-set GRE-VPN </w:t>
      </w:r>
      <w:proofErr w:type="spellStart"/>
      <w:r w:rsidRPr="00D96932">
        <w:rPr>
          <w:b/>
          <w:bCs/>
          <w:sz w:val="20"/>
        </w:rPr>
        <w:t>esp-aes</w:t>
      </w:r>
      <w:proofErr w:type="spellEnd"/>
      <w:r w:rsidRPr="00D96932">
        <w:rPr>
          <w:b/>
          <w:bCs/>
          <w:sz w:val="20"/>
        </w:rPr>
        <w:t xml:space="preserve"> 256 esp-sha256-hmac</w:t>
      </w:r>
    </w:p>
    <w:p w14:paraId="143304A7" w14:textId="77777777" w:rsidR="00816D2A" w:rsidRPr="00D96932" w:rsidRDefault="00816D2A" w:rsidP="00EA4071">
      <w:pPr>
        <w:pStyle w:val="SubStepAlpha"/>
      </w:pPr>
      <w:r w:rsidRPr="00D96932">
        <w:t xml:space="preserve">Unlike a site-to-site IPsec VPN, the transform must use </w:t>
      </w:r>
      <w:r w:rsidRPr="00D96932">
        <w:rPr>
          <w:b/>
          <w:bCs/>
        </w:rPr>
        <w:t xml:space="preserve">transport </w:t>
      </w:r>
      <w:r w:rsidRPr="00D96932">
        <w:t xml:space="preserve">mode. The </w:t>
      </w:r>
      <w:r w:rsidRPr="00D96932">
        <w:rPr>
          <w:b/>
          <w:bCs/>
        </w:rPr>
        <w:t>mode</w:t>
      </w:r>
      <w:r w:rsidRPr="00D96932">
        <w:t xml:space="preserve"> command is used to identify the type of tunnel that will be established. The default is mode tunnel mode. However, GRE over IPsec should be configured using the </w:t>
      </w:r>
      <w:r w:rsidRPr="00D96932">
        <w:rPr>
          <w:b/>
          <w:bCs/>
        </w:rPr>
        <w:t>mode transport</w:t>
      </w:r>
      <w:r w:rsidRPr="00D96932">
        <w:t xml:space="preserve"> command.</w:t>
      </w:r>
    </w:p>
    <w:p w14:paraId="04462648" w14:textId="77777777" w:rsidR="00816D2A" w:rsidRPr="00D96932" w:rsidRDefault="00816D2A" w:rsidP="00816D2A">
      <w:pPr>
        <w:pStyle w:val="CMDOutput"/>
        <w:rPr>
          <w:b/>
          <w:bCs/>
          <w:sz w:val="20"/>
        </w:rPr>
      </w:pPr>
      <w:proofErr w:type="gramStart"/>
      <w:r w:rsidRPr="00D96932">
        <w:rPr>
          <w:sz w:val="20"/>
        </w:rPr>
        <w:t>R1(</w:t>
      </w:r>
      <w:proofErr w:type="spellStart"/>
      <w:proofErr w:type="gramEnd"/>
      <w:r w:rsidRPr="00D96932">
        <w:rPr>
          <w:sz w:val="20"/>
        </w:rPr>
        <w:t>cfg</w:t>
      </w:r>
      <w:proofErr w:type="spellEnd"/>
      <w:r w:rsidRPr="00D96932">
        <w:rPr>
          <w:sz w:val="20"/>
        </w:rPr>
        <w:t xml:space="preserve">-crypto-trans)# </w:t>
      </w:r>
      <w:r w:rsidRPr="00D96932">
        <w:rPr>
          <w:b/>
          <w:bCs/>
          <w:sz w:val="20"/>
        </w:rPr>
        <w:t>mode transport</w:t>
      </w:r>
    </w:p>
    <w:p w14:paraId="123740B2" w14:textId="77777777" w:rsidR="00816D2A" w:rsidRPr="00D96932" w:rsidRDefault="00816D2A" w:rsidP="00816D2A">
      <w:pPr>
        <w:pStyle w:val="CMDOutput"/>
        <w:rPr>
          <w:sz w:val="20"/>
        </w:rPr>
      </w:pPr>
      <w:proofErr w:type="gramStart"/>
      <w:r w:rsidRPr="00D96932">
        <w:rPr>
          <w:sz w:val="20"/>
        </w:rPr>
        <w:t>R1(</w:t>
      </w:r>
      <w:proofErr w:type="spellStart"/>
      <w:proofErr w:type="gramEnd"/>
      <w:r w:rsidRPr="00D96932">
        <w:rPr>
          <w:sz w:val="20"/>
        </w:rPr>
        <w:t>cfg</w:t>
      </w:r>
      <w:proofErr w:type="spellEnd"/>
      <w:r w:rsidRPr="00D96932">
        <w:rPr>
          <w:sz w:val="20"/>
        </w:rPr>
        <w:t xml:space="preserve">-crypto-trans)# </w:t>
      </w:r>
      <w:r w:rsidRPr="00D96932">
        <w:rPr>
          <w:b/>
          <w:bCs/>
          <w:sz w:val="20"/>
        </w:rPr>
        <w:t>exit</w:t>
      </w:r>
    </w:p>
    <w:p w14:paraId="7158883C" w14:textId="77777777" w:rsidR="00816D2A" w:rsidRPr="00D96932" w:rsidRDefault="00816D2A" w:rsidP="00EA4071">
      <w:pPr>
        <w:pStyle w:val="SubStepAlpha"/>
      </w:pPr>
      <w:r w:rsidRPr="00D96932">
        <w:t>Next</w:t>
      </w:r>
      <w:r>
        <w:t>,</w:t>
      </w:r>
      <w:r w:rsidRPr="00D96932">
        <w:t xml:space="preserve"> create a named extended ACL called GRE-VPN-ACL that makes the tunnel interface traffic interesting.</w:t>
      </w:r>
    </w:p>
    <w:p w14:paraId="6C6F47F3" w14:textId="77777777" w:rsidR="00816D2A" w:rsidRPr="00D96932" w:rsidRDefault="00816D2A" w:rsidP="00816D2A">
      <w:pPr>
        <w:pStyle w:val="CMDOutput"/>
        <w:rPr>
          <w:b/>
          <w:bCs/>
          <w:sz w:val="20"/>
        </w:rPr>
      </w:pPr>
      <w:r w:rsidRPr="00D96932">
        <w:rPr>
          <w:sz w:val="20"/>
        </w:rPr>
        <w:t>R1(</w:t>
      </w:r>
      <w:proofErr w:type="spellStart"/>
      <w:r w:rsidRPr="00D96932">
        <w:rPr>
          <w:sz w:val="20"/>
        </w:rPr>
        <w:t>config</w:t>
      </w:r>
      <w:proofErr w:type="spellEnd"/>
      <w:r w:rsidRPr="00D96932">
        <w:rPr>
          <w:sz w:val="20"/>
        </w:rPr>
        <w:t xml:space="preserve">)# </w:t>
      </w:r>
      <w:proofErr w:type="spellStart"/>
      <w:r w:rsidRPr="00D96932">
        <w:rPr>
          <w:b/>
          <w:bCs/>
          <w:sz w:val="20"/>
        </w:rPr>
        <w:t>ip</w:t>
      </w:r>
      <w:proofErr w:type="spellEnd"/>
      <w:r w:rsidRPr="00D96932">
        <w:rPr>
          <w:b/>
          <w:bCs/>
          <w:sz w:val="20"/>
        </w:rPr>
        <w:t xml:space="preserve"> access-list extended GRE-VPN-ACL</w:t>
      </w:r>
    </w:p>
    <w:p w14:paraId="042833AF" w14:textId="77777777" w:rsidR="00816D2A" w:rsidRPr="00D96932" w:rsidRDefault="00816D2A" w:rsidP="00816D2A">
      <w:pPr>
        <w:pStyle w:val="CMDOutput"/>
        <w:rPr>
          <w:sz w:val="20"/>
        </w:rPr>
      </w:pPr>
      <w:proofErr w:type="gramStart"/>
      <w:r w:rsidRPr="00D96932">
        <w:rPr>
          <w:sz w:val="20"/>
        </w:rPr>
        <w:t>R1(</w:t>
      </w:r>
      <w:proofErr w:type="spellStart"/>
      <w:proofErr w:type="gramEnd"/>
      <w:r w:rsidRPr="00D96932">
        <w:rPr>
          <w:sz w:val="20"/>
        </w:rPr>
        <w:t>config-ext-nacl</w:t>
      </w:r>
      <w:proofErr w:type="spellEnd"/>
      <w:r w:rsidRPr="00D96932">
        <w:rPr>
          <w:sz w:val="20"/>
        </w:rPr>
        <w:t xml:space="preserve">)# </w:t>
      </w:r>
      <w:r w:rsidRPr="00D96932">
        <w:rPr>
          <w:b/>
          <w:bCs/>
          <w:sz w:val="20"/>
        </w:rPr>
        <w:t xml:space="preserve">permit </w:t>
      </w:r>
      <w:proofErr w:type="spellStart"/>
      <w:r w:rsidRPr="00D96932">
        <w:rPr>
          <w:b/>
          <w:bCs/>
          <w:sz w:val="20"/>
        </w:rPr>
        <w:t>gre</w:t>
      </w:r>
      <w:proofErr w:type="spellEnd"/>
      <w:r w:rsidRPr="00D96932">
        <w:rPr>
          <w:b/>
          <w:bCs/>
          <w:sz w:val="20"/>
        </w:rPr>
        <w:t xml:space="preserve"> host 64.100.0.2 host 64.100.1.2</w:t>
      </w:r>
    </w:p>
    <w:p w14:paraId="1553848A" w14:textId="77777777" w:rsidR="00816D2A" w:rsidRPr="00D96932" w:rsidRDefault="00816D2A" w:rsidP="00816D2A">
      <w:pPr>
        <w:pStyle w:val="CMDOutput"/>
        <w:rPr>
          <w:sz w:val="20"/>
        </w:rPr>
      </w:pPr>
      <w:proofErr w:type="gramStart"/>
      <w:r w:rsidRPr="00D96932">
        <w:rPr>
          <w:sz w:val="20"/>
        </w:rPr>
        <w:t>R1(</w:t>
      </w:r>
      <w:proofErr w:type="spellStart"/>
      <w:proofErr w:type="gramEnd"/>
      <w:r w:rsidRPr="00D96932">
        <w:rPr>
          <w:sz w:val="20"/>
        </w:rPr>
        <w:t>config-ext-nacl</w:t>
      </w:r>
      <w:proofErr w:type="spellEnd"/>
      <w:r w:rsidRPr="00D96932">
        <w:rPr>
          <w:sz w:val="20"/>
        </w:rPr>
        <w:t xml:space="preserve">)# </w:t>
      </w:r>
      <w:r w:rsidRPr="00D96932">
        <w:rPr>
          <w:b/>
          <w:bCs/>
          <w:sz w:val="20"/>
        </w:rPr>
        <w:t>exit</w:t>
      </w:r>
    </w:p>
    <w:p w14:paraId="4C3E4407" w14:textId="77777777" w:rsidR="00816D2A" w:rsidRPr="00D96932" w:rsidRDefault="00816D2A" w:rsidP="00EA4071">
      <w:pPr>
        <w:pStyle w:val="Heading3"/>
      </w:pPr>
      <w:r w:rsidRPr="00D96932">
        <w:t>On R1, configure the crypto map and apply it to the interface.</w:t>
      </w:r>
    </w:p>
    <w:p w14:paraId="0BC49477" w14:textId="77777777" w:rsidR="00816D2A" w:rsidRPr="00D96932" w:rsidRDefault="00816D2A" w:rsidP="00EA4071">
      <w:pPr>
        <w:pStyle w:val="SubStepAlpha"/>
      </w:pPr>
      <w:r w:rsidRPr="00D96932">
        <w:t xml:space="preserve">Create a crypto map called </w:t>
      </w:r>
      <w:r w:rsidRPr="00D96932">
        <w:rPr>
          <w:b/>
          <w:bCs/>
        </w:rPr>
        <w:t>GRE-CMAP</w:t>
      </w:r>
      <w:r w:rsidRPr="00D96932">
        <w:t xml:space="preserve"> that associates the new GRE-VPN-ACL, transform set, and peer.</w:t>
      </w:r>
    </w:p>
    <w:p w14:paraId="0F805D7E" w14:textId="77777777" w:rsidR="00816D2A" w:rsidRPr="00D96932" w:rsidRDefault="00816D2A" w:rsidP="00816D2A">
      <w:pPr>
        <w:pStyle w:val="CMDOutput"/>
        <w:rPr>
          <w:sz w:val="20"/>
        </w:rPr>
      </w:pPr>
      <w:r w:rsidRPr="00D96932">
        <w:rPr>
          <w:sz w:val="20"/>
        </w:rPr>
        <w:t xml:space="preserve">R1(config)# </w:t>
      </w:r>
      <w:r w:rsidRPr="00D96932">
        <w:rPr>
          <w:b/>
          <w:bCs/>
          <w:sz w:val="20"/>
        </w:rPr>
        <w:t xml:space="preserve">crypto map GRE-CMAP 10 </w:t>
      </w:r>
      <w:proofErr w:type="spellStart"/>
      <w:r w:rsidRPr="00D96932">
        <w:rPr>
          <w:b/>
          <w:bCs/>
          <w:sz w:val="20"/>
        </w:rPr>
        <w:t>ipsec-isakmp</w:t>
      </w:r>
      <w:proofErr w:type="spellEnd"/>
    </w:p>
    <w:p w14:paraId="4A8F7075" w14:textId="77777777" w:rsidR="00816D2A" w:rsidRPr="00D96932" w:rsidRDefault="00816D2A" w:rsidP="00816D2A">
      <w:pPr>
        <w:pStyle w:val="CMDOutput"/>
        <w:rPr>
          <w:sz w:val="20"/>
        </w:rPr>
      </w:pPr>
      <w:r w:rsidRPr="00D96932">
        <w:rPr>
          <w:sz w:val="20"/>
        </w:rPr>
        <w:t>% NOTE: This new crypto map will remain disabled until a peer</w:t>
      </w:r>
    </w:p>
    <w:p w14:paraId="7BDA0F7E" w14:textId="77777777" w:rsidR="00816D2A" w:rsidRPr="00D96932" w:rsidRDefault="00816D2A" w:rsidP="00816D2A">
      <w:pPr>
        <w:pStyle w:val="CMDOutput"/>
        <w:rPr>
          <w:sz w:val="20"/>
        </w:rPr>
      </w:pPr>
      <w:r w:rsidRPr="00D96932">
        <w:rPr>
          <w:sz w:val="20"/>
        </w:rPr>
        <w:t xml:space="preserve">        and a valid access list have been configured.</w:t>
      </w:r>
    </w:p>
    <w:p w14:paraId="7791508D" w14:textId="77777777" w:rsidR="00816D2A" w:rsidRPr="00D96932" w:rsidRDefault="00816D2A" w:rsidP="00816D2A">
      <w:pPr>
        <w:pStyle w:val="CMDOutput"/>
        <w:rPr>
          <w:sz w:val="20"/>
        </w:rPr>
      </w:pPr>
      <w:proofErr w:type="gramStart"/>
      <w:r w:rsidRPr="00D96932">
        <w:rPr>
          <w:sz w:val="20"/>
        </w:rPr>
        <w:t>R1(</w:t>
      </w:r>
      <w:proofErr w:type="gramEnd"/>
      <w:r w:rsidRPr="00D96932">
        <w:rPr>
          <w:sz w:val="20"/>
        </w:rPr>
        <w:t xml:space="preserve">config-crypto-map)# </w:t>
      </w:r>
      <w:r w:rsidRPr="00D96932">
        <w:rPr>
          <w:b/>
          <w:bCs/>
          <w:sz w:val="20"/>
        </w:rPr>
        <w:t>match address GRE-VPN-ACL</w:t>
      </w:r>
    </w:p>
    <w:p w14:paraId="1CCC3420" w14:textId="77777777" w:rsidR="00816D2A" w:rsidRPr="00D96932" w:rsidRDefault="00816D2A" w:rsidP="00816D2A">
      <w:pPr>
        <w:pStyle w:val="CMDOutput"/>
        <w:rPr>
          <w:sz w:val="20"/>
        </w:rPr>
      </w:pPr>
      <w:proofErr w:type="gramStart"/>
      <w:r w:rsidRPr="00D96932">
        <w:rPr>
          <w:sz w:val="20"/>
        </w:rPr>
        <w:t>R1(</w:t>
      </w:r>
      <w:proofErr w:type="gramEnd"/>
      <w:r w:rsidRPr="00D96932">
        <w:rPr>
          <w:sz w:val="20"/>
        </w:rPr>
        <w:t xml:space="preserve">config-crypto-map)# </w:t>
      </w:r>
      <w:r w:rsidRPr="00D96932">
        <w:rPr>
          <w:b/>
          <w:bCs/>
          <w:sz w:val="20"/>
        </w:rPr>
        <w:t>set transform-set GRE-VPN</w:t>
      </w:r>
    </w:p>
    <w:p w14:paraId="60F86FB0" w14:textId="77777777" w:rsidR="00816D2A" w:rsidRPr="00D96932" w:rsidRDefault="00816D2A" w:rsidP="00816D2A">
      <w:pPr>
        <w:pStyle w:val="CMDOutput"/>
        <w:rPr>
          <w:sz w:val="20"/>
        </w:rPr>
      </w:pPr>
      <w:proofErr w:type="gramStart"/>
      <w:r w:rsidRPr="00D96932">
        <w:rPr>
          <w:sz w:val="20"/>
        </w:rPr>
        <w:t>R1(</w:t>
      </w:r>
      <w:proofErr w:type="gramEnd"/>
      <w:r w:rsidRPr="00D96932">
        <w:rPr>
          <w:sz w:val="20"/>
        </w:rPr>
        <w:t xml:space="preserve">config-crypto-map)# </w:t>
      </w:r>
      <w:r w:rsidRPr="00D96932">
        <w:rPr>
          <w:b/>
          <w:bCs/>
          <w:sz w:val="20"/>
        </w:rPr>
        <w:t>set peer 64.100.1.2</w:t>
      </w:r>
    </w:p>
    <w:p w14:paraId="35E19864" w14:textId="77777777" w:rsidR="00816D2A" w:rsidRPr="00D96932" w:rsidRDefault="00816D2A" w:rsidP="00816D2A">
      <w:pPr>
        <w:pStyle w:val="CMDOutput"/>
        <w:rPr>
          <w:sz w:val="20"/>
        </w:rPr>
      </w:pPr>
      <w:proofErr w:type="gramStart"/>
      <w:r w:rsidRPr="00D96932">
        <w:rPr>
          <w:sz w:val="20"/>
        </w:rPr>
        <w:t>R1(</w:t>
      </w:r>
      <w:proofErr w:type="gramEnd"/>
      <w:r w:rsidRPr="00D96932">
        <w:rPr>
          <w:sz w:val="20"/>
        </w:rPr>
        <w:t xml:space="preserve">config-crypto-map)# </w:t>
      </w:r>
      <w:r w:rsidRPr="00D96932">
        <w:rPr>
          <w:b/>
          <w:bCs/>
          <w:sz w:val="20"/>
        </w:rPr>
        <w:t>exit</w:t>
      </w:r>
      <w:r w:rsidRPr="00D96932">
        <w:rPr>
          <w:sz w:val="20"/>
        </w:rPr>
        <w:t xml:space="preserve"> </w:t>
      </w:r>
    </w:p>
    <w:p w14:paraId="74CA02EA" w14:textId="77777777" w:rsidR="00816D2A" w:rsidRPr="00D96932" w:rsidRDefault="00816D2A" w:rsidP="00EA4071">
      <w:pPr>
        <w:pStyle w:val="SubStepAlpha"/>
      </w:pPr>
      <w:r w:rsidRPr="00D96932">
        <w:t xml:space="preserve">Finally, assign a crypto map called </w:t>
      </w:r>
      <w:r w:rsidRPr="00D96932">
        <w:rPr>
          <w:b/>
          <w:bCs/>
        </w:rPr>
        <w:t>GRE-MAP</w:t>
      </w:r>
      <w:r w:rsidRPr="00D96932">
        <w:t xml:space="preserve"> on G0/0/0. </w:t>
      </w:r>
    </w:p>
    <w:p w14:paraId="04DEB45C" w14:textId="77777777" w:rsidR="00816D2A" w:rsidRPr="00D96932" w:rsidRDefault="00816D2A" w:rsidP="00816D2A">
      <w:pPr>
        <w:pStyle w:val="CMDOutput"/>
        <w:rPr>
          <w:sz w:val="20"/>
        </w:rPr>
      </w:pPr>
      <w:r w:rsidRPr="00D96932">
        <w:rPr>
          <w:sz w:val="20"/>
        </w:rPr>
        <w:t xml:space="preserve">R1(config)# </w:t>
      </w:r>
      <w:r w:rsidRPr="00D96932">
        <w:rPr>
          <w:b/>
          <w:bCs/>
          <w:sz w:val="20"/>
        </w:rPr>
        <w:t>interface g0/0/0</w:t>
      </w:r>
    </w:p>
    <w:p w14:paraId="6EB9EFE1" w14:textId="77777777" w:rsidR="00816D2A" w:rsidRPr="00D96932" w:rsidRDefault="00816D2A" w:rsidP="00816D2A">
      <w:pPr>
        <w:pStyle w:val="CMDOutput"/>
        <w:rPr>
          <w:b/>
          <w:bCs/>
          <w:sz w:val="20"/>
        </w:rPr>
      </w:pPr>
      <w:proofErr w:type="gramStart"/>
      <w:r w:rsidRPr="00D96932">
        <w:rPr>
          <w:sz w:val="20"/>
        </w:rPr>
        <w:t>R1(</w:t>
      </w:r>
      <w:proofErr w:type="gramEnd"/>
      <w:r w:rsidRPr="00D96932">
        <w:rPr>
          <w:sz w:val="20"/>
        </w:rPr>
        <w:t xml:space="preserve">config-if)# </w:t>
      </w:r>
      <w:r w:rsidRPr="00D96932">
        <w:rPr>
          <w:b/>
          <w:bCs/>
          <w:sz w:val="20"/>
        </w:rPr>
        <w:t>crypto map GRE-CMAP</w:t>
      </w:r>
    </w:p>
    <w:p w14:paraId="70B8B876" w14:textId="77777777" w:rsidR="00816D2A" w:rsidRPr="00D96932" w:rsidRDefault="00816D2A" w:rsidP="00EA4071">
      <w:pPr>
        <w:pStyle w:val="Heading3"/>
      </w:pPr>
      <w:r w:rsidRPr="00D96932">
        <w:t>On R1, configure the GRE tunnel interface.</w:t>
      </w:r>
    </w:p>
    <w:p w14:paraId="798969FE" w14:textId="77777777" w:rsidR="00816D2A" w:rsidRPr="00D96932" w:rsidRDefault="00816D2A" w:rsidP="00EA4071">
      <w:pPr>
        <w:pStyle w:val="BodyTextL25"/>
      </w:pPr>
      <w:r>
        <w:t>C</w:t>
      </w:r>
      <w:r w:rsidRPr="00D96932">
        <w:t xml:space="preserve">onfigure a GRE tunnel interface as shown. To enable GRE on the tunnel interface, the </w:t>
      </w:r>
      <w:r w:rsidRPr="00D96932">
        <w:rPr>
          <w:b/>
          <w:bCs/>
        </w:rPr>
        <w:t xml:space="preserve">tunnel mode </w:t>
      </w:r>
      <w:proofErr w:type="spellStart"/>
      <w:r w:rsidRPr="00D96932">
        <w:rPr>
          <w:b/>
          <w:bCs/>
        </w:rPr>
        <w:t>gre</w:t>
      </w:r>
      <w:proofErr w:type="spellEnd"/>
      <w:r w:rsidRPr="00D96932">
        <w:rPr>
          <w:b/>
          <w:bCs/>
        </w:rPr>
        <w:t xml:space="preserve"> ipv4</w:t>
      </w:r>
      <w:r w:rsidRPr="00D96932">
        <w:t xml:space="preserve"> command is required. However, this command is enabled by default and will therefore not be configured in our example.</w:t>
      </w:r>
    </w:p>
    <w:p w14:paraId="27B44177" w14:textId="77777777" w:rsidR="00816D2A" w:rsidRPr="00D96932" w:rsidRDefault="00816D2A" w:rsidP="00816D2A">
      <w:pPr>
        <w:pStyle w:val="CMD"/>
        <w:rPr>
          <w:b/>
          <w:bCs/>
        </w:rPr>
      </w:pPr>
      <w:r w:rsidRPr="00D96932">
        <w:t xml:space="preserve">R1(config)# </w:t>
      </w:r>
      <w:r w:rsidRPr="00D96932">
        <w:rPr>
          <w:b/>
          <w:bCs/>
        </w:rPr>
        <w:t>interface Tunnel1</w:t>
      </w:r>
    </w:p>
    <w:p w14:paraId="49404660" w14:textId="77777777" w:rsidR="00816D2A" w:rsidRPr="00D96932" w:rsidRDefault="00816D2A" w:rsidP="00816D2A">
      <w:pPr>
        <w:pStyle w:val="CMD"/>
      </w:pPr>
      <w:proofErr w:type="gramStart"/>
      <w:r w:rsidRPr="00D96932">
        <w:t>R1(</w:t>
      </w:r>
      <w:proofErr w:type="gramEnd"/>
      <w:r w:rsidRPr="00D96932">
        <w:t xml:space="preserve">config-if)# </w:t>
      </w:r>
      <w:r w:rsidRPr="00D96932">
        <w:rPr>
          <w:b/>
          <w:bCs/>
        </w:rPr>
        <w:t>bandwidth 4000</w:t>
      </w:r>
    </w:p>
    <w:p w14:paraId="41D8AA0A" w14:textId="77777777" w:rsidR="00816D2A" w:rsidRPr="00D96932" w:rsidRDefault="00816D2A" w:rsidP="00816D2A">
      <w:pPr>
        <w:pStyle w:val="CMD"/>
        <w:rPr>
          <w:b/>
          <w:bCs/>
        </w:rPr>
      </w:pPr>
      <w:proofErr w:type="gramStart"/>
      <w:r w:rsidRPr="00D96932">
        <w:t>R1(</w:t>
      </w:r>
      <w:proofErr w:type="spellStart"/>
      <w:proofErr w:type="gramEnd"/>
      <w:r w:rsidRPr="00D96932">
        <w:t>config</w:t>
      </w:r>
      <w:proofErr w:type="spellEnd"/>
      <w:r w:rsidRPr="00D96932">
        <w:t xml:space="preserve">-if)# </w:t>
      </w:r>
      <w:proofErr w:type="spellStart"/>
      <w:r w:rsidRPr="00D96932">
        <w:rPr>
          <w:b/>
          <w:bCs/>
        </w:rPr>
        <w:t>ip</w:t>
      </w:r>
      <w:proofErr w:type="spellEnd"/>
      <w:r w:rsidRPr="00D96932">
        <w:rPr>
          <w:b/>
          <w:bCs/>
        </w:rPr>
        <w:t xml:space="preserve"> address 172.16.1.1 255.255.255.252</w:t>
      </w:r>
    </w:p>
    <w:p w14:paraId="30002151" w14:textId="77777777" w:rsidR="00816D2A" w:rsidRPr="00D96932" w:rsidRDefault="00816D2A" w:rsidP="00816D2A">
      <w:pPr>
        <w:pStyle w:val="CMD"/>
      </w:pPr>
      <w:proofErr w:type="gramStart"/>
      <w:r w:rsidRPr="00D96932">
        <w:t>R1(</w:t>
      </w:r>
      <w:proofErr w:type="spellStart"/>
      <w:proofErr w:type="gramEnd"/>
      <w:r w:rsidRPr="00D96932">
        <w:t>config</w:t>
      </w:r>
      <w:proofErr w:type="spellEnd"/>
      <w:r w:rsidRPr="00D96932">
        <w:t xml:space="preserve">-if)# </w:t>
      </w:r>
      <w:proofErr w:type="spellStart"/>
      <w:r w:rsidRPr="00D96932">
        <w:rPr>
          <w:b/>
          <w:bCs/>
        </w:rPr>
        <w:t>ip</w:t>
      </w:r>
      <w:proofErr w:type="spellEnd"/>
      <w:r w:rsidRPr="00D96932">
        <w:rPr>
          <w:b/>
          <w:bCs/>
        </w:rPr>
        <w:t xml:space="preserve"> </w:t>
      </w:r>
      <w:proofErr w:type="spellStart"/>
      <w:r w:rsidRPr="00D96932">
        <w:rPr>
          <w:b/>
          <w:bCs/>
        </w:rPr>
        <w:t>mtu</w:t>
      </w:r>
      <w:proofErr w:type="spellEnd"/>
      <w:r w:rsidRPr="00D96932">
        <w:rPr>
          <w:b/>
          <w:bCs/>
        </w:rPr>
        <w:t xml:space="preserve"> 1400</w:t>
      </w:r>
    </w:p>
    <w:p w14:paraId="100AF88B" w14:textId="77777777" w:rsidR="00816D2A" w:rsidRPr="00D96932" w:rsidRDefault="00816D2A" w:rsidP="00816D2A">
      <w:pPr>
        <w:pStyle w:val="CMD"/>
        <w:rPr>
          <w:b/>
          <w:bCs/>
        </w:rPr>
      </w:pPr>
      <w:proofErr w:type="gramStart"/>
      <w:r w:rsidRPr="00D96932">
        <w:t>R1(</w:t>
      </w:r>
      <w:proofErr w:type="gramEnd"/>
      <w:r w:rsidRPr="00D96932">
        <w:t xml:space="preserve">config-if)# </w:t>
      </w:r>
      <w:r w:rsidRPr="00D96932">
        <w:rPr>
          <w:b/>
          <w:bCs/>
        </w:rPr>
        <w:t>tunnel source 64.100.0.2</w:t>
      </w:r>
    </w:p>
    <w:p w14:paraId="0FEDB75A" w14:textId="77777777" w:rsidR="00816D2A" w:rsidRPr="00D96932" w:rsidRDefault="00816D2A" w:rsidP="00816D2A">
      <w:pPr>
        <w:pStyle w:val="CMD"/>
      </w:pPr>
      <w:proofErr w:type="gramStart"/>
      <w:r w:rsidRPr="00D96932">
        <w:t>R1(</w:t>
      </w:r>
      <w:proofErr w:type="gramEnd"/>
      <w:r w:rsidRPr="00D96932">
        <w:t xml:space="preserve">config-if)# </w:t>
      </w:r>
      <w:r w:rsidRPr="00D96932">
        <w:rPr>
          <w:b/>
          <w:bCs/>
        </w:rPr>
        <w:t>tunnel destination 64.100.1.2</w:t>
      </w:r>
    </w:p>
    <w:p w14:paraId="2D9FBCC8" w14:textId="77777777" w:rsidR="00816D2A" w:rsidRPr="00D96932" w:rsidRDefault="00816D2A" w:rsidP="00816D2A">
      <w:pPr>
        <w:pStyle w:val="CMD"/>
        <w:rPr>
          <w:b/>
          <w:bCs/>
        </w:rPr>
      </w:pPr>
      <w:proofErr w:type="gramStart"/>
      <w:r w:rsidRPr="00D96932">
        <w:t>R1(</w:t>
      </w:r>
      <w:proofErr w:type="gramEnd"/>
      <w:r w:rsidRPr="00D96932">
        <w:t xml:space="preserve">config-if)# </w:t>
      </w:r>
      <w:r w:rsidRPr="00D96932">
        <w:rPr>
          <w:b/>
          <w:bCs/>
        </w:rPr>
        <w:t>end</w:t>
      </w:r>
    </w:p>
    <w:p w14:paraId="641A0A43" w14:textId="77777777" w:rsidR="00816D2A" w:rsidRPr="00D96932" w:rsidRDefault="00816D2A" w:rsidP="00EA4071">
      <w:pPr>
        <w:pStyle w:val="CMDOutput"/>
      </w:pPr>
      <w:r w:rsidRPr="00D96932">
        <w:t>*Feb 19 17:54:21.381: %LINEPROTO-5-UPDOWN: Line protocol on Interface Tunnel1, changed state to down</w:t>
      </w:r>
    </w:p>
    <w:p w14:paraId="5608A2BA" w14:textId="77777777" w:rsidR="00816D2A" w:rsidRPr="00D96932" w:rsidRDefault="00816D2A" w:rsidP="00EA4071">
      <w:pPr>
        <w:pStyle w:val="CMDOutput"/>
      </w:pPr>
      <w:r w:rsidRPr="00D96932">
        <w:t>*Feb 19 17:54:23.689: %LINEPROTO-5-UPDOWN: Line protocol on Interface Tunnel1, changed state to up</w:t>
      </w:r>
    </w:p>
    <w:p w14:paraId="4EB37555" w14:textId="5207ECAE" w:rsidR="00816D2A" w:rsidRDefault="00816D2A" w:rsidP="00816D2A">
      <w:pPr>
        <w:pStyle w:val="SubStepAlpha"/>
        <w:numPr>
          <w:ilvl w:val="0"/>
          <w:numId w:val="0"/>
        </w:numPr>
        <w:ind w:left="720"/>
      </w:pPr>
      <w:r w:rsidRPr="00D96932">
        <w:rPr>
          <w:b/>
          <w:bCs/>
        </w:rPr>
        <w:t>Note</w:t>
      </w:r>
      <w:r w:rsidRPr="00EA4071">
        <w:t>:</w:t>
      </w:r>
      <w:r w:rsidRPr="00D96932">
        <w:t xml:space="preserve"> To support IPv6 traffic, configure the </w:t>
      </w:r>
      <w:r w:rsidRPr="00D96932">
        <w:rPr>
          <w:b/>
          <w:bCs/>
        </w:rPr>
        <w:t xml:space="preserve">tunnel mode </w:t>
      </w:r>
      <w:proofErr w:type="spellStart"/>
      <w:r w:rsidRPr="00D96932">
        <w:rPr>
          <w:b/>
          <w:bCs/>
        </w:rPr>
        <w:t>gre</w:t>
      </w:r>
      <w:proofErr w:type="spellEnd"/>
      <w:r w:rsidRPr="00D96932">
        <w:rPr>
          <w:b/>
          <w:bCs/>
        </w:rPr>
        <w:t xml:space="preserve"> ipv6</w:t>
      </w:r>
      <w:r w:rsidRPr="00D96932">
        <w:t xml:space="preserve"> command.</w:t>
      </w:r>
    </w:p>
    <w:p w14:paraId="3C46B844" w14:textId="77777777" w:rsidR="00034CD0" w:rsidRPr="0016193C" w:rsidRDefault="00034CD0" w:rsidP="00EA4071">
      <w:pPr>
        <w:pStyle w:val="ConfigWindow"/>
      </w:pPr>
      <w:r>
        <w:t>Close configuration window</w:t>
      </w:r>
    </w:p>
    <w:p w14:paraId="55A927C0" w14:textId="77777777" w:rsidR="00816D2A" w:rsidRPr="00D96932" w:rsidRDefault="00816D2A" w:rsidP="00EA4071">
      <w:pPr>
        <w:pStyle w:val="Heading2"/>
        <w:spacing w:before="120"/>
      </w:pPr>
      <w:r w:rsidRPr="00D96932">
        <w:t>Configure GRE over IPsec using a Tunnel IPsec Profile on R3</w:t>
      </w:r>
    </w:p>
    <w:p w14:paraId="5566E3D7" w14:textId="05A1B75E" w:rsidR="00816D2A" w:rsidRPr="00D96932" w:rsidRDefault="00816D2A" w:rsidP="0054633B">
      <w:pPr>
        <w:pStyle w:val="BodyTextL25"/>
      </w:pPr>
      <w:r w:rsidRPr="00D96932">
        <w:t xml:space="preserve">In this part, you will configure R3 to support GRE over IPsec. Although we could configure R3 to also use crypto maps, we will instead configure GRE over IPsec using IPsec profiles to demonstrate how both </w:t>
      </w:r>
      <w:r w:rsidRPr="00D96932">
        <w:lastRenderedPageBreak/>
        <w:t xml:space="preserve">methods are compatible with each other. This means that </w:t>
      </w:r>
      <w:r>
        <w:t xml:space="preserve">a </w:t>
      </w:r>
      <w:r w:rsidRPr="00D96932">
        <w:t>router configured with GRE over IPsec using crypto maps can communicate with GRE over IPsec using tunnel IPsec profiles.</w:t>
      </w:r>
    </w:p>
    <w:p w14:paraId="673F88F1" w14:textId="77777777" w:rsidR="00816D2A" w:rsidRPr="0054633B" w:rsidRDefault="00816D2A" w:rsidP="0054633B">
      <w:pPr>
        <w:pStyle w:val="BodyTextL25"/>
      </w:pPr>
      <w:r>
        <w:t>A t</w:t>
      </w:r>
      <w:r w:rsidRPr="00D96932">
        <w:t>unnel IPsec profiles requires</w:t>
      </w:r>
      <w:r w:rsidRPr="0054633B">
        <w:t xml:space="preserve"> fewer commands than the crypto map method. However, it still requires an ISAKMP policy configuration, pre-shared key, and transform set to be configured. It will then still require a tunnel interface to be created. </w:t>
      </w:r>
    </w:p>
    <w:p w14:paraId="0B757D97" w14:textId="77777777" w:rsidR="00816D2A" w:rsidRPr="00D96932" w:rsidRDefault="00816D2A" w:rsidP="0054633B">
      <w:pPr>
        <w:pStyle w:val="BodyTextL25"/>
      </w:pPr>
      <w:r w:rsidRPr="00EA4071">
        <w:t>In this part, we will configure GRE o</w:t>
      </w:r>
      <w:r w:rsidRPr="00D96932">
        <w:t xml:space="preserve">ver IPsec using tunnel IPsec profiles on R3. </w:t>
      </w:r>
    </w:p>
    <w:p w14:paraId="355FBCE2" w14:textId="77777777" w:rsidR="00816D2A" w:rsidRPr="00D96932" w:rsidRDefault="00816D2A" w:rsidP="00EA4071">
      <w:pPr>
        <w:pStyle w:val="Heading3"/>
      </w:pPr>
      <w:r w:rsidRPr="00D96932">
        <w:t xml:space="preserve">On R3, configure the ISAKMP policy, pre-shared key, and </w:t>
      </w:r>
      <w:r>
        <w:t>t</w:t>
      </w:r>
      <w:r w:rsidRPr="00D96932">
        <w:t xml:space="preserve">ransform </w:t>
      </w:r>
      <w:r>
        <w:t>s</w:t>
      </w:r>
      <w:r w:rsidRPr="00D96932">
        <w:t>et.</w:t>
      </w:r>
    </w:p>
    <w:p w14:paraId="34DDF854" w14:textId="77777777" w:rsidR="00816D2A" w:rsidRPr="00D96932" w:rsidRDefault="00816D2A" w:rsidP="00EA4071">
      <w:pPr>
        <w:pStyle w:val="BodyTextL25"/>
      </w:pPr>
      <w:r w:rsidRPr="00D96932">
        <w:t xml:space="preserve">In this </w:t>
      </w:r>
      <w:r>
        <w:t>s</w:t>
      </w:r>
      <w:r w:rsidRPr="00D96932">
        <w:t>tep, we will configure the same parameters for the ISAKMP policy 10 that we configured on R1.</w:t>
      </w:r>
    </w:p>
    <w:p w14:paraId="428C7A45" w14:textId="1DAC02CA" w:rsidR="00816D2A" w:rsidRDefault="00816D2A" w:rsidP="00EA4071">
      <w:pPr>
        <w:pStyle w:val="SubStepAlpha"/>
        <w:spacing w:after="0"/>
      </w:pPr>
      <w:r w:rsidRPr="00D96932">
        <w:t>Configure ISAKMP policy 10 on R3:</w:t>
      </w:r>
    </w:p>
    <w:p w14:paraId="240CFD7B" w14:textId="77777777" w:rsidR="00034CD0" w:rsidRDefault="00034CD0" w:rsidP="00EA4071">
      <w:pPr>
        <w:pStyle w:val="ConfigWindow"/>
      </w:pPr>
      <w:r>
        <w:t>Open configuration window</w:t>
      </w:r>
    </w:p>
    <w:p w14:paraId="223B750C" w14:textId="77777777" w:rsidR="00816D2A" w:rsidRPr="00D96932" w:rsidRDefault="00816D2A" w:rsidP="00816D2A">
      <w:pPr>
        <w:pStyle w:val="CMD"/>
        <w:rPr>
          <w:b/>
          <w:bCs/>
        </w:rPr>
      </w:pPr>
      <w:r w:rsidRPr="00D96932">
        <w:t>R3(</w:t>
      </w:r>
      <w:proofErr w:type="spellStart"/>
      <w:r w:rsidRPr="00D96932">
        <w:t>config</w:t>
      </w:r>
      <w:proofErr w:type="spellEnd"/>
      <w:r w:rsidRPr="00D96932">
        <w:t xml:space="preserve">)# </w:t>
      </w:r>
      <w:r w:rsidRPr="00D96932">
        <w:rPr>
          <w:b/>
          <w:bCs/>
        </w:rPr>
        <w:t xml:space="preserve">crypto </w:t>
      </w:r>
      <w:proofErr w:type="spellStart"/>
      <w:r w:rsidRPr="00D96932">
        <w:rPr>
          <w:b/>
          <w:bCs/>
        </w:rPr>
        <w:t>isakmp</w:t>
      </w:r>
      <w:proofErr w:type="spellEnd"/>
      <w:r w:rsidRPr="00D96932">
        <w:rPr>
          <w:b/>
          <w:bCs/>
        </w:rPr>
        <w:t xml:space="preserve"> policy 10</w:t>
      </w:r>
    </w:p>
    <w:p w14:paraId="5E0607E0" w14:textId="77777777" w:rsidR="00816D2A" w:rsidRPr="00D96932" w:rsidRDefault="00816D2A" w:rsidP="00816D2A">
      <w:pPr>
        <w:pStyle w:val="CMD"/>
      </w:pPr>
      <w:proofErr w:type="gramStart"/>
      <w:r w:rsidRPr="00D96932">
        <w:t>R3(</w:t>
      </w:r>
      <w:proofErr w:type="spellStart"/>
      <w:proofErr w:type="gramEnd"/>
      <w:r w:rsidRPr="00D96932">
        <w:t>config-isakmp</w:t>
      </w:r>
      <w:proofErr w:type="spellEnd"/>
      <w:r w:rsidRPr="00D96932">
        <w:t xml:space="preserve">)# </w:t>
      </w:r>
      <w:r w:rsidRPr="00D96932">
        <w:rPr>
          <w:rStyle w:val="CMDBold"/>
        </w:rPr>
        <w:t xml:space="preserve">encryption </w:t>
      </w:r>
      <w:proofErr w:type="spellStart"/>
      <w:r w:rsidRPr="00D96932">
        <w:rPr>
          <w:rStyle w:val="CMDBold"/>
        </w:rPr>
        <w:t>aes</w:t>
      </w:r>
      <w:proofErr w:type="spellEnd"/>
      <w:r w:rsidRPr="00D96932">
        <w:rPr>
          <w:rStyle w:val="CMDBold"/>
        </w:rPr>
        <w:t xml:space="preserve"> 256</w:t>
      </w:r>
    </w:p>
    <w:p w14:paraId="28691742" w14:textId="77777777" w:rsidR="00816D2A" w:rsidRPr="00D96932" w:rsidRDefault="00816D2A" w:rsidP="00816D2A">
      <w:pPr>
        <w:pStyle w:val="CMD"/>
      </w:pPr>
      <w:proofErr w:type="gramStart"/>
      <w:r w:rsidRPr="00D96932">
        <w:t>R3(</w:t>
      </w:r>
      <w:proofErr w:type="spellStart"/>
      <w:proofErr w:type="gramEnd"/>
      <w:r w:rsidRPr="00D96932">
        <w:t>config-isakmp</w:t>
      </w:r>
      <w:proofErr w:type="spellEnd"/>
      <w:r w:rsidRPr="00D96932">
        <w:t xml:space="preserve">)# </w:t>
      </w:r>
      <w:r w:rsidRPr="00D96932">
        <w:rPr>
          <w:rStyle w:val="CMDBold"/>
        </w:rPr>
        <w:t>hash sha256</w:t>
      </w:r>
    </w:p>
    <w:p w14:paraId="62AE149E" w14:textId="77777777" w:rsidR="00816D2A" w:rsidRPr="00D96932" w:rsidRDefault="00816D2A" w:rsidP="00816D2A">
      <w:pPr>
        <w:pStyle w:val="CMD"/>
      </w:pPr>
      <w:proofErr w:type="gramStart"/>
      <w:r w:rsidRPr="00D96932">
        <w:t>R3(</w:t>
      </w:r>
      <w:proofErr w:type="spellStart"/>
      <w:proofErr w:type="gramEnd"/>
      <w:r w:rsidRPr="00D96932">
        <w:t>config-isakmp</w:t>
      </w:r>
      <w:proofErr w:type="spellEnd"/>
      <w:r w:rsidRPr="00D96932">
        <w:t xml:space="preserve">)# </w:t>
      </w:r>
      <w:r w:rsidRPr="00D96932">
        <w:rPr>
          <w:rStyle w:val="CMDBold"/>
        </w:rPr>
        <w:t>authentication pre-share</w:t>
      </w:r>
    </w:p>
    <w:p w14:paraId="4B59E2D7" w14:textId="77777777" w:rsidR="00816D2A" w:rsidRPr="00D96932" w:rsidRDefault="00816D2A" w:rsidP="00816D2A">
      <w:pPr>
        <w:pStyle w:val="CMD"/>
      </w:pPr>
      <w:proofErr w:type="gramStart"/>
      <w:r w:rsidRPr="00D96932">
        <w:t>R3(</w:t>
      </w:r>
      <w:proofErr w:type="spellStart"/>
      <w:proofErr w:type="gramEnd"/>
      <w:r w:rsidRPr="00D96932">
        <w:t>config-isakmp</w:t>
      </w:r>
      <w:proofErr w:type="spellEnd"/>
      <w:r w:rsidRPr="00D96932">
        <w:t xml:space="preserve">)# </w:t>
      </w:r>
      <w:r w:rsidRPr="00D96932">
        <w:rPr>
          <w:rStyle w:val="CMDBold"/>
        </w:rPr>
        <w:t>group 14</w:t>
      </w:r>
    </w:p>
    <w:p w14:paraId="52602C18" w14:textId="77777777" w:rsidR="00816D2A" w:rsidRPr="00D96932" w:rsidRDefault="00816D2A" w:rsidP="00816D2A">
      <w:pPr>
        <w:pStyle w:val="CMD"/>
        <w:rPr>
          <w:rStyle w:val="CMDBold"/>
        </w:rPr>
      </w:pPr>
      <w:proofErr w:type="gramStart"/>
      <w:r w:rsidRPr="00D96932">
        <w:t>R3(</w:t>
      </w:r>
      <w:proofErr w:type="spellStart"/>
      <w:proofErr w:type="gramEnd"/>
      <w:r w:rsidRPr="00D96932">
        <w:t>config-isakmp</w:t>
      </w:r>
      <w:proofErr w:type="spellEnd"/>
      <w:r w:rsidRPr="00D96932">
        <w:t xml:space="preserve">)# </w:t>
      </w:r>
      <w:r w:rsidRPr="00D96932">
        <w:rPr>
          <w:rStyle w:val="CMDBold"/>
        </w:rPr>
        <w:t>lifetime 3600</w:t>
      </w:r>
    </w:p>
    <w:p w14:paraId="4E887454" w14:textId="77777777" w:rsidR="00816D2A" w:rsidRPr="00D96932" w:rsidRDefault="00816D2A" w:rsidP="00816D2A">
      <w:pPr>
        <w:pStyle w:val="CMD"/>
        <w:rPr>
          <w:rStyle w:val="CMDBold"/>
        </w:rPr>
      </w:pPr>
      <w:proofErr w:type="gramStart"/>
      <w:r w:rsidRPr="00D96932">
        <w:t>R3(</w:t>
      </w:r>
      <w:proofErr w:type="spellStart"/>
      <w:proofErr w:type="gramEnd"/>
      <w:r w:rsidRPr="00D96932">
        <w:t>config-isakmp</w:t>
      </w:r>
      <w:proofErr w:type="spellEnd"/>
      <w:r w:rsidRPr="00D96932">
        <w:t xml:space="preserve">)# </w:t>
      </w:r>
      <w:r w:rsidRPr="00D96932">
        <w:rPr>
          <w:b/>
          <w:bCs/>
        </w:rPr>
        <w:t>exit</w:t>
      </w:r>
    </w:p>
    <w:p w14:paraId="47083C02" w14:textId="77777777" w:rsidR="00816D2A" w:rsidRPr="00D96932" w:rsidRDefault="00816D2A" w:rsidP="00EA4071">
      <w:pPr>
        <w:pStyle w:val="SubStepAlpha"/>
      </w:pPr>
      <w:r w:rsidRPr="00D96932">
        <w:t xml:space="preserve">Configure the pre-shared key of </w:t>
      </w:r>
      <w:r w:rsidRPr="00D96932">
        <w:rPr>
          <w:b/>
        </w:rPr>
        <w:t>cisco123</w:t>
      </w:r>
      <w:r w:rsidRPr="00D96932">
        <w:t xml:space="preserve"> on R1. This command points to the remote peer R3 G0/0/0 IP address.</w:t>
      </w:r>
    </w:p>
    <w:p w14:paraId="21F2E1DC" w14:textId="77777777" w:rsidR="00816D2A" w:rsidRPr="00D96932" w:rsidRDefault="00816D2A" w:rsidP="00816D2A">
      <w:pPr>
        <w:spacing w:before="120" w:after="120"/>
        <w:ind w:left="720"/>
        <w:rPr>
          <w:sz w:val="20"/>
        </w:rPr>
      </w:pPr>
      <w:r w:rsidRPr="00D96932">
        <w:rPr>
          <w:b/>
          <w:bCs/>
          <w:sz w:val="20"/>
        </w:rPr>
        <w:t>Note</w:t>
      </w:r>
      <w:r w:rsidRPr="00D96932">
        <w:rPr>
          <w:sz w:val="20"/>
        </w:rPr>
        <w:t xml:space="preserve">: Production networks should </w:t>
      </w:r>
      <w:r>
        <w:rPr>
          <w:sz w:val="20"/>
        </w:rPr>
        <w:t xml:space="preserve">have </w:t>
      </w:r>
      <w:r w:rsidRPr="00D96932">
        <w:rPr>
          <w:sz w:val="20"/>
        </w:rPr>
        <w:t>longer and more complex keys.</w:t>
      </w:r>
    </w:p>
    <w:p w14:paraId="7DCF732F" w14:textId="77777777" w:rsidR="00816D2A" w:rsidRDefault="00816D2A" w:rsidP="00816D2A">
      <w:pPr>
        <w:ind w:left="720"/>
        <w:rPr>
          <w:rFonts w:ascii="Courier New" w:hAnsi="Courier New"/>
          <w:sz w:val="20"/>
        </w:rPr>
      </w:pPr>
      <w:r>
        <w:rPr>
          <w:rFonts w:ascii="Courier New" w:hAnsi="Courier New"/>
          <w:sz w:val="20"/>
        </w:rPr>
        <w:t>COMMENT: Changed address in following command</w:t>
      </w:r>
    </w:p>
    <w:p w14:paraId="1A82D01B" w14:textId="77777777" w:rsidR="00816D2A" w:rsidRPr="00D96932" w:rsidRDefault="00816D2A" w:rsidP="00816D2A">
      <w:pPr>
        <w:ind w:left="720"/>
        <w:rPr>
          <w:rFonts w:ascii="Courier New" w:hAnsi="Courier New"/>
          <w:b/>
          <w:sz w:val="20"/>
        </w:rPr>
      </w:pPr>
      <w:r w:rsidRPr="00D96932">
        <w:rPr>
          <w:rFonts w:ascii="Courier New" w:hAnsi="Courier New"/>
          <w:sz w:val="20"/>
        </w:rPr>
        <w:t>R3(</w:t>
      </w:r>
      <w:proofErr w:type="spellStart"/>
      <w:r w:rsidRPr="00D96932">
        <w:rPr>
          <w:rFonts w:ascii="Courier New" w:hAnsi="Courier New"/>
          <w:sz w:val="20"/>
        </w:rPr>
        <w:t>config</w:t>
      </w:r>
      <w:proofErr w:type="spellEnd"/>
      <w:r w:rsidRPr="00D96932">
        <w:rPr>
          <w:rFonts w:ascii="Courier New" w:hAnsi="Courier New"/>
          <w:sz w:val="20"/>
        </w:rPr>
        <w:t xml:space="preserve">)# </w:t>
      </w:r>
      <w:r w:rsidRPr="00D96932">
        <w:rPr>
          <w:rFonts w:ascii="Courier New" w:hAnsi="Courier New"/>
          <w:b/>
          <w:sz w:val="20"/>
        </w:rPr>
        <w:t xml:space="preserve">crypto </w:t>
      </w:r>
      <w:proofErr w:type="spellStart"/>
      <w:r w:rsidRPr="00D96932">
        <w:rPr>
          <w:rFonts w:ascii="Courier New" w:hAnsi="Courier New"/>
          <w:b/>
          <w:sz w:val="20"/>
        </w:rPr>
        <w:t>isakmp</w:t>
      </w:r>
      <w:proofErr w:type="spellEnd"/>
      <w:r w:rsidRPr="00D96932">
        <w:rPr>
          <w:rFonts w:ascii="Courier New" w:hAnsi="Courier New"/>
          <w:b/>
          <w:sz w:val="20"/>
        </w:rPr>
        <w:t xml:space="preserve"> key cisco123 address 64.100.</w:t>
      </w:r>
      <w:r>
        <w:rPr>
          <w:rFonts w:ascii="Courier New" w:hAnsi="Courier New"/>
          <w:b/>
          <w:sz w:val="20"/>
        </w:rPr>
        <w:t>0</w:t>
      </w:r>
      <w:r w:rsidRPr="00D96932">
        <w:rPr>
          <w:rFonts w:ascii="Courier New" w:hAnsi="Courier New"/>
          <w:b/>
          <w:sz w:val="20"/>
        </w:rPr>
        <w:t>.2</w:t>
      </w:r>
    </w:p>
    <w:p w14:paraId="306F8CE4" w14:textId="34FCAF1D" w:rsidR="00816D2A" w:rsidRPr="00D96932" w:rsidRDefault="00816D2A" w:rsidP="00816D2A">
      <w:pPr>
        <w:pStyle w:val="SubStepAlpha"/>
        <w:numPr>
          <w:ilvl w:val="3"/>
          <w:numId w:val="12"/>
        </w:numPr>
        <w:ind w:left="720"/>
      </w:pPr>
      <w:r w:rsidRPr="00D96932">
        <w:t xml:space="preserve">Create a new transform set called GRE-VPN using the same security parameters and transport mode that we configured on R1. Also configure the </w:t>
      </w:r>
      <w:r w:rsidRPr="00D96932">
        <w:rPr>
          <w:b/>
          <w:bCs/>
        </w:rPr>
        <w:t>mode</w:t>
      </w:r>
      <w:r w:rsidRPr="00D96932">
        <w:t xml:space="preserve"> </w:t>
      </w:r>
      <w:r w:rsidRPr="00D96932">
        <w:rPr>
          <w:b/>
          <w:bCs/>
        </w:rPr>
        <w:t>transport</w:t>
      </w:r>
      <w:r w:rsidRPr="00D96932">
        <w:t xml:space="preserve"> command.</w:t>
      </w:r>
    </w:p>
    <w:p w14:paraId="427CC65E" w14:textId="77777777" w:rsidR="00816D2A" w:rsidRPr="00D96932" w:rsidRDefault="00816D2A" w:rsidP="00816D2A">
      <w:pPr>
        <w:pStyle w:val="CMDOutput"/>
        <w:rPr>
          <w:sz w:val="20"/>
        </w:rPr>
      </w:pPr>
      <w:r w:rsidRPr="00D96932">
        <w:rPr>
          <w:sz w:val="20"/>
        </w:rPr>
        <w:t>R3(</w:t>
      </w:r>
      <w:proofErr w:type="spellStart"/>
      <w:r w:rsidRPr="00D96932">
        <w:rPr>
          <w:sz w:val="20"/>
        </w:rPr>
        <w:t>config</w:t>
      </w:r>
      <w:proofErr w:type="spellEnd"/>
      <w:r w:rsidRPr="00D96932">
        <w:rPr>
          <w:sz w:val="20"/>
        </w:rPr>
        <w:t xml:space="preserve">)# </w:t>
      </w:r>
      <w:r w:rsidRPr="00D96932">
        <w:rPr>
          <w:b/>
          <w:bCs/>
          <w:sz w:val="20"/>
        </w:rPr>
        <w:t xml:space="preserve">crypto </w:t>
      </w:r>
      <w:proofErr w:type="spellStart"/>
      <w:r w:rsidRPr="00D96932">
        <w:rPr>
          <w:b/>
          <w:bCs/>
          <w:sz w:val="20"/>
        </w:rPr>
        <w:t>ipsec</w:t>
      </w:r>
      <w:proofErr w:type="spellEnd"/>
      <w:r w:rsidRPr="00D96932">
        <w:rPr>
          <w:b/>
          <w:bCs/>
          <w:sz w:val="20"/>
        </w:rPr>
        <w:t xml:space="preserve"> transform-set GRE-VPN </w:t>
      </w:r>
      <w:proofErr w:type="spellStart"/>
      <w:r w:rsidRPr="00D96932">
        <w:rPr>
          <w:b/>
          <w:bCs/>
          <w:sz w:val="20"/>
        </w:rPr>
        <w:t>esp-aes</w:t>
      </w:r>
      <w:proofErr w:type="spellEnd"/>
      <w:r w:rsidRPr="00D96932">
        <w:rPr>
          <w:b/>
          <w:bCs/>
          <w:sz w:val="20"/>
        </w:rPr>
        <w:t xml:space="preserve"> 256 esp-sha256-hmac</w:t>
      </w:r>
    </w:p>
    <w:p w14:paraId="47D2DF30" w14:textId="77777777" w:rsidR="00816D2A" w:rsidRPr="00D96932" w:rsidRDefault="00816D2A" w:rsidP="00816D2A">
      <w:pPr>
        <w:pStyle w:val="CMDOutput"/>
        <w:rPr>
          <w:b/>
          <w:bCs/>
          <w:sz w:val="20"/>
        </w:rPr>
      </w:pPr>
      <w:proofErr w:type="gramStart"/>
      <w:r w:rsidRPr="00D96932">
        <w:rPr>
          <w:sz w:val="20"/>
        </w:rPr>
        <w:t>R3(</w:t>
      </w:r>
      <w:proofErr w:type="spellStart"/>
      <w:proofErr w:type="gramEnd"/>
      <w:r w:rsidRPr="00D96932">
        <w:rPr>
          <w:sz w:val="20"/>
        </w:rPr>
        <w:t>cfg</w:t>
      </w:r>
      <w:proofErr w:type="spellEnd"/>
      <w:r w:rsidRPr="00D96932">
        <w:rPr>
          <w:sz w:val="20"/>
        </w:rPr>
        <w:t xml:space="preserve">-crypto-trans)# </w:t>
      </w:r>
      <w:r w:rsidRPr="00D96932">
        <w:rPr>
          <w:b/>
          <w:bCs/>
          <w:sz w:val="20"/>
        </w:rPr>
        <w:t>mode transport</w:t>
      </w:r>
    </w:p>
    <w:p w14:paraId="7FC90282" w14:textId="77777777" w:rsidR="00816D2A" w:rsidRPr="00D96932" w:rsidRDefault="00816D2A" w:rsidP="00816D2A">
      <w:pPr>
        <w:pStyle w:val="CMDOutput"/>
        <w:rPr>
          <w:sz w:val="20"/>
        </w:rPr>
      </w:pPr>
      <w:proofErr w:type="gramStart"/>
      <w:r w:rsidRPr="00D96932">
        <w:rPr>
          <w:sz w:val="20"/>
        </w:rPr>
        <w:t>R3(</w:t>
      </w:r>
      <w:proofErr w:type="spellStart"/>
      <w:proofErr w:type="gramEnd"/>
      <w:r w:rsidRPr="00D96932">
        <w:rPr>
          <w:sz w:val="20"/>
        </w:rPr>
        <w:t>cfg</w:t>
      </w:r>
      <w:proofErr w:type="spellEnd"/>
      <w:r w:rsidRPr="00D96932">
        <w:rPr>
          <w:sz w:val="20"/>
        </w:rPr>
        <w:t xml:space="preserve">-crypto-trans)# </w:t>
      </w:r>
      <w:r w:rsidRPr="00D96932">
        <w:rPr>
          <w:b/>
          <w:bCs/>
          <w:sz w:val="20"/>
        </w:rPr>
        <w:t>exit</w:t>
      </w:r>
    </w:p>
    <w:p w14:paraId="7AFCAB05" w14:textId="77777777" w:rsidR="00816D2A" w:rsidRPr="00D96932" w:rsidRDefault="00816D2A" w:rsidP="00EA4071">
      <w:pPr>
        <w:pStyle w:val="Heading3"/>
      </w:pPr>
      <w:r w:rsidRPr="00D96932">
        <w:t xml:space="preserve">On R3, configure the IPsec </w:t>
      </w:r>
      <w:r>
        <w:t>p</w:t>
      </w:r>
      <w:r w:rsidRPr="00D96932">
        <w:t>rofile.</w:t>
      </w:r>
    </w:p>
    <w:p w14:paraId="28D1AFA2" w14:textId="77777777" w:rsidR="00816D2A" w:rsidRPr="00D96932" w:rsidRDefault="00816D2A" w:rsidP="00EA4071">
      <w:pPr>
        <w:pStyle w:val="SubStepAlpha"/>
      </w:pPr>
      <w:r w:rsidRPr="00D96932">
        <w:t xml:space="preserve">Instead of a crypto map, we will configure an IPsec profile called GRE-PROFILE using the </w:t>
      </w:r>
      <w:r w:rsidRPr="00D96932">
        <w:rPr>
          <w:b/>
          <w:bCs/>
        </w:rPr>
        <w:t xml:space="preserve">crypto </w:t>
      </w:r>
      <w:proofErr w:type="spellStart"/>
      <w:r w:rsidRPr="00D96932">
        <w:rPr>
          <w:b/>
          <w:bCs/>
        </w:rPr>
        <w:t>ipsec</w:t>
      </w:r>
      <w:proofErr w:type="spellEnd"/>
      <w:r w:rsidRPr="00D96932">
        <w:rPr>
          <w:b/>
          <w:bCs/>
        </w:rPr>
        <w:t xml:space="preserve"> profile </w:t>
      </w:r>
      <w:proofErr w:type="spellStart"/>
      <w:r w:rsidRPr="00D96932">
        <w:rPr>
          <w:i/>
          <w:iCs/>
        </w:rPr>
        <w:t>ipsec</w:t>
      </w:r>
      <w:proofErr w:type="spellEnd"/>
      <w:r w:rsidRPr="00D96932">
        <w:rPr>
          <w:i/>
          <w:iCs/>
        </w:rPr>
        <w:t>-profile-name</w:t>
      </w:r>
      <w:r w:rsidRPr="00D96932">
        <w:t xml:space="preserve"> global configuration command. </w:t>
      </w:r>
    </w:p>
    <w:p w14:paraId="0F4B9499" w14:textId="77777777" w:rsidR="00816D2A" w:rsidRPr="00D96932" w:rsidRDefault="00816D2A" w:rsidP="00816D2A">
      <w:pPr>
        <w:pStyle w:val="CMD"/>
        <w:rPr>
          <w:b/>
          <w:bCs/>
        </w:rPr>
      </w:pPr>
      <w:r w:rsidRPr="00D96932">
        <w:t>R3(</w:t>
      </w:r>
      <w:proofErr w:type="spellStart"/>
      <w:r w:rsidRPr="00D96932">
        <w:t>config</w:t>
      </w:r>
      <w:proofErr w:type="spellEnd"/>
      <w:r w:rsidRPr="00D96932">
        <w:t xml:space="preserve">)# </w:t>
      </w:r>
      <w:r w:rsidRPr="00D96932">
        <w:rPr>
          <w:b/>
          <w:bCs/>
        </w:rPr>
        <w:t xml:space="preserve">crypto </w:t>
      </w:r>
      <w:proofErr w:type="spellStart"/>
      <w:r w:rsidRPr="00D96932">
        <w:rPr>
          <w:b/>
          <w:bCs/>
        </w:rPr>
        <w:t>ipsec</w:t>
      </w:r>
      <w:proofErr w:type="spellEnd"/>
      <w:r w:rsidRPr="00D96932">
        <w:rPr>
          <w:b/>
          <w:bCs/>
        </w:rPr>
        <w:t xml:space="preserve"> profile GRE-PROFILE</w:t>
      </w:r>
    </w:p>
    <w:p w14:paraId="553701E8" w14:textId="276DB72B" w:rsidR="00816D2A" w:rsidRPr="00D96932" w:rsidRDefault="00816D2A" w:rsidP="00EA4071">
      <w:pPr>
        <w:pStyle w:val="SubStepAlpha"/>
      </w:pPr>
      <w:r w:rsidRPr="00D96932">
        <w:t xml:space="preserve">In IPsec profile configuration mode, specify the transform set to be negotiated using the </w:t>
      </w:r>
      <w:r w:rsidRPr="00D96932">
        <w:rPr>
          <w:b/>
          <w:bCs/>
        </w:rPr>
        <w:t xml:space="preserve">set transform-set </w:t>
      </w:r>
      <w:r w:rsidRPr="00D96932">
        <w:rPr>
          <w:i/>
          <w:iCs/>
        </w:rPr>
        <w:t>transform-set-name</w:t>
      </w:r>
      <w:r w:rsidRPr="00D96932">
        <w:t xml:space="preserve"> command. Multiple transform sets can be specified in order of priority. The fist transform-set-name specified is the highest priority.</w:t>
      </w:r>
    </w:p>
    <w:p w14:paraId="3A511725" w14:textId="77777777" w:rsidR="00816D2A" w:rsidRPr="00D96932" w:rsidRDefault="00816D2A" w:rsidP="00816D2A">
      <w:pPr>
        <w:pStyle w:val="CMD"/>
      </w:pPr>
      <w:proofErr w:type="gramStart"/>
      <w:r w:rsidRPr="00D96932">
        <w:t>R3(</w:t>
      </w:r>
      <w:proofErr w:type="spellStart"/>
      <w:proofErr w:type="gramEnd"/>
      <w:r w:rsidRPr="00D96932">
        <w:t>ipsec</w:t>
      </w:r>
      <w:proofErr w:type="spellEnd"/>
      <w:r w:rsidRPr="00D96932">
        <w:t xml:space="preserve">-profile)# </w:t>
      </w:r>
      <w:r w:rsidRPr="00D96932">
        <w:rPr>
          <w:b/>
          <w:bCs/>
        </w:rPr>
        <w:t>set transform-set GRE-VPN</w:t>
      </w:r>
    </w:p>
    <w:p w14:paraId="53F1B591" w14:textId="77777777" w:rsidR="00816D2A" w:rsidRPr="00D96932" w:rsidRDefault="00816D2A" w:rsidP="00816D2A">
      <w:pPr>
        <w:pStyle w:val="CMD"/>
      </w:pPr>
      <w:proofErr w:type="gramStart"/>
      <w:r w:rsidRPr="00D96932">
        <w:t>R3(</w:t>
      </w:r>
      <w:proofErr w:type="spellStart"/>
      <w:proofErr w:type="gramEnd"/>
      <w:r w:rsidRPr="00D96932">
        <w:t>ipsec</w:t>
      </w:r>
      <w:proofErr w:type="spellEnd"/>
      <w:r w:rsidRPr="00D96932">
        <w:t xml:space="preserve">-profile)# </w:t>
      </w:r>
      <w:r w:rsidRPr="00D96932">
        <w:rPr>
          <w:b/>
          <w:bCs/>
        </w:rPr>
        <w:t>exit</w:t>
      </w:r>
    </w:p>
    <w:p w14:paraId="5BD57029" w14:textId="77777777" w:rsidR="00816D2A" w:rsidRPr="00D96932" w:rsidRDefault="00816D2A" w:rsidP="00EA4071">
      <w:pPr>
        <w:pStyle w:val="Heading3"/>
      </w:pPr>
      <w:r w:rsidRPr="00D96932">
        <w:t>On R3, configure the tunnel interface.</w:t>
      </w:r>
    </w:p>
    <w:p w14:paraId="01C02BB2" w14:textId="77777777" w:rsidR="00816D2A" w:rsidRPr="00D96932" w:rsidRDefault="00816D2A" w:rsidP="00EA4071">
      <w:pPr>
        <w:pStyle w:val="SubStepAlpha"/>
      </w:pPr>
      <w:r w:rsidRPr="00D96932">
        <w:t>On R3, configure a GRE tunnel interface.</w:t>
      </w:r>
    </w:p>
    <w:p w14:paraId="4459037C" w14:textId="77777777" w:rsidR="00816D2A" w:rsidRPr="00D96932" w:rsidRDefault="00816D2A" w:rsidP="00816D2A">
      <w:pPr>
        <w:pStyle w:val="CMD"/>
        <w:rPr>
          <w:b/>
          <w:bCs/>
        </w:rPr>
      </w:pPr>
      <w:r w:rsidRPr="00D96932">
        <w:t xml:space="preserve">R3(config)# </w:t>
      </w:r>
      <w:r w:rsidRPr="00D96932">
        <w:rPr>
          <w:b/>
          <w:bCs/>
        </w:rPr>
        <w:t>interface Tunnel1</w:t>
      </w:r>
    </w:p>
    <w:p w14:paraId="25E79241" w14:textId="77777777" w:rsidR="00816D2A" w:rsidRPr="00D96932" w:rsidRDefault="00816D2A" w:rsidP="00816D2A">
      <w:pPr>
        <w:pStyle w:val="CMD"/>
      </w:pPr>
      <w:proofErr w:type="gramStart"/>
      <w:r w:rsidRPr="00D96932">
        <w:t>R3(</w:t>
      </w:r>
      <w:proofErr w:type="gramEnd"/>
      <w:r w:rsidRPr="00D96932">
        <w:t xml:space="preserve">config-if)# </w:t>
      </w:r>
      <w:r w:rsidRPr="00D96932">
        <w:rPr>
          <w:b/>
          <w:bCs/>
        </w:rPr>
        <w:t>bandwidth 4000</w:t>
      </w:r>
    </w:p>
    <w:p w14:paraId="3FE288CD" w14:textId="77777777" w:rsidR="00816D2A" w:rsidRPr="00D96932" w:rsidRDefault="00816D2A" w:rsidP="00816D2A">
      <w:pPr>
        <w:pStyle w:val="CMD"/>
        <w:rPr>
          <w:b/>
          <w:bCs/>
        </w:rPr>
      </w:pPr>
      <w:proofErr w:type="gramStart"/>
      <w:r w:rsidRPr="00D96932">
        <w:t>R3(</w:t>
      </w:r>
      <w:proofErr w:type="spellStart"/>
      <w:proofErr w:type="gramEnd"/>
      <w:r w:rsidRPr="00D96932">
        <w:t>config</w:t>
      </w:r>
      <w:proofErr w:type="spellEnd"/>
      <w:r w:rsidRPr="00D96932">
        <w:t xml:space="preserve">-if)# </w:t>
      </w:r>
      <w:proofErr w:type="spellStart"/>
      <w:r w:rsidRPr="00D96932">
        <w:rPr>
          <w:b/>
          <w:bCs/>
        </w:rPr>
        <w:t>ip</w:t>
      </w:r>
      <w:proofErr w:type="spellEnd"/>
      <w:r w:rsidRPr="00D96932">
        <w:rPr>
          <w:b/>
          <w:bCs/>
        </w:rPr>
        <w:t xml:space="preserve"> address 172.16.1.2 255.255.255.252</w:t>
      </w:r>
    </w:p>
    <w:p w14:paraId="70A6FB5C" w14:textId="77777777" w:rsidR="00816D2A" w:rsidRPr="00D96932" w:rsidRDefault="00816D2A" w:rsidP="00816D2A">
      <w:pPr>
        <w:pStyle w:val="CMD"/>
      </w:pPr>
      <w:proofErr w:type="gramStart"/>
      <w:r w:rsidRPr="00D96932">
        <w:t>R3(</w:t>
      </w:r>
      <w:proofErr w:type="spellStart"/>
      <w:proofErr w:type="gramEnd"/>
      <w:r w:rsidRPr="00D96932">
        <w:t>config</w:t>
      </w:r>
      <w:proofErr w:type="spellEnd"/>
      <w:r w:rsidRPr="00D96932">
        <w:t xml:space="preserve">-if)# </w:t>
      </w:r>
      <w:proofErr w:type="spellStart"/>
      <w:r w:rsidRPr="00D96932">
        <w:rPr>
          <w:b/>
          <w:bCs/>
        </w:rPr>
        <w:t>ip</w:t>
      </w:r>
      <w:proofErr w:type="spellEnd"/>
      <w:r w:rsidRPr="00D96932">
        <w:rPr>
          <w:b/>
          <w:bCs/>
        </w:rPr>
        <w:t xml:space="preserve"> </w:t>
      </w:r>
      <w:proofErr w:type="spellStart"/>
      <w:r w:rsidRPr="00D96932">
        <w:rPr>
          <w:b/>
          <w:bCs/>
        </w:rPr>
        <w:t>mtu</w:t>
      </w:r>
      <w:proofErr w:type="spellEnd"/>
      <w:r w:rsidRPr="00D96932">
        <w:rPr>
          <w:b/>
          <w:bCs/>
        </w:rPr>
        <w:t xml:space="preserve"> 1400</w:t>
      </w:r>
    </w:p>
    <w:p w14:paraId="5105DEEC" w14:textId="77777777" w:rsidR="00816D2A" w:rsidRPr="00D96932" w:rsidRDefault="00816D2A" w:rsidP="00816D2A">
      <w:pPr>
        <w:pStyle w:val="CMD"/>
        <w:rPr>
          <w:b/>
          <w:bCs/>
        </w:rPr>
      </w:pPr>
      <w:proofErr w:type="gramStart"/>
      <w:r w:rsidRPr="00D96932">
        <w:lastRenderedPageBreak/>
        <w:t>R3(</w:t>
      </w:r>
      <w:proofErr w:type="gramEnd"/>
      <w:r w:rsidRPr="00D96932">
        <w:t xml:space="preserve">config-if)# </w:t>
      </w:r>
      <w:r w:rsidRPr="00D96932">
        <w:rPr>
          <w:b/>
          <w:bCs/>
        </w:rPr>
        <w:t>tunnel source 64.100.1.2</w:t>
      </w:r>
    </w:p>
    <w:p w14:paraId="6945F027" w14:textId="77777777" w:rsidR="00816D2A" w:rsidRPr="00D96932" w:rsidRDefault="00816D2A" w:rsidP="00816D2A">
      <w:pPr>
        <w:pStyle w:val="CMD"/>
      </w:pPr>
      <w:proofErr w:type="gramStart"/>
      <w:r w:rsidRPr="00D96932">
        <w:t>R3(</w:t>
      </w:r>
      <w:proofErr w:type="gramEnd"/>
      <w:r w:rsidRPr="00D96932">
        <w:t xml:space="preserve">config-if)# </w:t>
      </w:r>
      <w:r w:rsidRPr="00D96932">
        <w:rPr>
          <w:b/>
          <w:bCs/>
        </w:rPr>
        <w:t>tunnel destination 64.100.0.2</w:t>
      </w:r>
    </w:p>
    <w:p w14:paraId="3B1B0201" w14:textId="77777777" w:rsidR="00816D2A" w:rsidRPr="00D96932" w:rsidRDefault="00816D2A" w:rsidP="00816D2A">
      <w:pPr>
        <w:pStyle w:val="CMD"/>
      </w:pPr>
      <w:proofErr w:type="gramStart"/>
      <w:r w:rsidRPr="00D96932">
        <w:t>R3(</w:t>
      </w:r>
      <w:proofErr w:type="gramEnd"/>
      <w:r w:rsidRPr="00D96932">
        <w:t xml:space="preserve">config-if)# </w:t>
      </w:r>
    </w:p>
    <w:p w14:paraId="1628A12E" w14:textId="77777777" w:rsidR="00816D2A" w:rsidRPr="00D96932" w:rsidRDefault="00816D2A" w:rsidP="00816D2A">
      <w:pPr>
        <w:pStyle w:val="CMD"/>
      </w:pPr>
      <w:r w:rsidRPr="00D96932">
        <w:t>*Feb 19 17:57:10.415: %LINEPROTO-5-UPDOWN: Line protocol on Interface Tunnel1, changed state to down</w:t>
      </w:r>
    </w:p>
    <w:p w14:paraId="2FBC19C2" w14:textId="77777777" w:rsidR="00816D2A" w:rsidRPr="00D96932" w:rsidRDefault="00816D2A" w:rsidP="00816D2A">
      <w:pPr>
        <w:pStyle w:val="CMD"/>
      </w:pPr>
      <w:proofErr w:type="gramStart"/>
      <w:r w:rsidRPr="00D96932">
        <w:t>R3(</w:t>
      </w:r>
      <w:proofErr w:type="gramEnd"/>
      <w:r w:rsidRPr="00D96932">
        <w:t>config-if)#</w:t>
      </w:r>
    </w:p>
    <w:p w14:paraId="5E34FC38" w14:textId="77777777" w:rsidR="00816D2A" w:rsidRPr="00D96932" w:rsidRDefault="00816D2A" w:rsidP="00816D2A">
      <w:pPr>
        <w:pStyle w:val="CMD"/>
      </w:pPr>
      <w:r w:rsidRPr="00D96932">
        <w:t>*Feb 19 17:57:12.660: %LINEPROTO-5-UPDOWN: Line protocol on Interface Tunnel1, changed state to up</w:t>
      </w:r>
    </w:p>
    <w:p w14:paraId="0508C3BD" w14:textId="77777777" w:rsidR="00816D2A" w:rsidRPr="00D96932" w:rsidRDefault="00816D2A" w:rsidP="00EA4071">
      <w:pPr>
        <w:pStyle w:val="SubStepAlpha"/>
      </w:pPr>
      <w:r w:rsidRPr="00D96932">
        <w:t xml:space="preserve">Apply the IPsec profile GRE-PROFILE to the Tunnel 1 interface using the </w:t>
      </w:r>
      <w:r w:rsidRPr="00D96932">
        <w:rPr>
          <w:b/>
          <w:bCs/>
        </w:rPr>
        <w:t xml:space="preserve">tunnel protection </w:t>
      </w:r>
      <w:proofErr w:type="spellStart"/>
      <w:r w:rsidRPr="00D96932">
        <w:rPr>
          <w:b/>
          <w:bCs/>
        </w:rPr>
        <w:t>ipsec</w:t>
      </w:r>
      <w:proofErr w:type="spellEnd"/>
      <w:r w:rsidRPr="00D96932">
        <w:rPr>
          <w:b/>
          <w:bCs/>
        </w:rPr>
        <w:t xml:space="preserve"> profile </w:t>
      </w:r>
      <w:r w:rsidRPr="00D96932">
        <w:rPr>
          <w:i/>
          <w:iCs/>
        </w:rPr>
        <w:t>profile-name</w:t>
      </w:r>
      <w:r w:rsidRPr="00D96932">
        <w:t xml:space="preserve"> command.</w:t>
      </w:r>
    </w:p>
    <w:p w14:paraId="3C49E35B" w14:textId="77777777" w:rsidR="00816D2A" w:rsidRPr="00D96932" w:rsidRDefault="00816D2A" w:rsidP="00816D2A">
      <w:pPr>
        <w:pStyle w:val="CMD"/>
      </w:pPr>
      <w:proofErr w:type="gramStart"/>
      <w:r w:rsidRPr="00D96932">
        <w:t>R3(</w:t>
      </w:r>
      <w:proofErr w:type="spellStart"/>
      <w:proofErr w:type="gramEnd"/>
      <w:r w:rsidRPr="00D96932">
        <w:t>config</w:t>
      </w:r>
      <w:proofErr w:type="spellEnd"/>
      <w:r w:rsidRPr="00D96932">
        <w:t xml:space="preserve">-if)# </w:t>
      </w:r>
      <w:r w:rsidRPr="00D96932">
        <w:rPr>
          <w:b/>
          <w:bCs/>
        </w:rPr>
        <w:t xml:space="preserve">tunnel protection </w:t>
      </w:r>
      <w:proofErr w:type="spellStart"/>
      <w:r w:rsidRPr="00D96932">
        <w:rPr>
          <w:b/>
          <w:bCs/>
        </w:rPr>
        <w:t>ipsec</w:t>
      </w:r>
      <w:proofErr w:type="spellEnd"/>
      <w:r w:rsidRPr="00D96932">
        <w:rPr>
          <w:b/>
          <w:bCs/>
        </w:rPr>
        <w:t xml:space="preserve"> profile GRE-PROFILE</w:t>
      </w:r>
    </w:p>
    <w:p w14:paraId="79A3EEA6" w14:textId="77777777" w:rsidR="00816D2A" w:rsidRPr="00D96932" w:rsidRDefault="00816D2A" w:rsidP="00816D2A">
      <w:pPr>
        <w:pStyle w:val="CMDOutput"/>
        <w:rPr>
          <w:sz w:val="20"/>
        </w:rPr>
      </w:pPr>
      <w:r w:rsidRPr="00D96932">
        <w:rPr>
          <w:sz w:val="20"/>
        </w:rPr>
        <w:t>*Feb 19 17:58:09.299: %CRYPTO-6-ISAKMP_ON_OFF: ISAKMP is ON</w:t>
      </w:r>
    </w:p>
    <w:p w14:paraId="21075948" w14:textId="1FE7535D" w:rsidR="00816D2A" w:rsidRDefault="00816D2A" w:rsidP="00816D2A">
      <w:pPr>
        <w:pStyle w:val="CMDOutput"/>
        <w:rPr>
          <w:b/>
          <w:bCs/>
          <w:sz w:val="20"/>
        </w:rPr>
      </w:pPr>
      <w:proofErr w:type="gramStart"/>
      <w:r w:rsidRPr="00D96932">
        <w:rPr>
          <w:sz w:val="20"/>
        </w:rPr>
        <w:t>R3(</w:t>
      </w:r>
      <w:proofErr w:type="gramEnd"/>
      <w:r w:rsidRPr="00D96932">
        <w:rPr>
          <w:sz w:val="20"/>
        </w:rPr>
        <w:t xml:space="preserve">config-if)# </w:t>
      </w:r>
      <w:r w:rsidRPr="00D96932">
        <w:rPr>
          <w:b/>
          <w:bCs/>
          <w:sz w:val="20"/>
        </w:rPr>
        <w:t>end</w:t>
      </w:r>
    </w:p>
    <w:p w14:paraId="7FE369B4" w14:textId="77777777" w:rsidR="00034CD0" w:rsidRPr="0016193C" w:rsidRDefault="00034CD0" w:rsidP="00EA4071">
      <w:pPr>
        <w:pStyle w:val="ConfigWindow"/>
      </w:pPr>
      <w:r>
        <w:t>Close configuration window</w:t>
      </w:r>
    </w:p>
    <w:p w14:paraId="161513A5" w14:textId="77777777" w:rsidR="00816D2A" w:rsidRPr="00D96932" w:rsidRDefault="00816D2A" w:rsidP="00EA4071">
      <w:pPr>
        <w:pStyle w:val="Heading3"/>
        <w:spacing w:before="120"/>
      </w:pPr>
      <w:r w:rsidRPr="00D96932">
        <w:t>On R1 and R3, enable OSPF routing on the tunnel interface.</w:t>
      </w:r>
    </w:p>
    <w:p w14:paraId="419F5D7C" w14:textId="33499CC2" w:rsidR="00816D2A" w:rsidRDefault="00816D2A" w:rsidP="00EA4071">
      <w:pPr>
        <w:pStyle w:val="BodyTextL25"/>
        <w:spacing w:after="0"/>
      </w:pPr>
      <w:r>
        <w:t>V</w:t>
      </w:r>
      <w:r w:rsidRPr="00D96932">
        <w:t xml:space="preserve">erify </w:t>
      </w:r>
      <w:r>
        <w:t>that</w:t>
      </w:r>
      <w:r w:rsidRPr="00D96932">
        <w:t xml:space="preserve"> the GRE over IPsec VPN is operational.</w:t>
      </w:r>
    </w:p>
    <w:p w14:paraId="324AB8FF" w14:textId="77777777" w:rsidR="00034CD0" w:rsidRDefault="00034CD0" w:rsidP="00EA4071">
      <w:pPr>
        <w:pStyle w:val="ConfigWindow"/>
      </w:pPr>
      <w:r>
        <w:t>Open configuration window</w:t>
      </w:r>
    </w:p>
    <w:p w14:paraId="19D22EE6" w14:textId="4523A4BD" w:rsidR="00816D2A" w:rsidRPr="00D96932" w:rsidRDefault="00816D2A" w:rsidP="00EA4071">
      <w:pPr>
        <w:pStyle w:val="SubStepAlpha"/>
      </w:pPr>
      <w:r w:rsidRPr="00D96932">
        <w:t xml:space="preserve">On R1, </w:t>
      </w:r>
      <w:r w:rsidR="009836FB">
        <w:t>perform</w:t>
      </w:r>
      <w:r w:rsidRPr="00D96932">
        <w:t xml:space="preserve"> an extended ping to the R3 10.10.16.1 interface.</w:t>
      </w:r>
    </w:p>
    <w:p w14:paraId="2F5DE0A8" w14:textId="77777777" w:rsidR="00816D2A" w:rsidRPr="00D96932" w:rsidRDefault="00816D2A" w:rsidP="00816D2A">
      <w:pPr>
        <w:pStyle w:val="CMD"/>
      </w:pPr>
      <w:r w:rsidRPr="00D96932">
        <w:t xml:space="preserve">R1# </w:t>
      </w:r>
      <w:r w:rsidRPr="00D96932">
        <w:rPr>
          <w:b/>
          <w:bCs/>
        </w:rPr>
        <w:t>ping 10.10.16.1 source 10.10.0.1</w:t>
      </w:r>
    </w:p>
    <w:p w14:paraId="3F80623A" w14:textId="77777777" w:rsidR="00816D2A" w:rsidRPr="00D96932" w:rsidRDefault="00816D2A" w:rsidP="00816D2A">
      <w:pPr>
        <w:pStyle w:val="CMD"/>
      </w:pPr>
      <w:r w:rsidRPr="00D96932">
        <w:t>Type escape sequence to abort.</w:t>
      </w:r>
    </w:p>
    <w:p w14:paraId="3B4512B4" w14:textId="77777777" w:rsidR="00816D2A" w:rsidRPr="00D96932" w:rsidRDefault="00816D2A" w:rsidP="00816D2A">
      <w:pPr>
        <w:pStyle w:val="CMD"/>
      </w:pPr>
      <w:r w:rsidRPr="00D96932">
        <w:t xml:space="preserve">Sending 5, 100-byte ICMP </w:t>
      </w:r>
      <w:proofErr w:type="spellStart"/>
      <w:r w:rsidRPr="00D96932">
        <w:t>Echos</w:t>
      </w:r>
      <w:proofErr w:type="spellEnd"/>
      <w:r w:rsidRPr="00D96932">
        <w:t xml:space="preserve"> to 10.10.16.1, timeout is 2 seconds:</w:t>
      </w:r>
    </w:p>
    <w:p w14:paraId="63EB4FBE" w14:textId="77777777" w:rsidR="00816D2A" w:rsidRPr="00D96932" w:rsidRDefault="00816D2A" w:rsidP="00816D2A">
      <w:pPr>
        <w:pStyle w:val="CMD"/>
      </w:pPr>
      <w:r w:rsidRPr="00D96932">
        <w:t>Packet sent with a source address of 10.10.0.1</w:t>
      </w:r>
    </w:p>
    <w:p w14:paraId="555F0962" w14:textId="77777777" w:rsidR="00816D2A" w:rsidRPr="00D96932" w:rsidRDefault="00816D2A" w:rsidP="00816D2A">
      <w:pPr>
        <w:pStyle w:val="CMD"/>
      </w:pPr>
      <w:r w:rsidRPr="00D96932">
        <w:rPr>
          <w:highlight w:val="yellow"/>
        </w:rPr>
        <w:t>!!!!!</w:t>
      </w:r>
    </w:p>
    <w:p w14:paraId="39F7DAE1" w14:textId="77777777" w:rsidR="00816D2A" w:rsidRPr="00D96932" w:rsidRDefault="00816D2A" w:rsidP="00816D2A">
      <w:pPr>
        <w:pStyle w:val="CMD"/>
      </w:pPr>
      <w:r w:rsidRPr="00D96932">
        <w:t>Success rate is 100 percent (5/5), round-trip min/</w:t>
      </w:r>
      <w:proofErr w:type="spellStart"/>
      <w:r w:rsidRPr="00D96932">
        <w:t>avg</w:t>
      </w:r>
      <w:proofErr w:type="spellEnd"/>
      <w:r w:rsidRPr="00D96932">
        <w:t xml:space="preserve">/max = 2/2/3 </w:t>
      </w:r>
      <w:proofErr w:type="spellStart"/>
      <w:r w:rsidRPr="00D96932">
        <w:t>ms</w:t>
      </w:r>
      <w:proofErr w:type="spellEnd"/>
    </w:p>
    <w:p w14:paraId="27EB8D8B" w14:textId="77777777" w:rsidR="00816D2A" w:rsidRPr="00D96932" w:rsidRDefault="00816D2A" w:rsidP="00EA4071">
      <w:pPr>
        <w:pStyle w:val="SubStepAlpha"/>
      </w:pPr>
      <w:r w:rsidRPr="00D96932">
        <w:t>The pings are successful, and it appears that the VPN is operation</w:t>
      </w:r>
      <w:r>
        <w:t>al</w:t>
      </w:r>
      <w:r w:rsidRPr="00D96932">
        <w:t>. On R1, verify the IPsec SA encrypted and decrypted statistics.</w:t>
      </w:r>
    </w:p>
    <w:p w14:paraId="12A1D714" w14:textId="77777777" w:rsidR="00816D2A" w:rsidRPr="00D96932" w:rsidRDefault="00816D2A" w:rsidP="00816D2A">
      <w:pPr>
        <w:pStyle w:val="CMD"/>
        <w:rPr>
          <w:b/>
          <w:bCs/>
        </w:rPr>
      </w:pPr>
      <w:r w:rsidRPr="00D96932">
        <w:t xml:space="preserve">R1# </w:t>
      </w:r>
      <w:r w:rsidRPr="00D96932">
        <w:rPr>
          <w:b/>
          <w:bCs/>
        </w:rPr>
        <w:t xml:space="preserve">show crypto </w:t>
      </w:r>
      <w:proofErr w:type="spellStart"/>
      <w:r w:rsidRPr="00D96932">
        <w:rPr>
          <w:b/>
          <w:bCs/>
        </w:rPr>
        <w:t>ipsec</w:t>
      </w:r>
      <w:proofErr w:type="spellEnd"/>
      <w:r w:rsidRPr="00D96932">
        <w:rPr>
          <w:b/>
          <w:bCs/>
        </w:rPr>
        <w:t xml:space="preserve"> </w:t>
      </w:r>
      <w:proofErr w:type="spellStart"/>
      <w:r w:rsidRPr="00D96932">
        <w:rPr>
          <w:b/>
          <w:bCs/>
        </w:rPr>
        <w:t>sa</w:t>
      </w:r>
      <w:proofErr w:type="spellEnd"/>
      <w:r w:rsidRPr="00D96932">
        <w:rPr>
          <w:b/>
          <w:bCs/>
        </w:rPr>
        <w:t xml:space="preserve"> | include </w:t>
      </w:r>
      <w:proofErr w:type="spellStart"/>
      <w:r w:rsidRPr="00D96932">
        <w:rPr>
          <w:b/>
          <w:bCs/>
        </w:rPr>
        <w:t>encrypt|decrypt</w:t>
      </w:r>
      <w:proofErr w:type="spellEnd"/>
    </w:p>
    <w:p w14:paraId="65C4DBFA" w14:textId="77777777" w:rsidR="00816D2A" w:rsidRPr="00D96932" w:rsidRDefault="00816D2A" w:rsidP="00816D2A">
      <w:pPr>
        <w:pStyle w:val="CMD"/>
      </w:pPr>
      <w:r w:rsidRPr="00D96932">
        <w:t xml:space="preserve">    </w:t>
      </w:r>
      <w:r w:rsidRPr="00D96932">
        <w:rPr>
          <w:highlight w:val="yellow"/>
        </w:rPr>
        <w:t>#</w:t>
      </w:r>
      <w:proofErr w:type="spellStart"/>
      <w:r w:rsidRPr="00D96932">
        <w:rPr>
          <w:highlight w:val="yellow"/>
        </w:rPr>
        <w:t>pkts</w:t>
      </w:r>
      <w:proofErr w:type="spellEnd"/>
      <w:r w:rsidRPr="00D96932">
        <w:rPr>
          <w:highlight w:val="yellow"/>
        </w:rPr>
        <w:t xml:space="preserve"> </w:t>
      </w:r>
      <w:proofErr w:type="spellStart"/>
      <w:r w:rsidRPr="00D96932">
        <w:rPr>
          <w:highlight w:val="yellow"/>
        </w:rPr>
        <w:t>encaps</w:t>
      </w:r>
      <w:proofErr w:type="spellEnd"/>
      <w:r w:rsidRPr="00D96932">
        <w:rPr>
          <w:highlight w:val="yellow"/>
        </w:rPr>
        <w:t>: 0, #</w:t>
      </w:r>
      <w:proofErr w:type="spellStart"/>
      <w:r w:rsidRPr="00D96932">
        <w:rPr>
          <w:highlight w:val="yellow"/>
        </w:rPr>
        <w:t>pkts</w:t>
      </w:r>
      <w:proofErr w:type="spellEnd"/>
      <w:r w:rsidRPr="00D96932">
        <w:rPr>
          <w:highlight w:val="yellow"/>
        </w:rPr>
        <w:t xml:space="preserve"> encrypt: 0</w:t>
      </w:r>
      <w:r w:rsidRPr="00D96932">
        <w:t>, #pkts digest: 0</w:t>
      </w:r>
    </w:p>
    <w:p w14:paraId="4C37EB1F" w14:textId="77777777" w:rsidR="00816D2A" w:rsidRPr="00D96932" w:rsidRDefault="00816D2A" w:rsidP="00816D2A">
      <w:pPr>
        <w:pStyle w:val="CMD"/>
      </w:pPr>
      <w:r w:rsidRPr="00D96932">
        <w:t xml:space="preserve">    </w:t>
      </w:r>
      <w:r w:rsidRPr="00D96932">
        <w:rPr>
          <w:highlight w:val="yellow"/>
        </w:rPr>
        <w:t>#</w:t>
      </w:r>
      <w:proofErr w:type="spellStart"/>
      <w:r w:rsidRPr="00D96932">
        <w:rPr>
          <w:highlight w:val="yellow"/>
        </w:rPr>
        <w:t>pkts</w:t>
      </w:r>
      <w:proofErr w:type="spellEnd"/>
      <w:r w:rsidRPr="00D96932">
        <w:rPr>
          <w:highlight w:val="yellow"/>
        </w:rPr>
        <w:t xml:space="preserve"> </w:t>
      </w:r>
      <w:proofErr w:type="spellStart"/>
      <w:r w:rsidRPr="00D96932">
        <w:rPr>
          <w:highlight w:val="yellow"/>
        </w:rPr>
        <w:t>decaps</w:t>
      </w:r>
      <w:proofErr w:type="spellEnd"/>
      <w:r w:rsidRPr="00D96932">
        <w:rPr>
          <w:highlight w:val="yellow"/>
        </w:rPr>
        <w:t>: 0, #</w:t>
      </w:r>
      <w:proofErr w:type="spellStart"/>
      <w:r w:rsidRPr="00D96932">
        <w:rPr>
          <w:highlight w:val="yellow"/>
        </w:rPr>
        <w:t>pkts</w:t>
      </w:r>
      <w:proofErr w:type="spellEnd"/>
      <w:r w:rsidRPr="00D96932">
        <w:rPr>
          <w:highlight w:val="yellow"/>
        </w:rPr>
        <w:t xml:space="preserve"> decrypt: 0</w:t>
      </w:r>
      <w:r w:rsidRPr="00D96932">
        <w:t>, #pkts verify: 0</w:t>
      </w:r>
    </w:p>
    <w:p w14:paraId="01FF36D7" w14:textId="0F70A22C" w:rsidR="00816D2A" w:rsidRDefault="00816D2A" w:rsidP="00EA4071">
      <w:pPr>
        <w:pStyle w:val="SubStepAlpha"/>
        <w:numPr>
          <w:ilvl w:val="0"/>
          <w:numId w:val="0"/>
        </w:numPr>
        <w:tabs>
          <w:tab w:val="left" w:pos="720"/>
        </w:tabs>
        <w:spacing w:after="0"/>
        <w:ind w:left="720"/>
      </w:pPr>
      <w:r w:rsidRPr="00D96932">
        <w:t>No packets were encrypted.</w:t>
      </w:r>
    </w:p>
    <w:p w14:paraId="0C4B512D" w14:textId="77777777" w:rsidR="00034CD0" w:rsidRPr="0016193C" w:rsidRDefault="00034CD0" w:rsidP="00EA4071">
      <w:pPr>
        <w:pStyle w:val="ConfigWindow"/>
      </w:pPr>
      <w:r>
        <w:t>Close configuration window</w:t>
      </w:r>
    </w:p>
    <w:p w14:paraId="6CAF9E20" w14:textId="31B7A4CF" w:rsidR="00816D2A" w:rsidRDefault="00816D2A" w:rsidP="00EA4071">
      <w:pPr>
        <w:pStyle w:val="SubStepAlpha"/>
        <w:spacing w:after="0"/>
      </w:pPr>
      <w:r w:rsidRPr="00D96932">
        <w:t>From D1, trace the path taken to the R3 10.10.16.1 interface.</w:t>
      </w:r>
    </w:p>
    <w:p w14:paraId="73905881" w14:textId="77777777" w:rsidR="00034CD0" w:rsidRDefault="00034CD0" w:rsidP="00EA4071">
      <w:pPr>
        <w:pStyle w:val="ConfigWindow"/>
      </w:pPr>
      <w:r>
        <w:t>Open configuration window</w:t>
      </w:r>
    </w:p>
    <w:p w14:paraId="28523427" w14:textId="77777777" w:rsidR="00816D2A" w:rsidRPr="00D96932" w:rsidRDefault="00816D2A" w:rsidP="00816D2A">
      <w:pPr>
        <w:pStyle w:val="CMD"/>
      </w:pPr>
      <w:r w:rsidRPr="00D96932">
        <w:t xml:space="preserve">D1# </w:t>
      </w:r>
      <w:r w:rsidRPr="00D96932">
        <w:rPr>
          <w:b/>
          <w:bCs/>
        </w:rPr>
        <w:t>trace 10.10.16.1</w:t>
      </w:r>
    </w:p>
    <w:p w14:paraId="74A77FD3" w14:textId="77777777" w:rsidR="00816D2A" w:rsidRPr="00D96932" w:rsidRDefault="00816D2A" w:rsidP="00816D2A">
      <w:pPr>
        <w:pStyle w:val="CMD"/>
      </w:pPr>
      <w:r w:rsidRPr="00D96932">
        <w:t>Type escape sequence to abort.</w:t>
      </w:r>
    </w:p>
    <w:p w14:paraId="58DFC2AD" w14:textId="77777777" w:rsidR="00816D2A" w:rsidRPr="00D96932" w:rsidRDefault="00816D2A" w:rsidP="00816D2A">
      <w:pPr>
        <w:pStyle w:val="CMD"/>
      </w:pPr>
      <w:r w:rsidRPr="00D96932">
        <w:t>Tracing the route to 10.10.16.1</w:t>
      </w:r>
    </w:p>
    <w:p w14:paraId="1B3C5EF6" w14:textId="77777777" w:rsidR="00816D2A" w:rsidRPr="00D96932" w:rsidRDefault="00816D2A" w:rsidP="00816D2A">
      <w:pPr>
        <w:pStyle w:val="CMD"/>
      </w:pPr>
      <w:r w:rsidRPr="00D96932">
        <w:t>VRF info: (</w:t>
      </w:r>
      <w:proofErr w:type="spellStart"/>
      <w:r w:rsidRPr="00D96932">
        <w:t>vrf</w:t>
      </w:r>
      <w:proofErr w:type="spellEnd"/>
      <w:r w:rsidRPr="00D96932">
        <w:t xml:space="preserve"> in name/id, </w:t>
      </w:r>
      <w:proofErr w:type="spellStart"/>
      <w:r w:rsidRPr="00D96932">
        <w:t>vrf</w:t>
      </w:r>
      <w:proofErr w:type="spellEnd"/>
      <w:r w:rsidRPr="00D96932">
        <w:t xml:space="preserve"> out name/id)</w:t>
      </w:r>
    </w:p>
    <w:p w14:paraId="7613BD5C" w14:textId="77777777" w:rsidR="00816D2A" w:rsidRPr="00D96932" w:rsidRDefault="00816D2A" w:rsidP="00816D2A">
      <w:pPr>
        <w:pStyle w:val="CMD"/>
      </w:pPr>
      <w:r w:rsidRPr="00D96932">
        <w:t xml:space="preserve">  1 </w:t>
      </w:r>
      <w:r w:rsidRPr="00D96932">
        <w:rPr>
          <w:highlight w:val="yellow"/>
        </w:rPr>
        <w:t>10.10.0.1</w:t>
      </w:r>
      <w:r w:rsidRPr="00D96932">
        <w:t xml:space="preserve"> 0 </w:t>
      </w:r>
      <w:proofErr w:type="spellStart"/>
      <w:r w:rsidRPr="00D96932">
        <w:t>msec</w:t>
      </w:r>
      <w:proofErr w:type="spellEnd"/>
      <w:r w:rsidRPr="00D96932">
        <w:t xml:space="preserve"> 9 </w:t>
      </w:r>
      <w:proofErr w:type="spellStart"/>
      <w:r w:rsidRPr="00D96932">
        <w:t>msec</w:t>
      </w:r>
      <w:proofErr w:type="spellEnd"/>
      <w:r w:rsidRPr="00D96932">
        <w:t xml:space="preserve"> 0 </w:t>
      </w:r>
      <w:proofErr w:type="spellStart"/>
      <w:r w:rsidRPr="00D96932">
        <w:t>msec</w:t>
      </w:r>
      <w:proofErr w:type="spellEnd"/>
    </w:p>
    <w:p w14:paraId="6E5462E3" w14:textId="77777777" w:rsidR="00816D2A" w:rsidRPr="00D96932" w:rsidRDefault="00816D2A" w:rsidP="00816D2A">
      <w:pPr>
        <w:pStyle w:val="CMD"/>
      </w:pPr>
      <w:r w:rsidRPr="00D96932">
        <w:t xml:space="preserve">  2 </w:t>
      </w:r>
      <w:r w:rsidRPr="00D96932">
        <w:rPr>
          <w:highlight w:val="yellow"/>
        </w:rPr>
        <w:t>64.100.0.1</w:t>
      </w:r>
      <w:r w:rsidRPr="00D96932">
        <w:t xml:space="preserve"> 0 </w:t>
      </w:r>
      <w:proofErr w:type="spellStart"/>
      <w:r w:rsidRPr="00D96932">
        <w:t>msec</w:t>
      </w:r>
      <w:proofErr w:type="spellEnd"/>
      <w:r w:rsidRPr="00D96932">
        <w:t xml:space="preserve"> 8 </w:t>
      </w:r>
      <w:proofErr w:type="spellStart"/>
      <w:r w:rsidRPr="00D96932">
        <w:t>msec</w:t>
      </w:r>
      <w:proofErr w:type="spellEnd"/>
      <w:r w:rsidRPr="00D96932">
        <w:t xml:space="preserve"> 0 </w:t>
      </w:r>
      <w:proofErr w:type="spellStart"/>
      <w:r w:rsidRPr="00D96932">
        <w:t>msec</w:t>
      </w:r>
      <w:proofErr w:type="spellEnd"/>
    </w:p>
    <w:p w14:paraId="36629108" w14:textId="77777777" w:rsidR="00816D2A" w:rsidRPr="00D96932" w:rsidRDefault="00816D2A" w:rsidP="00816D2A">
      <w:pPr>
        <w:pStyle w:val="CMD"/>
      </w:pPr>
      <w:r w:rsidRPr="00D96932">
        <w:t xml:space="preserve">  3 </w:t>
      </w:r>
      <w:r w:rsidRPr="00D96932">
        <w:rPr>
          <w:highlight w:val="yellow"/>
        </w:rPr>
        <w:t>64.100.1.2</w:t>
      </w:r>
      <w:r w:rsidRPr="00D96932">
        <w:t xml:space="preserve"> 0 </w:t>
      </w:r>
      <w:proofErr w:type="spellStart"/>
      <w:r w:rsidRPr="00D96932">
        <w:t>msec</w:t>
      </w:r>
      <w:proofErr w:type="spellEnd"/>
      <w:r w:rsidRPr="00D96932">
        <w:t xml:space="preserve"> 0 </w:t>
      </w:r>
      <w:proofErr w:type="spellStart"/>
      <w:r w:rsidRPr="00D96932">
        <w:t>msec</w:t>
      </w:r>
      <w:proofErr w:type="spellEnd"/>
      <w:r w:rsidRPr="00D96932">
        <w:t xml:space="preserve"> 9 </w:t>
      </w:r>
      <w:proofErr w:type="spellStart"/>
      <w:r w:rsidRPr="00D96932">
        <w:t>msec</w:t>
      </w:r>
      <w:proofErr w:type="spellEnd"/>
    </w:p>
    <w:p w14:paraId="2AEFF7E8" w14:textId="6C65C50B" w:rsidR="00816D2A" w:rsidRDefault="00816D2A" w:rsidP="00972698">
      <w:pPr>
        <w:pStyle w:val="CMD"/>
      </w:pPr>
      <w:r w:rsidRPr="00D96932">
        <w:t xml:space="preserve">  4 </w:t>
      </w:r>
      <w:r w:rsidRPr="00D96932">
        <w:rPr>
          <w:highlight w:val="yellow"/>
        </w:rPr>
        <w:t>10.10.4.2</w:t>
      </w:r>
      <w:r w:rsidRPr="00D96932">
        <w:t xml:space="preserve"> 0 </w:t>
      </w:r>
      <w:proofErr w:type="spellStart"/>
      <w:r w:rsidRPr="00D96932">
        <w:t>msec</w:t>
      </w:r>
      <w:proofErr w:type="spellEnd"/>
      <w:r w:rsidRPr="00D96932">
        <w:t xml:space="preserve"> </w:t>
      </w:r>
      <w:proofErr w:type="gramStart"/>
      <w:r w:rsidRPr="00D96932">
        <w:t>*  0</w:t>
      </w:r>
      <w:proofErr w:type="gramEnd"/>
      <w:r w:rsidRPr="00D96932">
        <w:t xml:space="preserve"> </w:t>
      </w:r>
      <w:proofErr w:type="spellStart"/>
      <w:r w:rsidRPr="00D96932">
        <w:t>msec</w:t>
      </w:r>
      <w:proofErr w:type="spellEnd"/>
    </w:p>
    <w:p w14:paraId="5D86F8CF" w14:textId="77777777" w:rsidR="00034CD0" w:rsidRPr="0016193C" w:rsidRDefault="00034CD0" w:rsidP="00EA4071">
      <w:pPr>
        <w:pStyle w:val="ConfigWindow"/>
      </w:pPr>
      <w:r>
        <w:t>Close configuration window</w:t>
      </w:r>
    </w:p>
    <w:p w14:paraId="530651ED" w14:textId="0A0327CE" w:rsidR="00816D2A" w:rsidRPr="00D96932" w:rsidRDefault="00816D2A" w:rsidP="00EA4071">
      <w:pPr>
        <w:pStyle w:val="BodyTextL50"/>
        <w:spacing w:before="0"/>
      </w:pPr>
      <w:r w:rsidRPr="00D96932">
        <w:t>The packet sent by D1 takes the route R1, R2, R3, and then D3 path. It does not use the GRE over IPsec VPN.</w:t>
      </w:r>
    </w:p>
    <w:p w14:paraId="7455B3B5" w14:textId="755FE79C" w:rsidR="00816D2A" w:rsidRPr="00D96932" w:rsidRDefault="00816D2A" w:rsidP="00EA4071">
      <w:pPr>
        <w:pStyle w:val="BodyTextL50"/>
      </w:pPr>
      <w:r w:rsidRPr="00D96932">
        <w:t>The reason for this is because the VPN ACL has been altered to make GRE traffic interesting. Therefore, we must generate traffic that will use the tunnel interface. To do so, we will configure the OSPF routing protocol to enable OSPF on the tunnel interface.</w:t>
      </w:r>
    </w:p>
    <w:p w14:paraId="16DC1DBE" w14:textId="30D08617" w:rsidR="00816D2A" w:rsidRDefault="00816D2A" w:rsidP="00EA4071">
      <w:pPr>
        <w:pStyle w:val="SubStepAlpha"/>
        <w:spacing w:after="0"/>
      </w:pPr>
      <w:r w:rsidRPr="00D96932">
        <w:lastRenderedPageBreak/>
        <w:t>On R1, configure OSPF to advertise the tunnel interfaces.</w:t>
      </w:r>
    </w:p>
    <w:p w14:paraId="1A45B4FB" w14:textId="77777777" w:rsidR="00034CD0" w:rsidRDefault="00034CD0" w:rsidP="00EA4071">
      <w:pPr>
        <w:pStyle w:val="ConfigWindow"/>
      </w:pPr>
      <w:r>
        <w:t>Open configuration window</w:t>
      </w:r>
    </w:p>
    <w:p w14:paraId="156DC696" w14:textId="77777777" w:rsidR="00816D2A" w:rsidRPr="00D96932" w:rsidRDefault="00816D2A" w:rsidP="00816D2A">
      <w:pPr>
        <w:pStyle w:val="CMD"/>
        <w:rPr>
          <w:b/>
          <w:bCs/>
        </w:rPr>
      </w:pPr>
      <w:r w:rsidRPr="00D96932">
        <w:t>R1(</w:t>
      </w:r>
      <w:proofErr w:type="spellStart"/>
      <w:r w:rsidRPr="00D96932">
        <w:t>config</w:t>
      </w:r>
      <w:proofErr w:type="spellEnd"/>
      <w:r w:rsidRPr="00D96932">
        <w:t xml:space="preserve">)# </w:t>
      </w:r>
      <w:r w:rsidRPr="00D96932">
        <w:rPr>
          <w:b/>
          <w:bCs/>
        </w:rPr>
        <w:t xml:space="preserve">router </w:t>
      </w:r>
      <w:proofErr w:type="spellStart"/>
      <w:r w:rsidRPr="00D96932">
        <w:rPr>
          <w:b/>
          <w:bCs/>
        </w:rPr>
        <w:t>ospf</w:t>
      </w:r>
      <w:proofErr w:type="spellEnd"/>
      <w:r w:rsidRPr="00D96932">
        <w:rPr>
          <w:b/>
          <w:bCs/>
        </w:rPr>
        <w:t xml:space="preserve"> 123</w:t>
      </w:r>
    </w:p>
    <w:p w14:paraId="2F6823B0" w14:textId="3D17BCA2" w:rsidR="00816D2A" w:rsidRDefault="00816D2A" w:rsidP="00816D2A">
      <w:pPr>
        <w:pStyle w:val="CMD"/>
        <w:rPr>
          <w:b/>
          <w:bCs/>
        </w:rPr>
      </w:pPr>
      <w:proofErr w:type="gramStart"/>
      <w:r w:rsidRPr="00D96932">
        <w:t>R1(</w:t>
      </w:r>
      <w:proofErr w:type="gramEnd"/>
      <w:r w:rsidRPr="00D96932">
        <w:t xml:space="preserve">config-router)# </w:t>
      </w:r>
      <w:r w:rsidRPr="00D96932">
        <w:rPr>
          <w:b/>
          <w:bCs/>
        </w:rPr>
        <w:t>network 172.16.1.0 0.0.0.3 area 0</w:t>
      </w:r>
    </w:p>
    <w:p w14:paraId="108AA946" w14:textId="77777777" w:rsidR="00034CD0" w:rsidRPr="0016193C" w:rsidRDefault="00034CD0" w:rsidP="00EA4071">
      <w:pPr>
        <w:pStyle w:val="ConfigWindow"/>
      </w:pPr>
      <w:r>
        <w:t>Close configuration window</w:t>
      </w:r>
    </w:p>
    <w:p w14:paraId="1D4A9340" w14:textId="7D3F2A00" w:rsidR="00816D2A" w:rsidRDefault="00816D2A" w:rsidP="00034CD0">
      <w:pPr>
        <w:pStyle w:val="SubStepAlpha"/>
        <w:spacing w:before="0" w:after="0"/>
      </w:pPr>
      <w:r>
        <w:t>O</w:t>
      </w:r>
      <w:r w:rsidRPr="00D96932">
        <w:t>n R3, configure OSPF to advertise the tunnel interfaces.</w:t>
      </w:r>
    </w:p>
    <w:p w14:paraId="2AFD3B80" w14:textId="77777777" w:rsidR="00034CD0" w:rsidRDefault="00034CD0" w:rsidP="00EA4071">
      <w:pPr>
        <w:pStyle w:val="ConfigWindow"/>
      </w:pPr>
      <w:r>
        <w:t>Open configuration window</w:t>
      </w:r>
    </w:p>
    <w:p w14:paraId="50FFC4D5" w14:textId="77777777" w:rsidR="00816D2A" w:rsidRPr="00D96932" w:rsidRDefault="00816D2A" w:rsidP="00816D2A">
      <w:pPr>
        <w:pStyle w:val="CMD"/>
        <w:rPr>
          <w:b/>
          <w:bCs/>
        </w:rPr>
      </w:pPr>
      <w:r w:rsidRPr="00D96932">
        <w:t>R3(</w:t>
      </w:r>
      <w:proofErr w:type="spellStart"/>
      <w:r w:rsidRPr="00D96932">
        <w:t>config</w:t>
      </w:r>
      <w:proofErr w:type="spellEnd"/>
      <w:r w:rsidRPr="00D96932">
        <w:t xml:space="preserve">)# </w:t>
      </w:r>
      <w:r w:rsidRPr="00D96932">
        <w:rPr>
          <w:b/>
          <w:bCs/>
        </w:rPr>
        <w:t xml:space="preserve">router </w:t>
      </w:r>
      <w:proofErr w:type="spellStart"/>
      <w:r w:rsidRPr="00D96932">
        <w:rPr>
          <w:b/>
          <w:bCs/>
        </w:rPr>
        <w:t>ospf</w:t>
      </w:r>
      <w:proofErr w:type="spellEnd"/>
      <w:r w:rsidRPr="00D96932">
        <w:rPr>
          <w:b/>
          <w:bCs/>
        </w:rPr>
        <w:t xml:space="preserve"> 123</w:t>
      </w:r>
    </w:p>
    <w:p w14:paraId="7F2EFD43" w14:textId="610B4F43" w:rsidR="00816D2A" w:rsidRPr="00D96932" w:rsidRDefault="00816D2A" w:rsidP="00816D2A">
      <w:pPr>
        <w:pStyle w:val="CMD"/>
        <w:rPr>
          <w:b/>
          <w:bCs/>
        </w:rPr>
      </w:pPr>
      <w:proofErr w:type="gramStart"/>
      <w:r w:rsidRPr="00D96932">
        <w:t>R3(</w:t>
      </w:r>
      <w:proofErr w:type="gramEnd"/>
      <w:r w:rsidRPr="00D96932">
        <w:t xml:space="preserve">config-router)# </w:t>
      </w:r>
      <w:r w:rsidRPr="00D96932">
        <w:rPr>
          <w:b/>
          <w:bCs/>
        </w:rPr>
        <w:t>net</w:t>
      </w:r>
      <w:r w:rsidR="006214AC">
        <w:rPr>
          <w:b/>
          <w:bCs/>
        </w:rPr>
        <w:t>work</w:t>
      </w:r>
      <w:r w:rsidRPr="00D96932">
        <w:rPr>
          <w:b/>
          <w:bCs/>
        </w:rPr>
        <w:t xml:space="preserve"> 172.16.1.0 0.0.0.3 area 0</w:t>
      </w:r>
    </w:p>
    <w:p w14:paraId="48B6E408" w14:textId="77777777" w:rsidR="00816D2A" w:rsidRPr="00D96932" w:rsidRDefault="00816D2A" w:rsidP="00816D2A">
      <w:pPr>
        <w:pStyle w:val="CMD"/>
      </w:pPr>
      <w:proofErr w:type="gramStart"/>
      <w:r w:rsidRPr="00D96932">
        <w:t>R3(</w:t>
      </w:r>
      <w:proofErr w:type="gramEnd"/>
      <w:r w:rsidRPr="00D96932">
        <w:t>config-router)#</w:t>
      </w:r>
    </w:p>
    <w:p w14:paraId="2B56E7F1" w14:textId="77777777" w:rsidR="00816D2A" w:rsidRPr="00D96932" w:rsidRDefault="00816D2A" w:rsidP="00816D2A">
      <w:pPr>
        <w:pStyle w:val="CMD"/>
      </w:pPr>
      <w:r w:rsidRPr="00D96932">
        <w:t xml:space="preserve">*Feb 19 18:01:18.613: </w:t>
      </w:r>
      <w:r w:rsidRPr="00D96932">
        <w:rPr>
          <w:highlight w:val="yellow"/>
        </w:rPr>
        <w:t xml:space="preserve">%OSPF-5-ADJCHG: Process 123, </w:t>
      </w:r>
      <w:proofErr w:type="spellStart"/>
      <w:r w:rsidRPr="00D96932">
        <w:rPr>
          <w:highlight w:val="yellow"/>
        </w:rPr>
        <w:t>Nbr</w:t>
      </w:r>
      <w:proofErr w:type="spellEnd"/>
      <w:r w:rsidRPr="00D96932">
        <w:rPr>
          <w:highlight w:val="yellow"/>
        </w:rPr>
        <w:t xml:space="preserve"> 1.1.1.1 on Tunnel1 from LOADING to FULL, Loading Done</w:t>
      </w:r>
    </w:p>
    <w:p w14:paraId="7C7FEACB" w14:textId="609121A7" w:rsidR="00816D2A" w:rsidRDefault="00816D2A" w:rsidP="00816D2A">
      <w:pPr>
        <w:pStyle w:val="SubStepAlpha"/>
        <w:numPr>
          <w:ilvl w:val="0"/>
          <w:numId w:val="0"/>
        </w:numPr>
        <w:tabs>
          <w:tab w:val="left" w:pos="720"/>
        </w:tabs>
        <w:ind w:left="720"/>
      </w:pPr>
      <w:r w:rsidRPr="00D96932">
        <w:t xml:space="preserve">Notice the OSPF adjacency message </w:t>
      </w:r>
      <w:r>
        <w:t>that appears when</w:t>
      </w:r>
      <w:r w:rsidRPr="00D96932">
        <w:t xml:space="preserve"> the </w:t>
      </w:r>
      <w:r w:rsidRPr="00D96932">
        <w:rPr>
          <w:b/>
          <w:bCs/>
        </w:rPr>
        <w:t>network</w:t>
      </w:r>
      <w:r w:rsidRPr="00D96932">
        <w:t xml:space="preserve"> command is entered.</w:t>
      </w:r>
    </w:p>
    <w:p w14:paraId="620D1966" w14:textId="77777777" w:rsidR="00034CD0" w:rsidRPr="0016193C" w:rsidRDefault="00034CD0" w:rsidP="00EA4071">
      <w:pPr>
        <w:pStyle w:val="ConfigWindow"/>
      </w:pPr>
      <w:r>
        <w:t>Close configuration window</w:t>
      </w:r>
    </w:p>
    <w:p w14:paraId="310160EC" w14:textId="77777777" w:rsidR="00816D2A" w:rsidRPr="00D96932" w:rsidRDefault="00816D2A" w:rsidP="00EA4071">
      <w:pPr>
        <w:pStyle w:val="Heading2"/>
        <w:spacing w:before="120"/>
      </w:pPr>
      <w:r w:rsidRPr="00D96932">
        <w:t>Verify the GRE over IPsec Tunnel on R1 and R3</w:t>
      </w:r>
    </w:p>
    <w:p w14:paraId="1CF01999" w14:textId="37142340" w:rsidR="00816D2A" w:rsidRPr="00D96932" w:rsidRDefault="00816D2A" w:rsidP="00816D2A">
      <w:pPr>
        <w:pStyle w:val="BodyTextL25"/>
      </w:pPr>
      <w:r w:rsidRPr="00D96932">
        <w:t>Now that the GRE over IPsec has been configured, we must verify that the tunnel interfaces are correctly enabled, that the crypto session is active, and then generate traffic to confirm it is traversing securely over the IPsec tunnel.</w:t>
      </w:r>
    </w:p>
    <w:p w14:paraId="4212D095" w14:textId="77777777" w:rsidR="00816D2A" w:rsidRPr="00D96932" w:rsidRDefault="00816D2A" w:rsidP="00EA4071">
      <w:pPr>
        <w:pStyle w:val="Heading3"/>
      </w:pPr>
      <w:r w:rsidRPr="00D96932">
        <w:t>On R1 and R3, verify the tunnel interfaces.</w:t>
      </w:r>
    </w:p>
    <w:p w14:paraId="66D8C156" w14:textId="5CA00512" w:rsidR="00816D2A" w:rsidRDefault="00816D2A" w:rsidP="00EA4071">
      <w:pPr>
        <w:pStyle w:val="SubStepAlpha"/>
        <w:spacing w:after="0"/>
      </w:pPr>
      <w:r w:rsidRPr="00D96932">
        <w:t xml:space="preserve">Use the </w:t>
      </w:r>
      <w:r w:rsidRPr="00D96932">
        <w:rPr>
          <w:b/>
          <w:bCs/>
        </w:rPr>
        <w:t xml:space="preserve">show interfaces tunnel 1 </w:t>
      </w:r>
      <w:r w:rsidRPr="00D96932">
        <w:t>command to verify the interface settings.</w:t>
      </w:r>
    </w:p>
    <w:p w14:paraId="582A2502" w14:textId="77777777" w:rsidR="00034CD0" w:rsidRDefault="00034CD0" w:rsidP="00EA4071">
      <w:pPr>
        <w:pStyle w:val="ConfigWindow"/>
      </w:pPr>
      <w:r>
        <w:t>Open configuration window</w:t>
      </w:r>
    </w:p>
    <w:p w14:paraId="247DFEF3" w14:textId="77777777" w:rsidR="00816D2A" w:rsidRPr="00D96932" w:rsidRDefault="00816D2A" w:rsidP="00816D2A">
      <w:pPr>
        <w:pStyle w:val="CMD"/>
      </w:pPr>
      <w:r w:rsidRPr="00D96932">
        <w:t xml:space="preserve">R1# </w:t>
      </w:r>
      <w:r w:rsidRPr="00D96932">
        <w:rPr>
          <w:b/>
          <w:bCs/>
        </w:rPr>
        <w:t>show interfaces tunnel 1</w:t>
      </w:r>
    </w:p>
    <w:p w14:paraId="10AA69AD" w14:textId="77777777" w:rsidR="00816D2A" w:rsidRPr="00D96932" w:rsidRDefault="00816D2A" w:rsidP="00EA4071">
      <w:pPr>
        <w:pStyle w:val="CMDOutput"/>
      </w:pPr>
      <w:r w:rsidRPr="00D96932">
        <w:rPr>
          <w:highlight w:val="yellow"/>
        </w:rPr>
        <w:t>Tunnel1 is up, line protocol is up</w:t>
      </w:r>
    </w:p>
    <w:p w14:paraId="74A4CA91" w14:textId="77777777" w:rsidR="00816D2A" w:rsidRPr="00D96932" w:rsidRDefault="00816D2A" w:rsidP="00EA4071">
      <w:pPr>
        <w:pStyle w:val="CMDOutput"/>
      </w:pPr>
      <w:r w:rsidRPr="00D96932">
        <w:t xml:space="preserve">  Hardware is Tunnel</w:t>
      </w:r>
    </w:p>
    <w:p w14:paraId="70FC09C5" w14:textId="77777777" w:rsidR="00816D2A" w:rsidRPr="00D96932" w:rsidRDefault="00816D2A" w:rsidP="00EA4071">
      <w:pPr>
        <w:pStyle w:val="CMDOutput"/>
      </w:pPr>
      <w:r w:rsidRPr="00D96932">
        <w:t xml:space="preserve">  Internet address is </w:t>
      </w:r>
      <w:r w:rsidRPr="00D96932">
        <w:rPr>
          <w:highlight w:val="yellow"/>
        </w:rPr>
        <w:t>172.16.1.1/30</w:t>
      </w:r>
    </w:p>
    <w:p w14:paraId="100FB664" w14:textId="77777777" w:rsidR="00816D2A" w:rsidRPr="00D96932" w:rsidRDefault="00816D2A" w:rsidP="00EA4071">
      <w:pPr>
        <w:pStyle w:val="CMDOutput"/>
      </w:pPr>
      <w:r w:rsidRPr="00D96932">
        <w:t xml:space="preserve">  MTU 9976 bytes, BW 4000 Kbit/sec, DLY 50000 </w:t>
      </w:r>
      <w:proofErr w:type="spellStart"/>
      <w:r w:rsidRPr="00D96932">
        <w:t>usec</w:t>
      </w:r>
      <w:proofErr w:type="spellEnd"/>
      <w:r w:rsidRPr="00D96932">
        <w:t>,</w:t>
      </w:r>
    </w:p>
    <w:p w14:paraId="45D4DC7D" w14:textId="77777777" w:rsidR="00816D2A" w:rsidRPr="00D96932" w:rsidRDefault="00816D2A" w:rsidP="00EA4071">
      <w:pPr>
        <w:pStyle w:val="CMDOutput"/>
      </w:pPr>
      <w:r w:rsidRPr="00D96932">
        <w:t xml:space="preserve">     reliability 255/255, </w:t>
      </w:r>
      <w:proofErr w:type="spellStart"/>
      <w:r w:rsidRPr="00D96932">
        <w:t>txload</w:t>
      </w:r>
      <w:proofErr w:type="spellEnd"/>
      <w:r w:rsidRPr="00D96932">
        <w:t xml:space="preserve"> 1/255, </w:t>
      </w:r>
      <w:proofErr w:type="spellStart"/>
      <w:r w:rsidRPr="00D96932">
        <w:t>rxload</w:t>
      </w:r>
      <w:proofErr w:type="spellEnd"/>
      <w:r w:rsidRPr="00D96932">
        <w:t xml:space="preserve"> 1/255</w:t>
      </w:r>
    </w:p>
    <w:p w14:paraId="121B902A" w14:textId="77777777" w:rsidR="00816D2A" w:rsidRPr="00D96932" w:rsidRDefault="00816D2A" w:rsidP="00EA4071">
      <w:pPr>
        <w:pStyle w:val="CMDOutput"/>
      </w:pPr>
      <w:r w:rsidRPr="00D96932">
        <w:t xml:space="preserve">  Encapsulation </w:t>
      </w:r>
      <w:r w:rsidRPr="00D96932">
        <w:rPr>
          <w:highlight w:val="yellow"/>
        </w:rPr>
        <w:t>TUNNEL</w:t>
      </w:r>
      <w:r w:rsidRPr="00D96932">
        <w:t>, loopback not set</w:t>
      </w:r>
    </w:p>
    <w:p w14:paraId="46764C30" w14:textId="77777777" w:rsidR="00816D2A" w:rsidRPr="00D96932" w:rsidRDefault="00816D2A" w:rsidP="00EA4071">
      <w:pPr>
        <w:pStyle w:val="CMDOutput"/>
      </w:pPr>
      <w:r w:rsidRPr="00D96932">
        <w:t xml:space="preserve">  Keepalive not set</w:t>
      </w:r>
    </w:p>
    <w:p w14:paraId="4355985E" w14:textId="77777777" w:rsidR="00816D2A" w:rsidRPr="00D96932" w:rsidRDefault="00816D2A" w:rsidP="00EA4071">
      <w:pPr>
        <w:pStyle w:val="CMDOutput"/>
      </w:pPr>
      <w:r w:rsidRPr="00D96932">
        <w:t xml:space="preserve">  Tunnel </w:t>
      </w:r>
      <w:proofErr w:type="spellStart"/>
      <w:r w:rsidRPr="00D96932">
        <w:t>linestate</w:t>
      </w:r>
      <w:proofErr w:type="spellEnd"/>
      <w:r w:rsidRPr="00D96932">
        <w:t xml:space="preserve"> evaluation up</w:t>
      </w:r>
    </w:p>
    <w:p w14:paraId="45C31A33" w14:textId="77777777" w:rsidR="00816D2A" w:rsidRPr="00D96932" w:rsidRDefault="00816D2A" w:rsidP="00EA4071">
      <w:pPr>
        <w:pStyle w:val="CMDOutput"/>
      </w:pPr>
      <w:r w:rsidRPr="00D96932">
        <w:t xml:space="preserve">  Tunnel source 64.100.0.2, destination 64.100.1.2</w:t>
      </w:r>
    </w:p>
    <w:p w14:paraId="68D0FE60" w14:textId="77777777" w:rsidR="00816D2A" w:rsidRPr="00D96932" w:rsidRDefault="00816D2A" w:rsidP="00EA4071">
      <w:pPr>
        <w:pStyle w:val="CMDOutput"/>
      </w:pPr>
      <w:r w:rsidRPr="00D96932">
        <w:t xml:space="preserve">  </w:t>
      </w:r>
      <w:r w:rsidRPr="00D96932">
        <w:rPr>
          <w:highlight w:val="yellow"/>
        </w:rPr>
        <w:t>Tunnel protocol/transport GRE/IP</w:t>
      </w:r>
    </w:p>
    <w:p w14:paraId="34BB9FA3" w14:textId="77777777" w:rsidR="00816D2A" w:rsidRPr="00D96932" w:rsidRDefault="00816D2A" w:rsidP="00EA4071">
      <w:pPr>
        <w:pStyle w:val="CMDOutput"/>
      </w:pPr>
      <w:r w:rsidRPr="00D96932">
        <w:t xml:space="preserve">    Key disabled, sequencing disabled</w:t>
      </w:r>
    </w:p>
    <w:p w14:paraId="1CE8063C" w14:textId="77777777" w:rsidR="00816D2A" w:rsidRPr="00D96932" w:rsidRDefault="00816D2A" w:rsidP="00EA4071">
      <w:pPr>
        <w:pStyle w:val="CMDOutput"/>
      </w:pPr>
      <w:r w:rsidRPr="00D96932">
        <w:t xml:space="preserve">    </w:t>
      </w:r>
      <w:proofErr w:type="spellStart"/>
      <w:r w:rsidRPr="00D96932">
        <w:t>Checksumming</w:t>
      </w:r>
      <w:proofErr w:type="spellEnd"/>
      <w:r w:rsidRPr="00D96932">
        <w:t xml:space="preserve"> of packets disabled</w:t>
      </w:r>
    </w:p>
    <w:p w14:paraId="0C43F35B" w14:textId="77777777" w:rsidR="00816D2A" w:rsidRPr="00D96932" w:rsidRDefault="00816D2A" w:rsidP="00EA4071">
      <w:pPr>
        <w:pStyle w:val="CMDOutput"/>
      </w:pPr>
      <w:r w:rsidRPr="00D96932">
        <w:t xml:space="preserve">  Tunnel TTL 255, Fast tunneling enabled</w:t>
      </w:r>
    </w:p>
    <w:p w14:paraId="25DBAF72" w14:textId="77777777" w:rsidR="00816D2A" w:rsidRPr="00D96932" w:rsidRDefault="00816D2A" w:rsidP="00EA4071">
      <w:pPr>
        <w:pStyle w:val="CMDOutput"/>
      </w:pPr>
      <w:r w:rsidRPr="00D96932">
        <w:t xml:space="preserve">  Tunnel transport MTU 1476 bytes</w:t>
      </w:r>
    </w:p>
    <w:p w14:paraId="77E66388" w14:textId="77777777" w:rsidR="00816D2A" w:rsidRPr="00D96932" w:rsidRDefault="00816D2A" w:rsidP="00EA4071">
      <w:pPr>
        <w:pStyle w:val="CMDOutput"/>
      </w:pPr>
      <w:r w:rsidRPr="00D96932">
        <w:t xml:space="preserve">  Tunnel transmit bandwidth 8000 (kbps)</w:t>
      </w:r>
    </w:p>
    <w:p w14:paraId="5C853E4F" w14:textId="77777777" w:rsidR="00816D2A" w:rsidRPr="00D96932" w:rsidRDefault="00816D2A" w:rsidP="00EA4071">
      <w:pPr>
        <w:pStyle w:val="CMDOutput"/>
      </w:pPr>
      <w:r w:rsidRPr="00D96932">
        <w:t xml:space="preserve">  Tunnel receive bandwidth 8000 (kbps)</w:t>
      </w:r>
    </w:p>
    <w:p w14:paraId="7EB437BC" w14:textId="77777777" w:rsidR="00816D2A" w:rsidRPr="00D96932" w:rsidRDefault="00816D2A" w:rsidP="00EA4071">
      <w:pPr>
        <w:pStyle w:val="CMDOutput"/>
      </w:pPr>
      <w:r w:rsidRPr="00D96932">
        <w:t xml:space="preserve">  Last input 00:00:01, output 00:00:04, output hang never</w:t>
      </w:r>
    </w:p>
    <w:p w14:paraId="62CB1BBC" w14:textId="77777777" w:rsidR="00816D2A" w:rsidRPr="00D96932" w:rsidRDefault="00816D2A" w:rsidP="00EA4071">
      <w:pPr>
        <w:pStyle w:val="CMDOutput"/>
      </w:pPr>
      <w:r w:rsidRPr="00D96932">
        <w:t xml:space="preserve">  Last clearing of "show interface" counters 00:02:01</w:t>
      </w:r>
    </w:p>
    <w:p w14:paraId="24F3DFA1" w14:textId="77777777" w:rsidR="00816D2A" w:rsidRPr="00D96932" w:rsidRDefault="00816D2A" w:rsidP="00EA4071">
      <w:pPr>
        <w:pStyle w:val="CMDOutput"/>
      </w:pPr>
      <w:r w:rsidRPr="00D96932">
        <w:t xml:space="preserve">  Input queue: 0/375/0/0 (size/max/drops/flushes); Total output drops: 0</w:t>
      </w:r>
    </w:p>
    <w:p w14:paraId="3AD6DF48" w14:textId="77777777" w:rsidR="00816D2A" w:rsidRPr="00D96932" w:rsidRDefault="00816D2A" w:rsidP="00EA4071">
      <w:pPr>
        <w:pStyle w:val="CMDOutput"/>
      </w:pPr>
      <w:r w:rsidRPr="00D96932">
        <w:t xml:space="preserve">  Queueing strategy: </w:t>
      </w:r>
      <w:proofErr w:type="spellStart"/>
      <w:r w:rsidRPr="00D96932">
        <w:t>fifo</w:t>
      </w:r>
      <w:proofErr w:type="spellEnd"/>
    </w:p>
    <w:p w14:paraId="6040A50C" w14:textId="77777777" w:rsidR="00816D2A" w:rsidRPr="00D96932" w:rsidRDefault="00816D2A" w:rsidP="00EA4071">
      <w:pPr>
        <w:pStyle w:val="CMDOutput"/>
      </w:pPr>
      <w:r w:rsidRPr="00D96932">
        <w:t xml:space="preserve">  Output queue: 0/0 (size/max)</w:t>
      </w:r>
    </w:p>
    <w:p w14:paraId="2B0899AC" w14:textId="77777777" w:rsidR="00816D2A" w:rsidRPr="00D96932" w:rsidRDefault="00816D2A" w:rsidP="00EA4071">
      <w:pPr>
        <w:pStyle w:val="CMDOutput"/>
      </w:pPr>
      <w:r w:rsidRPr="00D96932">
        <w:t xml:space="preserve">  5 minute input rate 0 bits/sec, 0 packets/sec</w:t>
      </w:r>
    </w:p>
    <w:p w14:paraId="03FC2CEF" w14:textId="77777777" w:rsidR="00816D2A" w:rsidRPr="00D96932" w:rsidRDefault="00816D2A" w:rsidP="00EA4071">
      <w:pPr>
        <w:pStyle w:val="CMDOutput"/>
      </w:pPr>
      <w:r w:rsidRPr="00D96932">
        <w:t xml:space="preserve">  5 minute output rate 0 bits/sec, 0 packets/sec</w:t>
      </w:r>
    </w:p>
    <w:p w14:paraId="7C54914E" w14:textId="77777777" w:rsidR="00816D2A" w:rsidRPr="00D96932" w:rsidRDefault="00816D2A" w:rsidP="00EA4071">
      <w:pPr>
        <w:pStyle w:val="CMDOutput"/>
      </w:pPr>
      <w:r w:rsidRPr="00D96932">
        <w:t xml:space="preserve">     21 packets input, 2344 bytes, 0 no buffer</w:t>
      </w:r>
    </w:p>
    <w:p w14:paraId="53575E49" w14:textId="77777777" w:rsidR="00816D2A" w:rsidRPr="00D96932" w:rsidRDefault="00816D2A" w:rsidP="00EA4071">
      <w:pPr>
        <w:pStyle w:val="CMDOutput"/>
      </w:pPr>
      <w:r w:rsidRPr="00D96932">
        <w:t xml:space="preserve">     Received 0 broadcasts (0 IP multicasts)</w:t>
      </w:r>
    </w:p>
    <w:p w14:paraId="59C90796" w14:textId="77777777" w:rsidR="00816D2A" w:rsidRPr="00D96932" w:rsidRDefault="00816D2A" w:rsidP="00EA4071">
      <w:pPr>
        <w:pStyle w:val="CMDOutput"/>
      </w:pPr>
      <w:r w:rsidRPr="00D96932">
        <w:t xml:space="preserve">     0 runts, 0 giants, 0 throttles</w:t>
      </w:r>
    </w:p>
    <w:p w14:paraId="1034E302" w14:textId="77777777" w:rsidR="00816D2A" w:rsidRPr="00D96932" w:rsidRDefault="00816D2A" w:rsidP="00EA4071">
      <w:pPr>
        <w:pStyle w:val="CMDOutput"/>
      </w:pPr>
      <w:r w:rsidRPr="00D96932">
        <w:t xml:space="preserve">     0 input errors, 0 CRC, 0 frame, 0 overrun, 0 ignored, 0 abort</w:t>
      </w:r>
    </w:p>
    <w:p w14:paraId="57F56B36" w14:textId="77777777" w:rsidR="00816D2A" w:rsidRPr="00D96932" w:rsidRDefault="00816D2A" w:rsidP="00EA4071">
      <w:pPr>
        <w:pStyle w:val="CMDOutput"/>
      </w:pPr>
      <w:r w:rsidRPr="00D96932">
        <w:lastRenderedPageBreak/>
        <w:t xml:space="preserve">     26 packets output, 3360 bytes, 0 underruns</w:t>
      </w:r>
    </w:p>
    <w:p w14:paraId="7D1EEC40" w14:textId="77777777" w:rsidR="00816D2A" w:rsidRPr="00D96932" w:rsidRDefault="00816D2A" w:rsidP="00EA4071">
      <w:pPr>
        <w:pStyle w:val="CMDOutput"/>
      </w:pPr>
      <w:r w:rsidRPr="00D96932">
        <w:t xml:space="preserve">     0 output errors, 0 collisions, 0 interface resets</w:t>
      </w:r>
    </w:p>
    <w:p w14:paraId="265A5A33" w14:textId="77777777" w:rsidR="00816D2A" w:rsidRPr="00D96932" w:rsidRDefault="00816D2A" w:rsidP="00EA4071">
      <w:pPr>
        <w:pStyle w:val="CMDOutput"/>
      </w:pPr>
      <w:r w:rsidRPr="00D96932">
        <w:t xml:space="preserve">     0 unknown protocol drops</w:t>
      </w:r>
    </w:p>
    <w:p w14:paraId="73430F3F" w14:textId="77777777" w:rsidR="00816D2A" w:rsidRPr="00D96932" w:rsidRDefault="00816D2A" w:rsidP="00EA4071">
      <w:pPr>
        <w:pStyle w:val="CMDOutput"/>
      </w:pPr>
      <w:r w:rsidRPr="00D96932">
        <w:t xml:space="preserve">     0 output buffer failures, 0 output buffers swapped out</w:t>
      </w:r>
    </w:p>
    <w:p w14:paraId="76DA1901" w14:textId="41354281" w:rsidR="00816D2A" w:rsidRDefault="00816D2A" w:rsidP="00816D2A">
      <w:pPr>
        <w:pStyle w:val="SubStepAlpha"/>
        <w:numPr>
          <w:ilvl w:val="0"/>
          <w:numId w:val="0"/>
        </w:numPr>
        <w:ind w:left="720"/>
      </w:pPr>
      <w:r w:rsidRPr="00D96932">
        <w:t>The highlighted output identifies various aspects of the R1 tunnel 1 interface. Notice that the tunnel protocol is the default GRE/IP.</w:t>
      </w:r>
    </w:p>
    <w:p w14:paraId="0E0784CC" w14:textId="751A62A4" w:rsidR="00034CD0" w:rsidRPr="0054633B" w:rsidRDefault="00034CD0" w:rsidP="00EA4071">
      <w:pPr>
        <w:pStyle w:val="ConfigWindow"/>
      </w:pPr>
      <w:r>
        <w:t>Close configuration window</w:t>
      </w:r>
    </w:p>
    <w:p w14:paraId="5BB3A44A" w14:textId="0B5760CC" w:rsidR="00816D2A" w:rsidRDefault="00816D2A" w:rsidP="00034CD0">
      <w:pPr>
        <w:pStyle w:val="SubStepAlpha"/>
        <w:spacing w:before="0" w:after="0"/>
      </w:pPr>
      <w:r w:rsidRPr="00D96932">
        <w:t xml:space="preserve">On R3, use the </w:t>
      </w:r>
      <w:r w:rsidRPr="00D96932">
        <w:rPr>
          <w:b/>
          <w:bCs/>
        </w:rPr>
        <w:t>show interfaces tunnel 1</w:t>
      </w:r>
      <w:r w:rsidRPr="00D96932">
        <w:t xml:space="preserve"> command to verify the interface settings.</w:t>
      </w:r>
    </w:p>
    <w:p w14:paraId="1B96171D" w14:textId="77777777" w:rsidR="00034CD0" w:rsidRDefault="00034CD0" w:rsidP="00EA4071">
      <w:pPr>
        <w:pStyle w:val="ConfigWindow"/>
      </w:pPr>
      <w:r>
        <w:t>Open configuration window</w:t>
      </w:r>
    </w:p>
    <w:p w14:paraId="15B28925" w14:textId="2CF7015B" w:rsidR="00816D2A" w:rsidRPr="00D96932" w:rsidRDefault="00816D2A" w:rsidP="00816D2A">
      <w:pPr>
        <w:pStyle w:val="CMD"/>
      </w:pPr>
      <w:r w:rsidRPr="00D96932">
        <w:t xml:space="preserve">R3# </w:t>
      </w:r>
      <w:r w:rsidRPr="00D96932">
        <w:rPr>
          <w:b/>
          <w:bCs/>
        </w:rPr>
        <w:t>show int</w:t>
      </w:r>
      <w:r w:rsidR="006214AC">
        <w:rPr>
          <w:b/>
          <w:bCs/>
        </w:rPr>
        <w:t>er</w:t>
      </w:r>
      <w:r w:rsidRPr="00D96932">
        <w:rPr>
          <w:b/>
          <w:bCs/>
        </w:rPr>
        <w:t xml:space="preserve"> tunnel 1 | include is </w:t>
      </w:r>
      <w:proofErr w:type="spellStart"/>
      <w:r w:rsidRPr="00D96932">
        <w:rPr>
          <w:b/>
          <w:bCs/>
        </w:rPr>
        <w:t>up|Internet</w:t>
      </w:r>
      <w:proofErr w:type="spellEnd"/>
      <w:r w:rsidRPr="00D96932">
        <w:rPr>
          <w:b/>
          <w:bCs/>
        </w:rPr>
        <w:t xml:space="preserve"> </w:t>
      </w:r>
      <w:proofErr w:type="spellStart"/>
      <w:r w:rsidRPr="00D96932">
        <w:rPr>
          <w:b/>
          <w:bCs/>
        </w:rPr>
        <w:t>address|Enc|Tunnel</w:t>
      </w:r>
      <w:proofErr w:type="spellEnd"/>
      <w:r w:rsidRPr="00D96932">
        <w:rPr>
          <w:b/>
          <w:bCs/>
        </w:rPr>
        <w:t xml:space="preserve"> protocol</w:t>
      </w:r>
    </w:p>
    <w:p w14:paraId="7D44173F" w14:textId="77777777" w:rsidR="00816D2A" w:rsidRPr="00D96932" w:rsidRDefault="00816D2A" w:rsidP="00816D2A">
      <w:pPr>
        <w:pStyle w:val="CMD"/>
      </w:pPr>
      <w:r w:rsidRPr="00D96932">
        <w:rPr>
          <w:highlight w:val="yellow"/>
        </w:rPr>
        <w:t>Tunnel1 is up, line protocol is up</w:t>
      </w:r>
    </w:p>
    <w:p w14:paraId="383CBEAD" w14:textId="77777777" w:rsidR="00816D2A" w:rsidRPr="00D96932" w:rsidRDefault="00816D2A" w:rsidP="00816D2A">
      <w:pPr>
        <w:pStyle w:val="CMD"/>
      </w:pPr>
      <w:r w:rsidRPr="00D96932">
        <w:t xml:space="preserve">  Internet address is </w:t>
      </w:r>
      <w:r w:rsidRPr="00D96932">
        <w:rPr>
          <w:highlight w:val="yellow"/>
        </w:rPr>
        <w:t>172.16.1.2/30</w:t>
      </w:r>
    </w:p>
    <w:p w14:paraId="0D6BD72E" w14:textId="77777777" w:rsidR="00816D2A" w:rsidRPr="00D96932" w:rsidRDefault="00816D2A" w:rsidP="00816D2A">
      <w:pPr>
        <w:pStyle w:val="CMD"/>
      </w:pPr>
      <w:r w:rsidRPr="00D96932">
        <w:t xml:space="preserve">  Encapsulation </w:t>
      </w:r>
      <w:r w:rsidRPr="00D96932">
        <w:rPr>
          <w:highlight w:val="yellow"/>
        </w:rPr>
        <w:t>TUNNEL</w:t>
      </w:r>
      <w:r w:rsidRPr="00D96932">
        <w:t>, loopback not set</w:t>
      </w:r>
    </w:p>
    <w:p w14:paraId="7D2ABB80" w14:textId="77777777" w:rsidR="00816D2A" w:rsidRPr="00D96932" w:rsidRDefault="00816D2A" w:rsidP="00816D2A">
      <w:pPr>
        <w:pStyle w:val="CMD"/>
      </w:pPr>
      <w:r w:rsidRPr="00D96932">
        <w:t xml:space="preserve">  Tunnel protocol/transport </w:t>
      </w:r>
      <w:r w:rsidRPr="00D96932">
        <w:rPr>
          <w:highlight w:val="yellow"/>
        </w:rPr>
        <w:t>GRE/IP</w:t>
      </w:r>
    </w:p>
    <w:p w14:paraId="13FD9781" w14:textId="6D7A3558" w:rsidR="00816D2A" w:rsidRDefault="00816D2A" w:rsidP="00816D2A">
      <w:pPr>
        <w:pStyle w:val="SubStepAlpha"/>
        <w:numPr>
          <w:ilvl w:val="0"/>
          <w:numId w:val="0"/>
        </w:numPr>
        <w:ind w:left="720"/>
      </w:pPr>
      <w:r w:rsidRPr="00D96932">
        <w:t>Again</w:t>
      </w:r>
      <w:r w:rsidR="006214AC">
        <w:t>,</w:t>
      </w:r>
      <w:r w:rsidRPr="00D96932">
        <w:t xml:space="preserve"> the highlighted output identifies various aspects of the R3 </w:t>
      </w:r>
      <w:r>
        <w:t>T</w:t>
      </w:r>
      <w:r w:rsidRPr="00D96932">
        <w:t>unnel 1 interface.</w:t>
      </w:r>
    </w:p>
    <w:p w14:paraId="103B91C4" w14:textId="6B2E3879" w:rsidR="00034CD0" w:rsidRDefault="00034CD0" w:rsidP="00EA4071">
      <w:pPr>
        <w:pStyle w:val="ConfigWindow"/>
      </w:pPr>
      <w:r>
        <w:t>Close configuration window</w:t>
      </w:r>
    </w:p>
    <w:p w14:paraId="4A4F949B" w14:textId="77777777" w:rsidR="00816D2A" w:rsidRPr="00D96932" w:rsidRDefault="00816D2A" w:rsidP="00EA4071">
      <w:pPr>
        <w:pStyle w:val="Heading3"/>
        <w:spacing w:before="120"/>
      </w:pPr>
      <w:r w:rsidRPr="00D96932">
        <w:t>On R1 and R3, verify the crypto settings.</w:t>
      </w:r>
    </w:p>
    <w:p w14:paraId="6A04D527" w14:textId="0EE6E3DA" w:rsidR="00816D2A" w:rsidRDefault="00816D2A" w:rsidP="00EA4071">
      <w:pPr>
        <w:pStyle w:val="SubStepAlpha"/>
        <w:spacing w:after="0"/>
      </w:pPr>
      <w:r w:rsidRPr="00D96932">
        <w:t xml:space="preserve">On R1, use the </w:t>
      </w:r>
      <w:r w:rsidRPr="00D96932">
        <w:rPr>
          <w:b/>
          <w:bCs/>
        </w:rPr>
        <w:t xml:space="preserve">show crypto session </w:t>
      </w:r>
      <w:r w:rsidRPr="00D96932">
        <w:t>command to verify the operation of the VPN tunnel.</w:t>
      </w:r>
    </w:p>
    <w:p w14:paraId="3ED93D9C" w14:textId="77777777" w:rsidR="00034CD0" w:rsidRDefault="00034CD0" w:rsidP="00EA4071">
      <w:pPr>
        <w:pStyle w:val="ConfigWindow"/>
      </w:pPr>
      <w:r>
        <w:t>Open configuration window</w:t>
      </w:r>
    </w:p>
    <w:p w14:paraId="567217A7" w14:textId="77777777" w:rsidR="00816D2A" w:rsidRPr="00D96932" w:rsidRDefault="00816D2A" w:rsidP="00816D2A">
      <w:pPr>
        <w:pStyle w:val="CMD"/>
      </w:pPr>
      <w:r w:rsidRPr="00D96932">
        <w:t xml:space="preserve">R1# </w:t>
      </w:r>
      <w:r w:rsidRPr="00D96932">
        <w:rPr>
          <w:b/>
          <w:bCs/>
        </w:rPr>
        <w:t>show crypto session</w:t>
      </w:r>
    </w:p>
    <w:p w14:paraId="72023D61" w14:textId="77777777" w:rsidR="00816D2A" w:rsidRPr="00D96932" w:rsidRDefault="00816D2A" w:rsidP="00EA4071">
      <w:pPr>
        <w:pStyle w:val="CMDOutput"/>
      </w:pPr>
      <w:r w:rsidRPr="00D96932">
        <w:t>Crypto session current status</w:t>
      </w:r>
    </w:p>
    <w:p w14:paraId="5AF998AA" w14:textId="77777777" w:rsidR="00816D2A" w:rsidRPr="00D96932" w:rsidRDefault="00816D2A" w:rsidP="00EA4071">
      <w:pPr>
        <w:pStyle w:val="CMDOutput"/>
      </w:pPr>
    </w:p>
    <w:p w14:paraId="34629749" w14:textId="77777777" w:rsidR="00816D2A" w:rsidRPr="00D96932" w:rsidRDefault="00816D2A" w:rsidP="00EA4071">
      <w:pPr>
        <w:pStyle w:val="CMDOutput"/>
      </w:pPr>
      <w:r w:rsidRPr="00D96932">
        <w:t xml:space="preserve">Interface: </w:t>
      </w:r>
      <w:r w:rsidRPr="00D96932">
        <w:rPr>
          <w:highlight w:val="yellow"/>
        </w:rPr>
        <w:t>GigabitEthernet0/0/0</w:t>
      </w:r>
    </w:p>
    <w:p w14:paraId="4552AA14" w14:textId="77777777" w:rsidR="00816D2A" w:rsidRPr="00D96932" w:rsidRDefault="00816D2A" w:rsidP="00EA4071">
      <w:pPr>
        <w:pStyle w:val="CMDOutput"/>
      </w:pPr>
      <w:r w:rsidRPr="00D96932">
        <w:t xml:space="preserve">Session status: </w:t>
      </w:r>
      <w:r w:rsidRPr="00D96932">
        <w:rPr>
          <w:highlight w:val="yellow"/>
        </w:rPr>
        <w:t>UP-ACTIVE</w:t>
      </w:r>
    </w:p>
    <w:p w14:paraId="0F53A3F3" w14:textId="77777777" w:rsidR="00816D2A" w:rsidRPr="00D96932" w:rsidRDefault="00816D2A" w:rsidP="00EA4071">
      <w:pPr>
        <w:pStyle w:val="CMDOutput"/>
      </w:pPr>
      <w:r w:rsidRPr="00D96932">
        <w:t xml:space="preserve">Peer: </w:t>
      </w:r>
      <w:r w:rsidRPr="00D96932">
        <w:rPr>
          <w:highlight w:val="yellow"/>
        </w:rPr>
        <w:t>64.100.1.2 port 500</w:t>
      </w:r>
    </w:p>
    <w:p w14:paraId="16C55D39" w14:textId="77777777" w:rsidR="00816D2A" w:rsidRPr="00D96932" w:rsidRDefault="00816D2A" w:rsidP="00EA4071">
      <w:pPr>
        <w:pStyle w:val="CMDOutput"/>
      </w:pPr>
      <w:r w:rsidRPr="00D96932">
        <w:t xml:space="preserve">  Session ID: 0</w:t>
      </w:r>
    </w:p>
    <w:p w14:paraId="2C96132C" w14:textId="77777777" w:rsidR="00816D2A" w:rsidRPr="00D96932" w:rsidRDefault="00816D2A" w:rsidP="00EA4071">
      <w:pPr>
        <w:pStyle w:val="CMDOutput"/>
      </w:pPr>
      <w:r w:rsidRPr="00D96932">
        <w:t xml:space="preserve">  IKEv1 SA: local 64.100.0.2/500 remote 64.100.1.2/500 Active</w:t>
      </w:r>
    </w:p>
    <w:p w14:paraId="1A2737F7" w14:textId="77777777" w:rsidR="00816D2A" w:rsidRPr="00D96932" w:rsidRDefault="00816D2A" w:rsidP="00EA4071">
      <w:pPr>
        <w:pStyle w:val="CMDOutput"/>
      </w:pPr>
      <w:r w:rsidRPr="00D96932">
        <w:t xml:space="preserve">  IPSEC FLOW: permit 47 host 64.100.0.2 host 64.100.1.2</w:t>
      </w:r>
    </w:p>
    <w:p w14:paraId="6D9AB01B" w14:textId="77777777" w:rsidR="00816D2A" w:rsidRPr="00D96932" w:rsidRDefault="00816D2A" w:rsidP="00EA4071">
      <w:pPr>
        <w:pStyle w:val="CMDOutput"/>
      </w:pPr>
      <w:r w:rsidRPr="00D96932">
        <w:t xml:space="preserve">        Active SAs: 4, origin: crypto map</w:t>
      </w:r>
    </w:p>
    <w:p w14:paraId="56C818B3" w14:textId="240CE913" w:rsidR="00816D2A" w:rsidRDefault="00816D2A" w:rsidP="00EA4071">
      <w:pPr>
        <w:pStyle w:val="SubStepAlpha"/>
        <w:numPr>
          <w:ilvl w:val="0"/>
          <w:numId w:val="0"/>
        </w:numPr>
        <w:ind w:left="720"/>
      </w:pPr>
      <w:r w:rsidRPr="00D96932">
        <w:t>Notice how the output identifies G0/0/0 as the crypto interface. This is because R1 was configured using the classic crypto map method of configuring GRE over IPsec.</w:t>
      </w:r>
    </w:p>
    <w:p w14:paraId="5E594C0B" w14:textId="77777777" w:rsidR="00034CD0" w:rsidRPr="0016193C" w:rsidRDefault="00034CD0" w:rsidP="00EA4071">
      <w:pPr>
        <w:pStyle w:val="ConfigWindow"/>
      </w:pPr>
      <w:r>
        <w:t>Close configuration window</w:t>
      </w:r>
    </w:p>
    <w:p w14:paraId="20E12B19" w14:textId="4B4E448F" w:rsidR="00816D2A" w:rsidRDefault="00816D2A" w:rsidP="00F23A01">
      <w:pPr>
        <w:pStyle w:val="SubStepAlpha"/>
        <w:spacing w:before="0" w:after="0"/>
      </w:pPr>
      <w:r w:rsidRPr="00D96932">
        <w:t xml:space="preserve">On R3, use the </w:t>
      </w:r>
      <w:r w:rsidRPr="00D96932">
        <w:rPr>
          <w:b/>
          <w:bCs/>
        </w:rPr>
        <w:t xml:space="preserve">show crypto session </w:t>
      </w:r>
      <w:r w:rsidRPr="00D96932">
        <w:t>command to verify the operation of the VPN tunnel.</w:t>
      </w:r>
    </w:p>
    <w:p w14:paraId="2FCADD56" w14:textId="77777777" w:rsidR="00F23A01" w:rsidRDefault="00F23A01" w:rsidP="00EA4071">
      <w:pPr>
        <w:pStyle w:val="ConfigWindow"/>
      </w:pPr>
      <w:r>
        <w:t>Open configuration window</w:t>
      </w:r>
    </w:p>
    <w:p w14:paraId="0734C2B9" w14:textId="77777777" w:rsidR="00816D2A" w:rsidRPr="00D96932" w:rsidRDefault="00816D2A" w:rsidP="00816D2A">
      <w:pPr>
        <w:pStyle w:val="CMD"/>
      </w:pPr>
      <w:r w:rsidRPr="00D96932">
        <w:t xml:space="preserve">R3# </w:t>
      </w:r>
      <w:r w:rsidRPr="00D96932">
        <w:rPr>
          <w:b/>
          <w:bCs/>
        </w:rPr>
        <w:t>show crypto session</w:t>
      </w:r>
    </w:p>
    <w:p w14:paraId="0E1EEDE1" w14:textId="77777777" w:rsidR="00816D2A" w:rsidRPr="00D96932" w:rsidRDefault="00816D2A" w:rsidP="00EA4071">
      <w:pPr>
        <w:pStyle w:val="CMDOutput"/>
      </w:pPr>
      <w:r w:rsidRPr="00D96932">
        <w:t>Crypto session current status</w:t>
      </w:r>
    </w:p>
    <w:p w14:paraId="53988CD4" w14:textId="77777777" w:rsidR="00816D2A" w:rsidRPr="00D96932" w:rsidRDefault="00816D2A" w:rsidP="00EA4071">
      <w:pPr>
        <w:pStyle w:val="CMDOutput"/>
      </w:pPr>
    </w:p>
    <w:p w14:paraId="1E5F94C8" w14:textId="77777777" w:rsidR="00816D2A" w:rsidRPr="00D96932" w:rsidRDefault="00816D2A" w:rsidP="00EA4071">
      <w:pPr>
        <w:pStyle w:val="CMDOutput"/>
      </w:pPr>
      <w:r w:rsidRPr="00D96932">
        <w:t xml:space="preserve">Interface: </w:t>
      </w:r>
      <w:r w:rsidRPr="00D96932">
        <w:rPr>
          <w:highlight w:val="yellow"/>
        </w:rPr>
        <w:t>Tunnel1</w:t>
      </w:r>
    </w:p>
    <w:p w14:paraId="53DB887C" w14:textId="77777777" w:rsidR="00816D2A" w:rsidRPr="00D96932" w:rsidRDefault="00816D2A" w:rsidP="00EA4071">
      <w:pPr>
        <w:pStyle w:val="CMDOutput"/>
      </w:pPr>
      <w:r w:rsidRPr="00D96932">
        <w:t xml:space="preserve">Session status: </w:t>
      </w:r>
      <w:r w:rsidRPr="00D96932">
        <w:rPr>
          <w:highlight w:val="yellow"/>
        </w:rPr>
        <w:t>UP-ACTIVE</w:t>
      </w:r>
    </w:p>
    <w:p w14:paraId="280FCFFF" w14:textId="77777777" w:rsidR="00816D2A" w:rsidRPr="00D96932" w:rsidRDefault="00816D2A" w:rsidP="00EA4071">
      <w:pPr>
        <w:pStyle w:val="CMDOutput"/>
      </w:pPr>
      <w:r w:rsidRPr="00D96932">
        <w:t xml:space="preserve">Peer: </w:t>
      </w:r>
      <w:r w:rsidRPr="00D96932">
        <w:rPr>
          <w:highlight w:val="yellow"/>
        </w:rPr>
        <w:t>64.100.0.2 port 500</w:t>
      </w:r>
    </w:p>
    <w:p w14:paraId="01AB200A" w14:textId="77777777" w:rsidR="00816D2A" w:rsidRPr="00D96932" w:rsidRDefault="00816D2A" w:rsidP="00EA4071">
      <w:pPr>
        <w:pStyle w:val="CMDOutput"/>
      </w:pPr>
      <w:r w:rsidRPr="00D96932">
        <w:t xml:space="preserve">  Session ID: 0</w:t>
      </w:r>
    </w:p>
    <w:p w14:paraId="1CF8CE2A" w14:textId="77777777" w:rsidR="00816D2A" w:rsidRPr="00D96932" w:rsidRDefault="00816D2A" w:rsidP="00EA4071">
      <w:pPr>
        <w:pStyle w:val="CMDOutput"/>
      </w:pPr>
      <w:r w:rsidRPr="00D96932">
        <w:t xml:space="preserve">  IKEv1 SA: local 64.100.1.2/500 remote 64.100.0.2/500 Active</w:t>
      </w:r>
    </w:p>
    <w:p w14:paraId="45D10610" w14:textId="77777777" w:rsidR="00816D2A" w:rsidRPr="00D96932" w:rsidRDefault="00816D2A" w:rsidP="00EA4071">
      <w:pPr>
        <w:pStyle w:val="CMDOutput"/>
      </w:pPr>
      <w:r w:rsidRPr="00D96932">
        <w:t xml:space="preserve">  IPSEC FLOW: permit 47 host 64.100.1.2 host 64.100.0.2</w:t>
      </w:r>
    </w:p>
    <w:p w14:paraId="7EE262A2" w14:textId="77777777" w:rsidR="00816D2A" w:rsidRPr="00D96932" w:rsidRDefault="00816D2A" w:rsidP="00EA4071">
      <w:pPr>
        <w:pStyle w:val="CMDOutput"/>
      </w:pPr>
      <w:r w:rsidRPr="00D96932">
        <w:t xml:space="preserve">        Active SAs: 4, origin: crypto map</w:t>
      </w:r>
    </w:p>
    <w:p w14:paraId="2198C3B0" w14:textId="7F4E860D" w:rsidR="00816D2A" w:rsidRDefault="00816D2A" w:rsidP="00816D2A">
      <w:pPr>
        <w:pStyle w:val="SubStepAlpha"/>
        <w:numPr>
          <w:ilvl w:val="0"/>
          <w:numId w:val="0"/>
        </w:numPr>
        <w:ind w:left="720"/>
      </w:pPr>
      <w:r w:rsidRPr="00D96932">
        <w:t>Notice how the output identifies Tunnel 1 as the crypto interface on R3. This is because R3 is configured with GRE over IPsec using a tunnel IPsec profile.</w:t>
      </w:r>
    </w:p>
    <w:p w14:paraId="11B5C170" w14:textId="77777777" w:rsidR="00F23A01" w:rsidRPr="0016193C" w:rsidRDefault="00F23A01" w:rsidP="00EA4071">
      <w:pPr>
        <w:pStyle w:val="ConfigWindow"/>
      </w:pPr>
      <w:r>
        <w:t>Close configuration window</w:t>
      </w:r>
    </w:p>
    <w:p w14:paraId="6E80EE37" w14:textId="77777777" w:rsidR="00816D2A" w:rsidRPr="00D96932" w:rsidRDefault="00816D2A" w:rsidP="00EA4071">
      <w:pPr>
        <w:pStyle w:val="Heading3"/>
        <w:spacing w:before="120"/>
      </w:pPr>
      <w:r w:rsidRPr="00D96932">
        <w:t>On R1 and R3, verify OSPF routing.</w:t>
      </w:r>
    </w:p>
    <w:p w14:paraId="633FAC63" w14:textId="5A88622E" w:rsidR="00816D2A" w:rsidRDefault="00816D2A" w:rsidP="00EA4071">
      <w:pPr>
        <w:pStyle w:val="SubStepAlpha"/>
        <w:spacing w:after="0"/>
      </w:pPr>
      <w:r w:rsidRPr="00D96932">
        <w:t xml:space="preserve">On R1 and R3, verify which interfaces are configured for OSPF using the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r w:rsidRPr="00D96932">
        <w:t xml:space="preserve"> command.</w:t>
      </w:r>
    </w:p>
    <w:p w14:paraId="3D2B5DA5" w14:textId="16DBB0CE" w:rsidR="00F23A01" w:rsidRPr="00D96932" w:rsidRDefault="00F23A01" w:rsidP="00EA4071">
      <w:pPr>
        <w:pStyle w:val="ConfigWindow"/>
      </w:pPr>
      <w:r>
        <w:t>Open configuration window</w:t>
      </w:r>
    </w:p>
    <w:p w14:paraId="1CC54E46" w14:textId="77777777" w:rsidR="00816D2A" w:rsidRPr="00D96932" w:rsidRDefault="00816D2A" w:rsidP="00816D2A">
      <w:pPr>
        <w:pStyle w:val="CMD"/>
        <w:rPr>
          <w:b/>
          <w:bCs/>
        </w:rPr>
      </w:pPr>
      <w:r w:rsidRPr="00D96932">
        <w:lastRenderedPageBreak/>
        <w:t xml:space="preserve">R1#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p>
    <w:p w14:paraId="58589404" w14:textId="77777777" w:rsidR="00816D2A" w:rsidRPr="00D96932" w:rsidRDefault="00816D2A" w:rsidP="00EA4071">
      <w:pPr>
        <w:pStyle w:val="CMDOutput"/>
      </w:pPr>
      <w:r w:rsidRPr="00D96932">
        <w:t xml:space="preserve">Interface    PID   Area            IP Address/Mask    </w:t>
      </w:r>
      <w:proofErr w:type="gramStart"/>
      <w:r w:rsidRPr="00D96932">
        <w:t>Cost  State</w:t>
      </w:r>
      <w:proofErr w:type="gramEnd"/>
      <w:r w:rsidRPr="00D96932">
        <w:t xml:space="preserve"> </w:t>
      </w:r>
      <w:proofErr w:type="spellStart"/>
      <w:r w:rsidRPr="00D96932">
        <w:t>Nbrs</w:t>
      </w:r>
      <w:proofErr w:type="spellEnd"/>
      <w:r w:rsidRPr="00D96932">
        <w:t xml:space="preserve"> F/C</w:t>
      </w:r>
    </w:p>
    <w:p w14:paraId="59334D52" w14:textId="77777777" w:rsidR="00816D2A" w:rsidRPr="00D96932" w:rsidRDefault="00816D2A" w:rsidP="00EA4071">
      <w:pPr>
        <w:pStyle w:val="CMDOutput"/>
      </w:pPr>
      <w:r w:rsidRPr="00D96932">
        <w:rPr>
          <w:highlight w:val="yellow"/>
        </w:rPr>
        <w:t>Tu1          123   0               172.16.1.1/30</w:t>
      </w:r>
      <w:r w:rsidRPr="00D96932">
        <w:t xml:space="preserve">      250   P2P   1/1</w:t>
      </w:r>
    </w:p>
    <w:p w14:paraId="202A23E6" w14:textId="77777777" w:rsidR="00816D2A" w:rsidRPr="00D96932" w:rsidRDefault="00816D2A" w:rsidP="00EA4071">
      <w:pPr>
        <w:pStyle w:val="CMDOutput"/>
      </w:pPr>
      <w:r w:rsidRPr="00D96932">
        <w:t>Gi0/0/1      123   0               10.10.0.1/30       1     BDR   1/1</w:t>
      </w:r>
    </w:p>
    <w:p w14:paraId="779A2B8A" w14:textId="77777777" w:rsidR="00F23A01" w:rsidRDefault="00F23A01" w:rsidP="00816D2A">
      <w:pPr>
        <w:pStyle w:val="CMD"/>
      </w:pPr>
    </w:p>
    <w:p w14:paraId="41FAF66A" w14:textId="13F34B3D" w:rsidR="00816D2A" w:rsidRPr="00D96932" w:rsidRDefault="00816D2A" w:rsidP="00816D2A">
      <w:pPr>
        <w:pStyle w:val="CMD"/>
        <w:rPr>
          <w:b/>
          <w:bCs/>
        </w:rPr>
      </w:pPr>
      <w:r w:rsidRPr="00D96932">
        <w:t xml:space="preserve">R3#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p>
    <w:p w14:paraId="53CC1001" w14:textId="77777777" w:rsidR="00816D2A" w:rsidRPr="00D96932" w:rsidRDefault="00816D2A" w:rsidP="00EA4071">
      <w:pPr>
        <w:pStyle w:val="CMDOutput"/>
      </w:pPr>
      <w:r w:rsidRPr="00D96932">
        <w:t xml:space="preserve">Interface    PID   Area            IP Address/Mask    </w:t>
      </w:r>
      <w:proofErr w:type="gramStart"/>
      <w:r w:rsidRPr="00D96932">
        <w:t>Cost  State</w:t>
      </w:r>
      <w:proofErr w:type="gramEnd"/>
      <w:r w:rsidRPr="00D96932">
        <w:t xml:space="preserve"> </w:t>
      </w:r>
      <w:proofErr w:type="spellStart"/>
      <w:r w:rsidRPr="00D96932">
        <w:t>Nbrs</w:t>
      </w:r>
      <w:proofErr w:type="spellEnd"/>
      <w:r w:rsidRPr="00D96932">
        <w:t xml:space="preserve"> F/C</w:t>
      </w:r>
    </w:p>
    <w:p w14:paraId="568EEBDA" w14:textId="77777777" w:rsidR="00816D2A" w:rsidRPr="00D96932" w:rsidRDefault="00816D2A" w:rsidP="00EA4071">
      <w:pPr>
        <w:pStyle w:val="CMDOutput"/>
      </w:pPr>
      <w:r w:rsidRPr="00D96932">
        <w:rPr>
          <w:highlight w:val="yellow"/>
        </w:rPr>
        <w:t>Tu1          123   0               172.16.1.2/30</w:t>
      </w:r>
      <w:r w:rsidRPr="00D96932">
        <w:t xml:space="preserve">      250   P2P   1/1</w:t>
      </w:r>
    </w:p>
    <w:p w14:paraId="43FADCD7" w14:textId="6C32B723" w:rsidR="00816D2A" w:rsidRDefault="00816D2A" w:rsidP="002932B3">
      <w:pPr>
        <w:pStyle w:val="CMDOutput"/>
      </w:pPr>
      <w:r w:rsidRPr="00D96932">
        <w:t>Gi0/0/1      123   0               10.10.4.1/30       1     BDR   1/1</w:t>
      </w:r>
    </w:p>
    <w:p w14:paraId="4F07A44F" w14:textId="35B8B2F6" w:rsidR="00816D2A" w:rsidRDefault="00816D2A" w:rsidP="00972698">
      <w:pPr>
        <w:pStyle w:val="SubStepAlpha"/>
      </w:pPr>
      <w:r w:rsidRPr="00D96932">
        <w:t xml:space="preserve">On R1 and R3, verify the OSPF neighbors using the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interface brief</w:t>
      </w:r>
      <w:r w:rsidRPr="00D96932">
        <w:t xml:space="preserve"> command.</w:t>
      </w:r>
    </w:p>
    <w:p w14:paraId="7337559E" w14:textId="77777777" w:rsidR="00816D2A" w:rsidRPr="00D96932" w:rsidRDefault="00816D2A" w:rsidP="00816D2A">
      <w:pPr>
        <w:pStyle w:val="CMD"/>
      </w:pPr>
      <w:r w:rsidRPr="00D96932">
        <w:t xml:space="preserve">R1#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neighbor</w:t>
      </w:r>
    </w:p>
    <w:p w14:paraId="2CDC9652" w14:textId="77777777" w:rsidR="00816D2A" w:rsidRPr="0054633B" w:rsidRDefault="00816D2A" w:rsidP="00EA4071">
      <w:pPr>
        <w:pStyle w:val="CMDOutput"/>
      </w:pPr>
    </w:p>
    <w:p w14:paraId="257F8E73" w14:textId="77777777" w:rsidR="00816D2A" w:rsidRPr="0054633B" w:rsidRDefault="00816D2A" w:rsidP="00EA4071">
      <w:pPr>
        <w:pStyle w:val="CMDOutput"/>
      </w:pPr>
      <w:r w:rsidRPr="0054633B">
        <w:t xml:space="preserve">Neighbor ID     </w:t>
      </w:r>
      <w:proofErr w:type="spellStart"/>
      <w:r w:rsidRPr="0054633B">
        <w:t>Pri</w:t>
      </w:r>
      <w:proofErr w:type="spellEnd"/>
      <w:r w:rsidRPr="0054633B">
        <w:t xml:space="preserve">   State           Dead Time   Address         Interface</w:t>
      </w:r>
    </w:p>
    <w:p w14:paraId="29889045" w14:textId="77777777" w:rsidR="00816D2A" w:rsidRPr="00EA4071" w:rsidRDefault="00816D2A" w:rsidP="00EA4071">
      <w:pPr>
        <w:pStyle w:val="CMDOutput"/>
      </w:pPr>
      <w:r w:rsidRPr="0054633B">
        <w:rPr>
          <w:highlight w:val="yellow"/>
        </w:rPr>
        <w:t>3.3.3.1</w:t>
      </w:r>
      <w:r w:rsidRPr="0054633B">
        <w:t xml:space="preserve">           0   </w:t>
      </w:r>
      <w:r w:rsidRPr="00EA4071">
        <w:rPr>
          <w:highlight w:val="yellow"/>
        </w:rPr>
        <w:t>FULL</w:t>
      </w:r>
      <w:proofErr w:type="gramStart"/>
      <w:r w:rsidRPr="00EA4071">
        <w:t>/  -</w:t>
      </w:r>
      <w:proofErr w:type="gramEnd"/>
      <w:r w:rsidRPr="00EA4071">
        <w:t xml:space="preserve">        00:00:32    172.16.1.2      </w:t>
      </w:r>
      <w:r w:rsidRPr="00EA4071">
        <w:rPr>
          <w:highlight w:val="yellow"/>
        </w:rPr>
        <w:t>Tunnel1</w:t>
      </w:r>
    </w:p>
    <w:p w14:paraId="77136D45" w14:textId="77777777" w:rsidR="00816D2A" w:rsidRPr="00EA4071" w:rsidRDefault="00816D2A" w:rsidP="00EA4071">
      <w:pPr>
        <w:pStyle w:val="CMDOutput"/>
      </w:pPr>
      <w:r w:rsidRPr="00EA4071">
        <w:t>1.1.1.2           1   FULL/DR         00:00:35    10.10.0.2       GigabitEthernet0/0/1</w:t>
      </w:r>
    </w:p>
    <w:p w14:paraId="607D40D4" w14:textId="77777777" w:rsidR="00F23A01" w:rsidRDefault="00F23A01" w:rsidP="00816D2A">
      <w:pPr>
        <w:pStyle w:val="CMD"/>
      </w:pPr>
    </w:p>
    <w:p w14:paraId="2561EB02" w14:textId="5E7242E5" w:rsidR="00816D2A" w:rsidRPr="00D96932" w:rsidRDefault="00816D2A" w:rsidP="00816D2A">
      <w:pPr>
        <w:pStyle w:val="CMD"/>
        <w:rPr>
          <w:b/>
          <w:bCs/>
        </w:rPr>
      </w:pPr>
      <w:r w:rsidRPr="00D96932">
        <w:t xml:space="preserve">R3# </w:t>
      </w:r>
      <w:r w:rsidRPr="00D96932">
        <w:rPr>
          <w:b/>
          <w:bCs/>
        </w:rPr>
        <w:t xml:space="preserve">show </w:t>
      </w:r>
      <w:proofErr w:type="spellStart"/>
      <w:r w:rsidRPr="00D96932">
        <w:rPr>
          <w:b/>
          <w:bCs/>
        </w:rPr>
        <w:t>ip</w:t>
      </w:r>
      <w:proofErr w:type="spellEnd"/>
      <w:r w:rsidRPr="00D96932">
        <w:rPr>
          <w:b/>
          <w:bCs/>
        </w:rPr>
        <w:t xml:space="preserve"> </w:t>
      </w:r>
      <w:proofErr w:type="spellStart"/>
      <w:r w:rsidRPr="00D96932">
        <w:rPr>
          <w:b/>
          <w:bCs/>
        </w:rPr>
        <w:t>ospf</w:t>
      </w:r>
      <w:proofErr w:type="spellEnd"/>
      <w:r w:rsidRPr="00D96932">
        <w:rPr>
          <w:b/>
          <w:bCs/>
        </w:rPr>
        <w:t xml:space="preserve"> neighbor</w:t>
      </w:r>
    </w:p>
    <w:p w14:paraId="3881796E" w14:textId="77777777" w:rsidR="00816D2A" w:rsidRPr="00D96932" w:rsidRDefault="00816D2A" w:rsidP="00EA4071">
      <w:pPr>
        <w:pStyle w:val="CMDOutput"/>
      </w:pPr>
    </w:p>
    <w:p w14:paraId="5A1C324C" w14:textId="77777777" w:rsidR="00816D2A" w:rsidRPr="00D96932" w:rsidRDefault="00816D2A" w:rsidP="00EA4071">
      <w:pPr>
        <w:pStyle w:val="CMDOutput"/>
      </w:pPr>
      <w:r w:rsidRPr="00D96932">
        <w:t xml:space="preserve">Neighbor ID     </w:t>
      </w:r>
      <w:proofErr w:type="spellStart"/>
      <w:r w:rsidRPr="00D96932">
        <w:t>Pri</w:t>
      </w:r>
      <w:proofErr w:type="spellEnd"/>
      <w:r w:rsidRPr="00D96932">
        <w:t xml:space="preserve">   State           Dead Time   Address         Interface</w:t>
      </w:r>
    </w:p>
    <w:p w14:paraId="06C27670" w14:textId="77777777" w:rsidR="00816D2A" w:rsidRPr="00D96932" w:rsidRDefault="00816D2A" w:rsidP="00EA4071">
      <w:pPr>
        <w:pStyle w:val="CMDOutput"/>
      </w:pPr>
      <w:r w:rsidRPr="00D96932">
        <w:rPr>
          <w:highlight w:val="yellow"/>
        </w:rPr>
        <w:t>1.1.1.1</w:t>
      </w:r>
      <w:r w:rsidRPr="00D96932">
        <w:t xml:space="preserve">           0   </w:t>
      </w:r>
      <w:r w:rsidRPr="00D96932">
        <w:rPr>
          <w:highlight w:val="yellow"/>
        </w:rPr>
        <w:t>FULL</w:t>
      </w:r>
      <w:proofErr w:type="gramStart"/>
      <w:r w:rsidRPr="00D96932">
        <w:t>/  -</w:t>
      </w:r>
      <w:proofErr w:type="gramEnd"/>
      <w:r w:rsidRPr="00D96932">
        <w:t xml:space="preserve">        00:00:36    172.16.1.1      </w:t>
      </w:r>
      <w:r w:rsidRPr="00D96932">
        <w:rPr>
          <w:highlight w:val="yellow"/>
        </w:rPr>
        <w:t>Tunnel1</w:t>
      </w:r>
    </w:p>
    <w:p w14:paraId="6D465E95" w14:textId="11A61C5D" w:rsidR="00816D2A" w:rsidRDefault="00816D2A" w:rsidP="00972698">
      <w:pPr>
        <w:pStyle w:val="CMDOutput"/>
      </w:pPr>
      <w:r w:rsidRPr="00D96932">
        <w:t>3.3.3.2           1   FULL/DR         00:00:36    10.10.4.2       GigabitEthernet0/0/1</w:t>
      </w:r>
    </w:p>
    <w:p w14:paraId="7A352A40" w14:textId="530216AA" w:rsidR="00816D2A" w:rsidRDefault="00816D2A" w:rsidP="00816D2A">
      <w:pPr>
        <w:pStyle w:val="SubStepAlpha"/>
        <w:tabs>
          <w:tab w:val="num" w:pos="1080"/>
        </w:tabs>
      </w:pPr>
      <w:r w:rsidRPr="00D96932">
        <w:t>Verify the R1 routing table for OSPF routes.</w:t>
      </w:r>
    </w:p>
    <w:p w14:paraId="64A2DDA5" w14:textId="77777777" w:rsidR="00816D2A" w:rsidRPr="00D96932" w:rsidRDefault="00816D2A" w:rsidP="00816D2A">
      <w:pPr>
        <w:pStyle w:val="CMD"/>
      </w:pPr>
      <w:r w:rsidRPr="00D96932">
        <w:t xml:space="preserve">R1# </w:t>
      </w:r>
      <w:r w:rsidRPr="00D96932">
        <w:rPr>
          <w:b/>
          <w:bCs/>
        </w:rPr>
        <w:t xml:space="preserve">show </w:t>
      </w:r>
      <w:proofErr w:type="spellStart"/>
      <w:r w:rsidRPr="00D96932">
        <w:rPr>
          <w:b/>
          <w:bCs/>
        </w:rPr>
        <w:t>ip</w:t>
      </w:r>
      <w:proofErr w:type="spellEnd"/>
      <w:r w:rsidRPr="00D96932">
        <w:rPr>
          <w:b/>
          <w:bCs/>
        </w:rPr>
        <w:t xml:space="preserve"> route </w:t>
      </w:r>
      <w:proofErr w:type="spellStart"/>
      <w:r w:rsidRPr="00D96932">
        <w:rPr>
          <w:b/>
          <w:bCs/>
        </w:rPr>
        <w:t>ospf</w:t>
      </w:r>
      <w:proofErr w:type="spellEnd"/>
      <w:r w:rsidRPr="00D96932">
        <w:rPr>
          <w:b/>
          <w:bCs/>
        </w:rPr>
        <w:t xml:space="preserve"> | begin Gateway</w:t>
      </w:r>
    </w:p>
    <w:p w14:paraId="571E01A5" w14:textId="77777777" w:rsidR="00816D2A" w:rsidRPr="00D96932" w:rsidRDefault="00816D2A" w:rsidP="00816D2A">
      <w:pPr>
        <w:pStyle w:val="CMD"/>
      </w:pPr>
      <w:r w:rsidRPr="00D96932">
        <w:t>Gateway of last resort is 64.100.0.1 to network 0.0.0.0</w:t>
      </w:r>
    </w:p>
    <w:p w14:paraId="3531F6B3" w14:textId="77777777" w:rsidR="00816D2A" w:rsidRPr="00D96932" w:rsidRDefault="00816D2A" w:rsidP="00816D2A">
      <w:pPr>
        <w:pStyle w:val="CMD"/>
      </w:pPr>
    </w:p>
    <w:p w14:paraId="58D2101C" w14:textId="77777777" w:rsidR="00816D2A" w:rsidRPr="00D96932" w:rsidRDefault="00816D2A" w:rsidP="00816D2A">
      <w:pPr>
        <w:pStyle w:val="CMD"/>
      </w:pPr>
      <w:r w:rsidRPr="00D96932">
        <w:t xml:space="preserve">      10.0.0.0/8 is variably </w:t>
      </w:r>
      <w:proofErr w:type="spellStart"/>
      <w:r w:rsidRPr="00D96932">
        <w:t>subnetted</w:t>
      </w:r>
      <w:proofErr w:type="spellEnd"/>
      <w:r w:rsidRPr="00D96932">
        <w:t>, 15 subnets, 3 masks</w:t>
      </w:r>
    </w:p>
    <w:p w14:paraId="0DC0EF45" w14:textId="77777777" w:rsidR="00816D2A" w:rsidRPr="00D96932" w:rsidRDefault="00816D2A" w:rsidP="00816D2A">
      <w:pPr>
        <w:pStyle w:val="CMD"/>
      </w:pPr>
      <w:r w:rsidRPr="00D96932">
        <w:t>O        10.10.1.0/24 [110/11] via 10.10.0.2, 00:25:20, GigabitEthernet0/0/1</w:t>
      </w:r>
    </w:p>
    <w:p w14:paraId="3DA7EF87" w14:textId="77777777" w:rsidR="00816D2A" w:rsidRPr="00D96932" w:rsidRDefault="00816D2A" w:rsidP="00816D2A">
      <w:pPr>
        <w:pStyle w:val="CMD"/>
      </w:pPr>
      <w:r w:rsidRPr="00D96932">
        <w:t>O        10.10.2.0/24 [110/2] via 10.10.0.2, 00:25:20, GigabitEthernet0/0/1</w:t>
      </w:r>
    </w:p>
    <w:p w14:paraId="6E9CD021" w14:textId="77777777" w:rsidR="00816D2A" w:rsidRPr="00D96932" w:rsidRDefault="00816D2A" w:rsidP="00816D2A">
      <w:pPr>
        <w:pStyle w:val="CMD"/>
      </w:pPr>
      <w:r w:rsidRPr="00D96932">
        <w:t>O        10.10.3.0/24 [110/2] via 10.10.0.2, 00:25:20, GigabitEthernet0/0/1</w:t>
      </w:r>
    </w:p>
    <w:p w14:paraId="10E963C6" w14:textId="77777777" w:rsidR="00816D2A" w:rsidRPr="00D96932" w:rsidRDefault="00816D2A" w:rsidP="00816D2A">
      <w:pPr>
        <w:pStyle w:val="CMD"/>
        <w:rPr>
          <w:highlight w:val="yellow"/>
        </w:rPr>
      </w:pPr>
      <w:r w:rsidRPr="00D96932">
        <w:rPr>
          <w:highlight w:val="yellow"/>
        </w:rPr>
        <w:t>O        10.10.4.0/30 [110/251] via 172.16.1.2, 00:05:22, Tunnel1</w:t>
      </w:r>
    </w:p>
    <w:p w14:paraId="64A5580D" w14:textId="77777777" w:rsidR="00816D2A" w:rsidRPr="00D96932" w:rsidRDefault="00816D2A" w:rsidP="00816D2A">
      <w:pPr>
        <w:pStyle w:val="CMD"/>
        <w:rPr>
          <w:highlight w:val="yellow"/>
        </w:rPr>
      </w:pPr>
      <w:r w:rsidRPr="00D96932">
        <w:rPr>
          <w:highlight w:val="yellow"/>
        </w:rPr>
        <w:t>O        10.10.5.0/24 [110/261] via 172.16.1.2, 00:05:22, Tunnel1</w:t>
      </w:r>
    </w:p>
    <w:p w14:paraId="362FE29C" w14:textId="77777777" w:rsidR="00816D2A" w:rsidRPr="00D96932" w:rsidRDefault="00816D2A" w:rsidP="00816D2A">
      <w:pPr>
        <w:pStyle w:val="CMD"/>
        <w:rPr>
          <w:highlight w:val="yellow"/>
        </w:rPr>
      </w:pPr>
      <w:r w:rsidRPr="00D96932">
        <w:rPr>
          <w:highlight w:val="yellow"/>
        </w:rPr>
        <w:t>O        10.10.16.0/24 [110/252] via 172.16.1.2, 00:05:22, Tunnel1</w:t>
      </w:r>
    </w:p>
    <w:p w14:paraId="6615461F" w14:textId="77777777" w:rsidR="00816D2A" w:rsidRPr="00D96932" w:rsidRDefault="00816D2A" w:rsidP="00816D2A">
      <w:pPr>
        <w:pStyle w:val="CMD"/>
        <w:rPr>
          <w:highlight w:val="yellow"/>
        </w:rPr>
      </w:pPr>
      <w:r w:rsidRPr="00D96932">
        <w:rPr>
          <w:highlight w:val="yellow"/>
        </w:rPr>
        <w:t>O        10.10.17.0/24 [110/252] via 172.16.1.2, 00:05:22, Tunnel1</w:t>
      </w:r>
    </w:p>
    <w:p w14:paraId="59301017" w14:textId="77777777" w:rsidR="00816D2A" w:rsidRPr="00D96932" w:rsidRDefault="00816D2A" w:rsidP="00816D2A">
      <w:pPr>
        <w:pStyle w:val="CMD"/>
        <w:rPr>
          <w:highlight w:val="yellow"/>
        </w:rPr>
      </w:pPr>
      <w:r w:rsidRPr="00D96932">
        <w:rPr>
          <w:highlight w:val="yellow"/>
        </w:rPr>
        <w:t>O        10.10.18.0/24 [110/252] via 172.16.1.2, 00:05:22, Tunnel1</w:t>
      </w:r>
    </w:p>
    <w:p w14:paraId="23E633B9" w14:textId="77777777" w:rsidR="00816D2A" w:rsidRPr="00D96932" w:rsidRDefault="00816D2A" w:rsidP="00816D2A">
      <w:pPr>
        <w:pStyle w:val="CMD"/>
        <w:rPr>
          <w:highlight w:val="yellow"/>
        </w:rPr>
      </w:pPr>
      <w:r w:rsidRPr="00D96932">
        <w:rPr>
          <w:highlight w:val="yellow"/>
        </w:rPr>
        <w:t>O        10.10.19.0/24 [110/252] via 172.16.1.2, 00:05:22, Tunnel1</w:t>
      </w:r>
    </w:p>
    <w:p w14:paraId="515B133A" w14:textId="77777777" w:rsidR="00816D2A" w:rsidRPr="00D96932" w:rsidRDefault="00816D2A" w:rsidP="00816D2A">
      <w:pPr>
        <w:pStyle w:val="CMD"/>
        <w:rPr>
          <w:highlight w:val="yellow"/>
        </w:rPr>
      </w:pPr>
      <w:r w:rsidRPr="00D96932">
        <w:rPr>
          <w:highlight w:val="yellow"/>
        </w:rPr>
        <w:t>O        10.10.20.0/24 [110/252] via 172.16.1.2, 00:05:22, Tunnel1</w:t>
      </w:r>
    </w:p>
    <w:p w14:paraId="2DFD7BCD" w14:textId="77777777" w:rsidR="00816D2A" w:rsidRPr="00D96932" w:rsidRDefault="00816D2A" w:rsidP="00816D2A">
      <w:pPr>
        <w:pStyle w:val="CMD"/>
        <w:rPr>
          <w:highlight w:val="yellow"/>
        </w:rPr>
      </w:pPr>
      <w:r w:rsidRPr="00D96932">
        <w:rPr>
          <w:highlight w:val="yellow"/>
        </w:rPr>
        <w:t>O        10.10.21.0/24 [110/252] via 172.16.1.2, 00:05:22, Tunnel1</w:t>
      </w:r>
    </w:p>
    <w:p w14:paraId="7083383E" w14:textId="77777777" w:rsidR="00816D2A" w:rsidRPr="00D96932" w:rsidRDefault="00816D2A" w:rsidP="00816D2A">
      <w:pPr>
        <w:pStyle w:val="CMD"/>
        <w:rPr>
          <w:highlight w:val="yellow"/>
        </w:rPr>
      </w:pPr>
      <w:r w:rsidRPr="00D96932">
        <w:rPr>
          <w:highlight w:val="yellow"/>
        </w:rPr>
        <w:t>O        10.10.22.0/24 [110/252] via 172.16.1.2, 00:05:22, Tunnel1</w:t>
      </w:r>
    </w:p>
    <w:p w14:paraId="75119B61" w14:textId="77777777" w:rsidR="00816D2A" w:rsidRPr="00D96932" w:rsidRDefault="00816D2A" w:rsidP="00816D2A">
      <w:pPr>
        <w:pStyle w:val="CMD"/>
      </w:pPr>
      <w:r w:rsidRPr="00D96932">
        <w:rPr>
          <w:highlight w:val="yellow"/>
        </w:rPr>
        <w:t>O        10.10.23.0/24 [110/252] via 172.16.1.2, 00:05:22, Tunnel1</w:t>
      </w:r>
    </w:p>
    <w:p w14:paraId="19A4F993" w14:textId="776B7B8B" w:rsidR="00816D2A" w:rsidRDefault="00816D2A" w:rsidP="00816D2A">
      <w:pPr>
        <w:pStyle w:val="SubStepAlpha"/>
        <w:numPr>
          <w:ilvl w:val="0"/>
          <w:numId w:val="0"/>
        </w:numPr>
        <w:ind w:left="720"/>
      </w:pPr>
      <w:r w:rsidRPr="00D96932">
        <w:t>Notice how R1 has now learned about the R3 OSPF networks via the tunnel interface.</w:t>
      </w:r>
    </w:p>
    <w:p w14:paraId="5873467B" w14:textId="0CA7D101" w:rsidR="00816D2A" w:rsidRDefault="00816D2A" w:rsidP="00816D2A">
      <w:pPr>
        <w:pStyle w:val="SubStepAlpha"/>
        <w:tabs>
          <w:tab w:val="num" w:pos="1080"/>
        </w:tabs>
      </w:pPr>
      <w:r w:rsidRPr="00D96932">
        <w:t>Verify the R3 routing table for OSPF routes.</w:t>
      </w:r>
    </w:p>
    <w:p w14:paraId="5963BDF0" w14:textId="77777777" w:rsidR="00816D2A" w:rsidRPr="00D96932" w:rsidRDefault="00816D2A" w:rsidP="00816D2A">
      <w:pPr>
        <w:pStyle w:val="CMD"/>
      </w:pPr>
      <w:r w:rsidRPr="00D96932">
        <w:t xml:space="preserve">R3# </w:t>
      </w:r>
      <w:r w:rsidRPr="00D96932">
        <w:rPr>
          <w:b/>
          <w:bCs/>
        </w:rPr>
        <w:t xml:space="preserve">show </w:t>
      </w:r>
      <w:proofErr w:type="spellStart"/>
      <w:r w:rsidRPr="00D96932">
        <w:rPr>
          <w:b/>
          <w:bCs/>
        </w:rPr>
        <w:t>ip</w:t>
      </w:r>
      <w:proofErr w:type="spellEnd"/>
      <w:r w:rsidRPr="00D96932">
        <w:rPr>
          <w:b/>
          <w:bCs/>
        </w:rPr>
        <w:t xml:space="preserve"> route </w:t>
      </w:r>
      <w:proofErr w:type="spellStart"/>
      <w:r w:rsidRPr="00D96932">
        <w:rPr>
          <w:b/>
          <w:bCs/>
        </w:rPr>
        <w:t>ospf</w:t>
      </w:r>
      <w:proofErr w:type="spellEnd"/>
      <w:r w:rsidRPr="00D96932">
        <w:rPr>
          <w:b/>
          <w:bCs/>
        </w:rPr>
        <w:t xml:space="preserve"> | begin Gateway</w:t>
      </w:r>
    </w:p>
    <w:p w14:paraId="627A978C" w14:textId="77777777" w:rsidR="00816D2A" w:rsidRPr="00D96932" w:rsidRDefault="00816D2A" w:rsidP="00EA4071">
      <w:pPr>
        <w:pStyle w:val="CMDOutput"/>
      </w:pPr>
      <w:r w:rsidRPr="00D96932">
        <w:t>Gateway of last resort is 64.100.1.1 to network 0.0.0.0</w:t>
      </w:r>
    </w:p>
    <w:p w14:paraId="1414BD43" w14:textId="77777777" w:rsidR="00816D2A" w:rsidRPr="00D96932" w:rsidRDefault="00816D2A" w:rsidP="00EA4071">
      <w:pPr>
        <w:pStyle w:val="CMDOutput"/>
      </w:pPr>
    </w:p>
    <w:p w14:paraId="7AAD804A" w14:textId="77777777" w:rsidR="00816D2A" w:rsidRPr="00D96932" w:rsidRDefault="00816D2A" w:rsidP="00EA4071">
      <w:pPr>
        <w:pStyle w:val="CMDOutput"/>
      </w:pPr>
      <w:r w:rsidRPr="00D96932">
        <w:t xml:space="preserve">      10.0.0.0/8 is variably </w:t>
      </w:r>
      <w:proofErr w:type="spellStart"/>
      <w:r w:rsidRPr="00D96932">
        <w:t>subnetted</w:t>
      </w:r>
      <w:proofErr w:type="spellEnd"/>
      <w:r w:rsidRPr="00D96932">
        <w:t>, 15 subnets, 3 masks</w:t>
      </w:r>
    </w:p>
    <w:p w14:paraId="6D1F85A0" w14:textId="77777777" w:rsidR="00816D2A" w:rsidRPr="00D96932" w:rsidRDefault="00816D2A" w:rsidP="00EA4071">
      <w:pPr>
        <w:pStyle w:val="CMDOutput"/>
        <w:rPr>
          <w:highlight w:val="yellow"/>
        </w:rPr>
      </w:pPr>
      <w:r w:rsidRPr="00D96932">
        <w:rPr>
          <w:highlight w:val="yellow"/>
        </w:rPr>
        <w:lastRenderedPageBreak/>
        <w:t>O        10.10.0.0/30 [110/251] via 172.16.1.1, 00:40:45, Tunnel1</w:t>
      </w:r>
    </w:p>
    <w:p w14:paraId="6D5636F2" w14:textId="77777777" w:rsidR="00816D2A" w:rsidRPr="00D96932" w:rsidRDefault="00816D2A" w:rsidP="00EA4071">
      <w:pPr>
        <w:pStyle w:val="CMDOutput"/>
        <w:rPr>
          <w:highlight w:val="yellow"/>
        </w:rPr>
      </w:pPr>
      <w:r w:rsidRPr="00D96932">
        <w:rPr>
          <w:highlight w:val="yellow"/>
        </w:rPr>
        <w:t>O        10.10.1.0/24 [110/261] via 172.16.1.1, 00:40:45, Tunnel1</w:t>
      </w:r>
    </w:p>
    <w:p w14:paraId="1F86CA71" w14:textId="77777777" w:rsidR="00816D2A" w:rsidRPr="00D96932" w:rsidRDefault="00816D2A" w:rsidP="00EA4071">
      <w:pPr>
        <w:pStyle w:val="CMDOutput"/>
        <w:rPr>
          <w:highlight w:val="yellow"/>
        </w:rPr>
      </w:pPr>
      <w:r w:rsidRPr="00D96932">
        <w:rPr>
          <w:highlight w:val="yellow"/>
        </w:rPr>
        <w:t>O        10.10.2.0/24 [110/252] via 172.16.1.1, 00:40:45, Tunnel1</w:t>
      </w:r>
    </w:p>
    <w:p w14:paraId="11111384" w14:textId="77777777" w:rsidR="00816D2A" w:rsidRPr="00D96932" w:rsidRDefault="00816D2A" w:rsidP="00EA4071">
      <w:pPr>
        <w:pStyle w:val="CMDOutput"/>
      </w:pPr>
      <w:r w:rsidRPr="00D96932">
        <w:rPr>
          <w:highlight w:val="yellow"/>
        </w:rPr>
        <w:t>O        10.10.3.0/24 [110/252] via 172.16.1.1, 00:40:45, Tunnel1</w:t>
      </w:r>
    </w:p>
    <w:p w14:paraId="572666D9" w14:textId="77777777" w:rsidR="00816D2A" w:rsidRPr="00D96932" w:rsidRDefault="00816D2A" w:rsidP="00EA4071">
      <w:pPr>
        <w:pStyle w:val="CMDOutput"/>
      </w:pPr>
      <w:r w:rsidRPr="00D96932">
        <w:t>O        10.10.5.0/24 [110/11] via 10.10.4.2, 01:00:49, GigabitEthernet0/0/1</w:t>
      </w:r>
    </w:p>
    <w:p w14:paraId="77448000" w14:textId="77777777" w:rsidR="00816D2A" w:rsidRPr="00D96932" w:rsidRDefault="00816D2A" w:rsidP="00EA4071">
      <w:pPr>
        <w:pStyle w:val="CMDOutput"/>
      </w:pPr>
      <w:r w:rsidRPr="00D96932">
        <w:t>O        10.10.16.0/24 [110/2] via 10.10.4.2, 01:00:49, GigabitEthernet0/0/1</w:t>
      </w:r>
    </w:p>
    <w:p w14:paraId="19EF72CB" w14:textId="77777777" w:rsidR="00816D2A" w:rsidRPr="00D96932" w:rsidRDefault="00816D2A" w:rsidP="00EA4071">
      <w:pPr>
        <w:pStyle w:val="CMDOutput"/>
      </w:pPr>
      <w:r w:rsidRPr="00D96932">
        <w:t>O        10.10.17.0/24 [110/2] via 10.10.4.2, 01:00:49, GigabitEthernet0/0/1</w:t>
      </w:r>
    </w:p>
    <w:p w14:paraId="121393B7" w14:textId="77777777" w:rsidR="00816D2A" w:rsidRPr="00D96932" w:rsidRDefault="00816D2A" w:rsidP="00EA4071">
      <w:pPr>
        <w:pStyle w:val="CMDOutput"/>
      </w:pPr>
      <w:r w:rsidRPr="00D96932">
        <w:t>O        10.10.18.0/24 [110/2] via 10.10.4.2, 01:00:49, GigabitEthernet0/0/1</w:t>
      </w:r>
    </w:p>
    <w:p w14:paraId="14168F47" w14:textId="77777777" w:rsidR="00816D2A" w:rsidRPr="00D96932" w:rsidRDefault="00816D2A" w:rsidP="00EA4071">
      <w:pPr>
        <w:pStyle w:val="CMDOutput"/>
      </w:pPr>
      <w:r w:rsidRPr="00D96932">
        <w:t>O        10.10.19.0/24 [110/2] via 10.10.4.2, 01:00:49, GigabitEthernet0/0/1</w:t>
      </w:r>
    </w:p>
    <w:p w14:paraId="40834852" w14:textId="77777777" w:rsidR="00816D2A" w:rsidRPr="00D96932" w:rsidRDefault="00816D2A" w:rsidP="00EA4071">
      <w:pPr>
        <w:pStyle w:val="CMDOutput"/>
      </w:pPr>
      <w:r w:rsidRPr="00D96932">
        <w:t>O        10.10.20.0/24 [110/2] via 10.10.4.2, 01:00:49, GigabitEthernet0/0/1</w:t>
      </w:r>
    </w:p>
    <w:p w14:paraId="077A4E1B" w14:textId="77777777" w:rsidR="00816D2A" w:rsidRPr="00D96932" w:rsidRDefault="00816D2A" w:rsidP="00EA4071">
      <w:pPr>
        <w:pStyle w:val="CMDOutput"/>
      </w:pPr>
      <w:r w:rsidRPr="00D96932">
        <w:t>O        10.10.21.0/24 [110/2] via 10.10.4.2, 01:00:49, GigabitEthernet0/0/1</w:t>
      </w:r>
    </w:p>
    <w:p w14:paraId="7A130CE4" w14:textId="77777777" w:rsidR="00816D2A" w:rsidRPr="00D96932" w:rsidRDefault="00816D2A" w:rsidP="00EA4071">
      <w:pPr>
        <w:pStyle w:val="CMDOutput"/>
      </w:pPr>
      <w:r w:rsidRPr="00D96932">
        <w:t>O        10.10.22.0/24 [110/2] via 10.10.4.2, 01:00:49, GigabitEthernet0/0/1</w:t>
      </w:r>
    </w:p>
    <w:p w14:paraId="47E271AD" w14:textId="77777777" w:rsidR="00816D2A" w:rsidRPr="00D96932" w:rsidRDefault="00816D2A" w:rsidP="00EA4071">
      <w:pPr>
        <w:pStyle w:val="CMDOutput"/>
      </w:pPr>
      <w:r w:rsidRPr="00D96932">
        <w:t>O        10.10.23.0/24 [110/2] via 10.10.4.2, 01:00:49, GigabitEthernet0/0/1</w:t>
      </w:r>
    </w:p>
    <w:p w14:paraId="26FB570F" w14:textId="5035A318" w:rsidR="00816D2A" w:rsidRDefault="00816D2A" w:rsidP="00816D2A">
      <w:pPr>
        <w:pStyle w:val="SubStepAlpha"/>
        <w:numPr>
          <w:ilvl w:val="0"/>
          <w:numId w:val="0"/>
        </w:numPr>
        <w:ind w:left="720"/>
      </w:pPr>
      <w:r w:rsidRPr="00D96932">
        <w:t>Notice how R3 has learned about the R1</w:t>
      </w:r>
      <w:r w:rsidR="00D46362">
        <w:t xml:space="preserve"> </w:t>
      </w:r>
      <w:r w:rsidRPr="00D96932">
        <w:t>OSPF networks via the tunnel interface.</w:t>
      </w:r>
    </w:p>
    <w:p w14:paraId="1347A8C1" w14:textId="458A37B7" w:rsidR="00816D2A" w:rsidRDefault="00AD7946" w:rsidP="00EA4071">
      <w:pPr>
        <w:pStyle w:val="SubStepAlpha"/>
      </w:pPr>
      <w:r>
        <w:t>Verify th</w:t>
      </w:r>
      <w:r w:rsidR="005C3E23">
        <w:t>at there is an operational logical point-to-point link between R1 and R3 using the GRE tunnel interface.</w:t>
      </w:r>
    </w:p>
    <w:p w14:paraId="508351D2" w14:textId="5D7EBD77" w:rsidR="00816D2A" w:rsidRDefault="00816D2A" w:rsidP="00816D2A">
      <w:pPr>
        <w:pStyle w:val="CMD"/>
      </w:pPr>
      <w:r>
        <w:t>R1#</w:t>
      </w:r>
      <w:r w:rsidR="00103D17">
        <w:t xml:space="preserve"> </w:t>
      </w:r>
      <w:r w:rsidRPr="00EA4071">
        <w:rPr>
          <w:b/>
          <w:bCs/>
        </w:rPr>
        <w:t xml:space="preserve">show </w:t>
      </w:r>
      <w:proofErr w:type="spellStart"/>
      <w:r w:rsidRPr="00EA4071">
        <w:rPr>
          <w:b/>
          <w:bCs/>
        </w:rPr>
        <w:t>ip</w:t>
      </w:r>
      <w:proofErr w:type="spellEnd"/>
      <w:r w:rsidRPr="00EA4071">
        <w:rPr>
          <w:b/>
          <w:bCs/>
        </w:rPr>
        <w:t xml:space="preserve"> route 172.16.0.0</w:t>
      </w:r>
    </w:p>
    <w:p w14:paraId="58E6B649" w14:textId="77777777" w:rsidR="00816D2A" w:rsidRDefault="00816D2A" w:rsidP="00EA4071">
      <w:pPr>
        <w:pStyle w:val="CMDOutput"/>
      </w:pPr>
      <w:r>
        <w:t>Routing entry for 172.16.0.0/16, 2 known subnets</w:t>
      </w:r>
    </w:p>
    <w:p w14:paraId="25EBF5EC" w14:textId="77777777" w:rsidR="00816D2A" w:rsidRDefault="00816D2A" w:rsidP="00EA4071">
      <w:pPr>
        <w:pStyle w:val="CMDOutput"/>
      </w:pPr>
      <w:r>
        <w:t xml:space="preserve">  Attached (2 connections)</w:t>
      </w:r>
    </w:p>
    <w:p w14:paraId="68462BAF" w14:textId="77777777" w:rsidR="00816D2A" w:rsidRDefault="00816D2A" w:rsidP="00EA4071">
      <w:pPr>
        <w:pStyle w:val="CMDOutput"/>
      </w:pPr>
      <w:r>
        <w:t xml:space="preserve">  Variably </w:t>
      </w:r>
      <w:proofErr w:type="spellStart"/>
      <w:r>
        <w:t>subnetted</w:t>
      </w:r>
      <w:proofErr w:type="spellEnd"/>
      <w:r>
        <w:t xml:space="preserve"> with 2 masks</w:t>
      </w:r>
    </w:p>
    <w:p w14:paraId="6706C751" w14:textId="77777777" w:rsidR="00816D2A" w:rsidRDefault="00816D2A" w:rsidP="00EA4071">
      <w:pPr>
        <w:pStyle w:val="CMDOutput"/>
      </w:pPr>
      <w:r>
        <w:t>C        172.16.1.0/30 is directly connected, Tunnel1</w:t>
      </w:r>
    </w:p>
    <w:p w14:paraId="0A195A1A" w14:textId="77777777" w:rsidR="00816D2A" w:rsidRDefault="00816D2A" w:rsidP="00EA4071">
      <w:pPr>
        <w:pStyle w:val="CMDOutput"/>
      </w:pPr>
      <w:r>
        <w:t>L        172.16.1.1/32 is directly connected, Tunnel1</w:t>
      </w:r>
    </w:p>
    <w:p w14:paraId="323AF03E" w14:textId="77777777" w:rsidR="00816D2A" w:rsidRDefault="00816D2A" w:rsidP="00816D2A">
      <w:pPr>
        <w:pStyle w:val="CMD"/>
      </w:pPr>
    </w:p>
    <w:p w14:paraId="1A1F5530" w14:textId="026DE2DE" w:rsidR="00816D2A" w:rsidRDefault="00816D2A" w:rsidP="00816D2A">
      <w:pPr>
        <w:pStyle w:val="CMD"/>
      </w:pPr>
      <w:r>
        <w:t>R3#</w:t>
      </w:r>
      <w:r w:rsidR="00103D17">
        <w:t xml:space="preserve"> </w:t>
      </w:r>
      <w:r w:rsidRPr="00EA4071">
        <w:rPr>
          <w:b/>
          <w:bCs/>
        </w:rPr>
        <w:t xml:space="preserve">show </w:t>
      </w:r>
      <w:proofErr w:type="spellStart"/>
      <w:r w:rsidRPr="00EA4071">
        <w:rPr>
          <w:b/>
          <w:bCs/>
        </w:rPr>
        <w:t>ip</w:t>
      </w:r>
      <w:proofErr w:type="spellEnd"/>
      <w:r w:rsidRPr="00EA4071">
        <w:rPr>
          <w:b/>
          <w:bCs/>
        </w:rPr>
        <w:t xml:space="preserve"> route 172.16.0.0</w:t>
      </w:r>
    </w:p>
    <w:p w14:paraId="3F13E409" w14:textId="77777777" w:rsidR="00816D2A" w:rsidRDefault="00816D2A" w:rsidP="00EA4071">
      <w:pPr>
        <w:pStyle w:val="CMDOutput"/>
      </w:pPr>
      <w:r>
        <w:t>Routing entry for 172.16.0.0/16, 2 known subnets</w:t>
      </w:r>
    </w:p>
    <w:p w14:paraId="791FFFB0" w14:textId="77777777" w:rsidR="00816D2A" w:rsidRDefault="00816D2A" w:rsidP="00EA4071">
      <w:pPr>
        <w:pStyle w:val="CMDOutput"/>
      </w:pPr>
      <w:r>
        <w:t xml:space="preserve">  Attached (2 connections)</w:t>
      </w:r>
    </w:p>
    <w:p w14:paraId="5BA0FBA5" w14:textId="77777777" w:rsidR="00816D2A" w:rsidRDefault="00816D2A" w:rsidP="00EA4071">
      <w:pPr>
        <w:pStyle w:val="CMDOutput"/>
      </w:pPr>
      <w:r>
        <w:t xml:space="preserve">  Variably </w:t>
      </w:r>
      <w:proofErr w:type="spellStart"/>
      <w:r>
        <w:t>subnetted</w:t>
      </w:r>
      <w:proofErr w:type="spellEnd"/>
      <w:r>
        <w:t xml:space="preserve"> with 2 masks</w:t>
      </w:r>
    </w:p>
    <w:p w14:paraId="49E2DAC2" w14:textId="77777777" w:rsidR="00816D2A" w:rsidRDefault="00816D2A" w:rsidP="00EA4071">
      <w:pPr>
        <w:pStyle w:val="CMDOutput"/>
      </w:pPr>
      <w:r>
        <w:t>C        172.16.1.0/30 is directly connected, Tunnel1</w:t>
      </w:r>
    </w:p>
    <w:p w14:paraId="55E980EB" w14:textId="4F3F67C7" w:rsidR="00816D2A" w:rsidRDefault="00816D2A" w:rsidP="00EA4071">
      <w:pPr>
        <w:pStyle w:val="CMDOutput"/>
      </w:pPr>
      <w:r>
        <w:t>L        172.16.1.2/32 is directly connected, Tunnel1</w:t>
      </w:r>
    </w:p>
    <w:p w14:paraId="7718CA4B" w14:textId="77777777" w:rsidR="00816D2A" w:rsidRPr="00D96932" w:rsidRDefault="00816D2A" w:rsidP="00EA4071">
      <w:pPr>
        <w:pStyle w:val="Heading3"/>
      </w:pPr>
      <w:r w:rsidRPr="00D96932">
        <w:t xml:space="preserve">Test the </w:t>
      </w:r>
      <w:r>
        <w:t xml:space="preserve">GRE over </w:t>
      </w:r>
      <w:r w:rsidRPr="00D96932">
        <w:t xml:space="preserve">IPsec </w:t>
      </w:r>
      <w:r>
        <w:t xml:space="preserve">VPN </w:t>
      </w:r>
      <w:r w:rsidRPr="00D96932">
        <w:t>tunnel.</w:t>
      </w:r>
    </w:p>
    <w:p w14:paraId="0D159F27" w14:textId="77777777" w:rsidR="00816D2A" w:rsidRPr="00D96932" w:rsidRDefault="00816D2A" w:rsidP="00EA4071">
      <w:pPr>
        <w:pStyle w:val="SubStepAlpha"/>
      </w:pPr>
      <w:r w:rsidRPr="00D96932">
        <w:t>From D1, trace the path taken to the R3 10.10.16.1 interface.</w:t>
      </w:r>
    </w:p>
    <w:p w14:paraId="1187510B" w14:textId="77777777" w:rsidR="00816D2A" w:rsidRPr="00D96932" w:rsidRDefault="00816D2A" w:rsidP="00816D2A">
      <w:pPr>
        <w:pStyle w:val="CMD"/>
      </w:pPr>
      <w:r w:rsidRPr="00D96932">
        <w:t xml:space="preserve">D1# </w:t>
      </w:r>
      <w:r w:rsidRPr="00D96932">
        <w:rPr>
          <w:b/>
          <w:bCs/>
        </w:rPr>
        <w:t>trace 10.10.16.1</w:t>
      </w:r>
    </w:p>
    <w:p w14:paraId="0F3CDD7A" w14:textId="77777777" w:rsidR="00816D2A" w:rsidRPr="00D96932" w:rsidRDefault="00816D2A" w:rsidP="00816D2A">
      <w:pPr>
        <w:pStyle w:val="CMD"/>
      </w:pPr>
      <w:r w:rsidRPr="00D96932">
        <w:t>Type escape sequence to abort.</w:t>
      </w:r>
    </w:p>
    <w:p w14:paraId="2D0959ED" w14:textId="77777777" w:rsidR="00816D2A" w:rsidRPr="00D96932" w:rsidRDefault="00816D2A" w:rsidP="00816D2A">
      <w:pPr>
        <w:pStyle w:val="CMD"/>
      </w:pPr>
      <w:r w:rsidRPr="00D96932">
        <w:t>Tracing the route to 10.10.16.1</w:t>
      </w:r>
    </w:p>
    <w:p w14:paraId="5ACBB34F" w14:textId="77777777" w:rsidR="00816D2A" w:rsidRPr="00D96932" w:rsidRDefault="00816D2A" w:rsidP="00816D2A">
      <w:pPr>
        <w:pStyle w:val="CMD"/>
      </w:pPr>
      <w:r w:rsidRPr="00D96932">
        <w:t>VRF info: (</w:t>
      </w:r>
      <w:proofErr w:type="spellStart"/>
      <w:r w:rsidRPr="00D96932">
        <w:t>vrf</w:t>
      </w:r>
      <w:proofErr w:type="spellEnd"/>
      <w:r w:rsidRPr="00D96932">
        <w:t xml:space="preserve"> in name/id, </w:t>
      </w:r>
      <w:proofErr w:type="spellStart"/>
      <w:r w:rsidRPr="00D96932">
        <w:t>vrf</w:t>
      </w:r>
      <w:proofErr w:type="spellEnd"/>
      <w:r w:rsidRPr="00D96932">
        <w:t xml:space="preserve"> out name/id)</w:t>
      </w:r>
    </w:p>
    <w:p w14:paraId="53AAD236" w14:textId="77777777" w:rsidR="00816D2A" w:rsidRPr="00D96932" w:rsidRDefault="00816D2A" w:rsidP="00816D2A">
      <w:pPr>
        <w:pStyle w:val="CMD"/>
      </w:pPr>
      <w:r w:rsidRPr="00D96932">
        <w:t xml:space="preserve">  1 10.10.0.1 2 </w:t>
      </w:r>
      <w:proofErr w:type="spellStart"/>
      <w:r w:rsidRPr="00D96932">
        <w:t>msec</w:t>
      </w:r>
      <w:proofErr w:type="spellEnd"/>
      <w:r w:rsidRPr="00D96932">
        <w:t xml:space="preserve"> 2 </w:t>
      </w:r>
      <w:proofErr w:type="spellStart"/>
      <w:r w:rsidRPr="00D96932">
        <w:t>msec</w:t>
      </w:r>
      <w:proofErr w:type="spellEnd"/>
      <w:r w:rsidRPr="00D96932">
        <w:t xml:space="preserve"> 2 </w:t>
      </w:r>
      <w:proofErr w:type="spellStart"/>
      <w:r w:rsidRPr="00D96932">
        <w:t>msec</w:t>
      </w:r>
      <w:proofErr w:type="spellEnd"/>
    </w:p>
    <w:p w14:paraId="5B4F4CC3" w14:textId="77777777" w:rsidR="00816D2A" w:rsidRPr="00D96932" w:rsidRDefault="00816D2A" w:rsidP="00816D2A">
      <w:pPr>
        <w:pStyle w:val="CMD"/>
      </w:pPr>
      <w:r w:rsidRPr="00D96932">
        <w:t xml:space="preserve">  </w:t>
      </w:r>
      <w:r w:rsidRPr="00D96932">
        <w:rPr>
          <w:highlight w:val="yellow"/>
        </w:rPr>
        <w:t xml:space="preserve">2 172.16.1.2 3 </w:t>
      </w:r>
      <w:proofErr w:type="spellStart"/>
      <w:r w:rsidRPr="00D96932">
        <w:rPr>
          <w:highlight w:val="yellow"/>
        </w:rPr>
        <w:t>msec</w:t>
      </w:r>
      <w:proofErr w:type="spellEnd"/>
      <w:r w:rsidRPr="00D96932">
        <w:rPr>
          <w:highlight w:val="yellow"/>
        </w:rPr>
        <w:t xml:space="preserve"> 2 </w:t>
      </w:r>
      <w:proofErr w:type="spellStart"/>
      <w:r w:rsidRPr="00D96932">
        <w:rPr>
          <w:highlight w:val="yellow"/>
        </w:rPr>
        <w:t>msec</w:t>
      </w:r>
      <w:proofErr w:type="spellEnd"/>
      <w:r w:rsidRPr="00D96932">
        <w:rPr>
          <w:highlight w:val="yellow"/>
        </w:rPr>
        <w:t xml:space="preserve"> 2 </w:t>
      </w:r>
      <w:proofErr w:type="spellStart"/>
      <w:r w:rsidRPr="00D96932">
        <w:rPr>
          <w:highlight w:val="yellow"/>
        </w:rPr>
        <w:t>msec</w:t>
      </w:r>
      <w:proofErr w:type="spellEnd"/>
    </w:p>
    <w:p w14:paraId="0C40CB4E" w14:textId="77777777" w:rsidR="00816D2A" w:rsidRPr="00D96932" w:rsidRDefault="00816D2A" w:rsidP="00816D2A">
      <w:pPr>
        <w:pStyle w:val="CMD"/>
      </w:pPr>
      <w:r w:rsidRPr="00D96932">
        <w:t xml:space="preserve">  3 10.10.4.2 4 </w:t>
      </w:r>
      <w:proofErr w:type="spellStart"/>
      <w:r w:rsidRPr="00D96932">
        <w:t>msec</w:t>
      </w:r>
      <w:proofErr w:type="spellEnd"/>
      <w:r w:rsidRPr="00D96932">
        <w:t xml:space="preserve"> </w:t>
      </w:r>
      <w:proofErr w:type="gramStart"/>
      <w:r w:rsidRPr="00D96932">
        <w:t>*  3</w:t>
      </w:r>
      <w:proofErr w:type="gramEnd"/>
      <w:r w:rsidRPr="00D96932">
        <w:t xml:space="preserve"> </w:t>
      </w:r>
      <w:proofErr w:type="spellStart"/>
      <w:r w:rsidRPr="00D96932">
        <w:t>msec</w:t>
      </w:r>
      <w:proofErr w:type="spellEnd"/>
    </w:p>
    <w:p w14:paraId="7C782BB9" w14:textId="77777777" w:rsidR="00816D2A" w:rsidRPr="00D96932" w:rsidRDefault="00816D2A" w:rsidP="00816D2A">
      <w:pPr>
        <w:pStyle w:val="SubStepAlpha"/>
        <w:numPr>
          <w:ilvl w:val="0"/>
          <w:numId w:val="0"/>
        </w:numPr>
        <w:ind w:left="720"/>
      </w:pPr>
      <w:r w:rsidRPr="00D96932">
        <w:t>Notice now that the path taken is through the VPN tunnel interface.</w:t>
      </w:r>
    </w:p>
    <w:p w14:paraId="082C4BDD" w14:textId="77777777" w:rsidR="00816D2A" w:rsidRPr="00D96932" w:rsidRDefault="00816D2A" w:rsidP="00EA4071">
      <w:pPr>
        <w:pStyle w:val="SubStepAlpha"/>
      </w:pPr>
      <w:r w:rsidRPr="00D96932">
        <w:t>On R1, verify the IPsec SA encrypted and decrypted statistics.</w:t>
      </w:r>
    </w:p>
    <w:p w14:paraId="26670A18" w14:textId="77777777" w:rsidR="00816D2A" w:rsidRPr="00D96932" w:rsidRDefault="00816D2A" w:rsidP="00816D2A">
      <w:pPr>
        <w:pStyle w:val="CMD"/>
      </w:pPr>
      <w:r w:rsidRPr="00D96932">
        <w:t xml:space="preserve">R1# </w:t>
      </w:r>
      <w:r w:rsidRPr="00D96932">
        <w:rPr>
          <w:b/>
          <w:bCs/>
        </w:rPr>
        <w:t xml:space="preserve">show crypto </w:t>
      </w:r>
      <w:proofErr w:type="spellStart"/>
      <w:r w:rsidRPr="00D96932">
        <w:rPr>
          <w:b/>
          <w:bCs/>
        </w:rPr>
        <w:t>ipsec</w:t>
      </w:r>
      <w:proofErr w:type="spellEnd"/>
      <w:r w:rsidRPr="00D96932">
        <w:rPr>
          <w:b/>
          <w:bCs/>
        </w:rPr>
        <w:t xml:space="preserve"> </w:t>
      </w:r>
      <w:proofErr w:type="spellStart"/>
      <w:r w:rsidRPr="00D96932">
        <w:rPr>
          <w:b/>
          <w:bCs/>
        </w:rPr>
        <w:t>sa</w:t>
      </w:r>
      <w:proofErr w:type="spellEnd"/>
      <w:r w:rsidRPr="00D96932">
        <w:rPr>
          <w:b/>
          <w:bCs/>
        </w:rPr>
        <w:t xml:space="preserve"> | include </w:t>
      </w:r>
      <w:proofErr w:type="spellStart"/>
      <w:r w:rsidRPr="00D96932">
        <w:rPr>
          <w:b/>
          <w:bCs/>
        </w:rPr>
        <w:t>encrypt|decrypt</w:t>
      </w:r>
      <w:proofErr w:type="spellEnd"/>
    </w:p>
    <w:p w14:paraId="59FB0605" w14:textId="77777777" w:rsidR="00816D2A" w:rsidRPr="00D96932" w:rsidRDefault="00816D2A" w:rsidP="00816D2A">
      <w:pPr>
        <w:pStyle w:val="CMD"/>
      </w:pPr>
      <w:r w:rsidRPr="00D96932">
        <w:t xml:space="preserve">    </w:t>
      </w:r>
      <w:r w:rsidRPr="00D96932">
        <w:rPr>
          <w:highlight w:val="yellow"/>
        </w:rPr>
        <w:t>#</w:t>
      </w:r>
      <w:proofErr w:type="spellStart"/>
      <w:r w:rsidRPr="00D96932">
        <w:rPr>
          <w:highlight w:val="yellow"/>
        </w:rPr>
        <w:t>pkts</w:t>
      </w:r>
      <w:proofErr w:type="spellEnd"/>
      <w:r w:rsidRPr="00D96932">
        <w:rPr>
          <w:highlight w:val="yellow"/>
        </w:rPr>
        <w:t xml:space="preserve"> </w:t>
      </w:r>
      <w:proofErr w:type="spellStart"/>
      <w:r w:rsidRPr="00D96932">
        <w:rPr>
          <w:highlight w:val="yellow"/>
        </w:rPr>
        <w:t>encaps</w:t>
      </w:r>
      <w:proofErr w:type="spellEnd"/>
      <w:r w:rsidRPr="00D96932">
        <w:rPr>
          <w:highlight w:val="yellow"/>
        </w:rPr>
        <w:t>: 296, #</w:t>
      </w:r>
      <w:proofErr w:type="spellStart"/>
      <w:r w:rsidRPr="00D96932">
        <w:rPr>
          <w:highlight w:val="yellow"/>
        </w:rPr>
        <w:t>pkts</w:t>
      </w:r>
      <w:proofErr w:type="spellEnd"/>
      <w:r w:rsidRPr="00D96932">
        <w:rPr>
          <w:highlight w:val="yellow"/>
        </w:rPr>
        <w:t xml:space="preserve"> encrypt</w:t>
      </w:r>
      <w:r w:rsidRPr="00D96932">
        <w:t>: 296, #pkts digest: 296</w:t>
      </w:r>
    </w:p>
    <w:p w14:paraId="0E22DCB7" w14:textId="77777777" w:rsidR="00816D2A" w:rsidRPr="00D96932" w:rsidRDefault="00816D2A" w:rsidP="00816D2A">
      <w:pPr>
        <w:pStyle w:val="CMD"/>
      </w:pPr>
      <w:r w:rsidRPr="00D96932">
        <w:t xml:space="preserve">    </w:t>
      </w:r>
      <w:r w:rsidRPr="00D96932">
        <w:rPr>
          <w:highlight w:val="yellow"/>
        </w:rPr>
        <w:t>#</w:t>
      </w:r>
      <w:proofErr w:type="spellStart"/>
      <w:r w:rsidRPr="00D96932">
        <w:rPr>
          <w:highlight w:val="yellow"/>
        </w:rPr>
        <w:t>pkts</w:t>
      </w:r>
      <w:proofErr w:type="spellEnd"/>
      <w:r w:rsidRPr="00D96932">
        <w:rPr>
          <w:highlight w:val="yellow"/>
        </w:rPr>
        <w:t xml:space="preserve"> </w:t>
      </w:r>
      <w:proofErr w:type="spellStart"/>
      <w:r w:rsidRPr="00D96932">
        <w:rPr>
          <w:highlight w:val="yellow"/>
        </w:rPr>
        <w:t>decaps</w:t>
      </w:r>
      <w:proofErr w:type="spellEnd"/>
      <w:r w:rsidRPr="00D96932">
        <w:rPr>
          <w:highlight w:val="yellow"/>
        </w:rPr>
        <w:t>: 295, #</w:t>
      </w:r>
      <w:proofErr w:type="spellStart"/>
      <w:r w:rsidRPr="00D96932">
        <w:rPr>
          <w:highlight w:val="yellow"/>
        </w:rPr>
        <w:t>pkts</w:t>
      </w:r>
      <w:proofErr w:type="spellEnd"/>
      <w:r w:rsidRPr="00D96932">
        <w:rPr>
          <w:highlight w:val="yellow"/>
        </w:rPr>
        <w:t xml:space="preserve"> decrypt</w:t>
      </w:r>
      <w:r w:rsidRPr="00D96932">
        <w:t>: 295, #pkts verify: 295</w:t>
      </w:r>
    </w:p>
    <w:p w14:paraId="57126ADC" w14:textId="5A66D573" w:rsidR="00816D2A" w:rsidRDefault="00816D2A" w:rsidP="00816D2A">
      <w:pPr>
        <w:pStyle w:val="SubStepAlpha"/>
        <w:numPr>
          <w:ilvl w:val="0"/>
          <w:numId w:val="0"/>
        </w:numPr>
        <w:ind w:left="720"/>
      </w:pPr>
      <w:r w:rsidRPr="00D96932">
        <w:t>The output verifies that the GRE over IPsec VPN tunnel is properly encrypting traffic between both site</w:t>
      </w:r>
      <w:r>
        <w:t>s</w:t>
      </w:r>
      <w:r w:rsidRPr="00D96932">
        <w:t>. The packets encrypted include the trace packets along with OSPF packets.</w:t>
      </w:r>
    </w:p>
    <w:p w14:paraId="3E4DD023" w14:textId="769736AD" w:rsidR="00F23A01" w:rsidRDefault="00F23A01" w:rsidP="00EA4071">
      <w:pPr>
        <w:pStyle w:val="ConfigWindow"/>
      </w:pPr>
      <w:r>
        <w:lastRenderedPageBreak/>
        <w:t>close configuration window</w:t>
      </w:r>
    </w:p>
    <w:p w14:paraId="142EF786" w14:textId="77777777" w:rsidR="00FC4122" w:rsidRPr="004C0909" w:rsidRDefault="00FC4122" w:rsidP="00EA4071">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FC4122" w14:paraId="6D369E64" w14:textId="77777777" w:rsidTr="0016193C">
        <w:trPr>
          <w:cnfStyle w:val="100000000000" w:firstRow="1" w:lastRow="0" w:firstColumn="0" w:lastColumn="0" w:oddVBand="0" w:evenVBand="0" w:oddHBand="0" w:evenHBand="0" w:firstRowFirstColumn="0" w:firstRowLastColumn="0" w:lastRowFirstColumn="0" w:lastRowLastColumn="0"/>
          <w:tblHeader/>
        </w:trPr>
        <w:tc>
          <w:tcPr>
            <w:tcW w:w="1530" w:type="dxa"/>
          </w:tcPr>
          <w:p w14:paraId="68DA7BA9" w14:textId="77777777" w:rsidR="00FC4122" w:rsidRPr="00763D8B" w:rsidRDefault="00FC4122" w:rsidP="0016193C">
            <w:pPr>
              <w:pStyle w:val="TableHeading"/>
            </w:pPr>
            <w:r w:rsidRPr="00763D8B">
              <w:t>Router Model</w:t>
            </w:r>
          </w:p>
        </w:tc>
        <w:tc>
          <w:tcPr>
            <w:tcW w:w="2250" w:type="dxa"/>
          </w:tcPr>
          <w:p w14:paraId="20C6F423" w14:textId="77777777" w:rsidR="00FC4122" w:rsidRPr="00763D8B" w:rsidRDefault="00FC4122" w:rsidP="0016193C">
            <w:pPr>
              <w:pStyle w:val="TableHeading"/>
            </w:pPr>
            <w:r w:rsidRPr="00763D8B">
              <w:t>Ethernet Interface #1</w:t>
            </w:r>
          </w:p>
        </w:tc>
        <w:tc>
          <w:tcPr>
            <w:tcW w:w="2250" w:type="dxa"/>
          </w:tcPr>
          <w:p w14:paraId="0B90B238" w14:textId="77777777" w:rsidR="00FC4122" w:rsidRPr="00763D8B" w:rsidRDefault="00FC4122" w:rsidP="0016193C">
            <w:pPr>
              <w:pStyle w:val="TableHeading"/>
            </w:pPr>
            <w:r w:rsidRPr="00763D8B">
              <w:t>Ethernet Interface #2</w:t>
            </w:r>
          </w:p>
        </w:tc>
        <w:tc>
          <w:tcPr>
            <w:tcW w:w="2070" w:type="dxa"/>
          </w:tcPr>
          <w:p w14:paraId="4911B71B" w14:textId="77777777" w:rsidR="00FC4122" w:rsidRPr="00763D8B" w:rsidRDefault="00FC4122" w:rsidP="0016193C">
            <w:pPr>
              <w:pStyle w:val="TableHeading"/>
            </w:pPr>
            <w:r w:rsidRPr="00763D8B">
              <w:t>Serial Interface #1</w:t>
            </w:r>
          </w:p>
        </w:tc>
        <w:tc>
          <w:tcPr>
            <w:tcW w:w="2160" w:type="dxa"/>
          </w:tcPr>
          <w:p w14:paraId="47AA5974" w14:textId="77777777" w:rsidR="00FC4122" w:rsidRPr="00763D8B" w:rsidRDefault="00FC4122" w:rsidP="0016193C">
            <w:pPr>
              <w:pStyle w:val="TableHeading"/>
            </w:pPr>
            <w:r w:rsidRPr="00763D8B">
              <w:t>Serial Interface #2</w:t>
            </w:r>
          </w:p>
        </w:tc>
      </w:tr>
      <w:tr w:rsidR="00FC4122" w14:paraId="187D53ED" w14:textId="77777777" w:rsidTr="0016193C">
        <w:tc>
          <w:tcPr>
            <w:tcW w:w="1530" w:type="dxa"/>
          </w:tcPr>
          <w:p w14:paraId="636747B4" w14:textId="77777777" w:rsidR="00FC4122" w:rsidRPr="009453F7" w:rsidRDefault="00FC4122" w:rsidP="0016193C">
            <w:pPr>
              <w:pStyle w:val="TableText"/>
            </w:pPr>
            <w:r w:rsidRPr="009453F7">
              <w:t>1800</w:t>
            </w:r>
          </w:p>
        </w:tc>
        <w:tc>
          <w:tcPr>
            <w:tcW w:w="2250" w:type="dxa"/>
          </w:tcPr>
          <w:p w14:paraId="0C36BB75" w14:textId="77777777" w:rsidR="00FC4122" w:rsidRPr="009453F7" w:rsidRDefault="00FC4122" w:rsidP="0016193C">
            <w:pPr>
              <w:pStyle w:val="TableText"/>
            </w:pPr>
            <w:r w:rsidRPr="009453F7">
              <w:t>Fast Ethernet 0/0 (F0/0)</w:t>
            </w:r>
          </w:p>
        </w:tc>
        <w:tc>
          <w:tcPr>
            <w:tcW w:w="2250" w:type="dxa"/>
          </w:tcPr>
          <w:p w14:paraId="2AC21CAC" w14:textId="77777777" w:rsidR="00FC4122" w:rsidRPr="009453F7" w:rsidRDefault="00FC4122" w:rsidP="0016193C">
            <w:pPr>
              <w:pStyle w:val="TableText"/>
            </w:pPr>
            <w:r w:rsidRPr="009453F7">
              <w:t>Fast Ethernet 0/1 (F0/1)</w:t>
            </w:r>
          </w:p>
        </w:tc>
        <w:tc>
          <w:tcPr>
            <w:tcW w:w="2070" w:type="dxa"/>
          </w:tcPr>
          <w:p w14:paraId="73D2A98E" w14:textId="77777777" w:rsidR="00FC4122" w:rsidRPr="009453F7" w:rsidRDefault="00FC4122" w:rsidP="0016193C">
            <w:pPr>
              <w:pStyle w:val="TableText"/>
            </w:pPr>
            <w:r w:rsidRPr="009453F7">
              <w:t>Serial 0/0/0 (S0/0/0)</w:t>
            </w:r>
          </w:p>
        </w:tc>
        <w:tc>
          <w:tcPr>
            <w:tcW w:w="2160" w:type="dxa"/>
          </w:tcPr>
          <w:p w14:paraId="73BF99D4" w14:textId="77777777" w:rsidR="00FC4122" w:rsidRPr="009453F7" w:rsidRDefault="00FC4122" w:rsidP="0016193C">
            <w:pPr>
              <w:pStyle w:val="TableText"/>
            </w:pPr>
            <w:r w:rsidRPr="009453F7">
              <w:t>Serial 0/0/1 (S0/0</w:t>
            </w:r>
            <w:r>
              <w:t>/</w:t>
            </w:r>
            <w:r w:rsidRPr="009453F7">
              <w:t>1)</w:t>
            </w:r>
          </w:p>
        </w:tc>
      </w:tr>
      <w:tr w:rsidR="00FC4122" w14:paraId="4E0D8DA5" w14:textId="77777777" w:rsidTr="0016193C">
        <w:tc>
          <w:tcPr>
            <w:tcW w:w="1530" w:type="dxa"/>
          </w:tcPr>
          <w:p w14:paraId="1B0972F5" w14:textId="77777777" w:rsidR="00FC4122" w:rsidRPr="009453F7" w:rsidRDefault="00FC4122" w:rsidP="0016193C">
            <w:pPr>
              <w:pStyle w:val="TableText"/>
            </w:pPr>
            <w:r w:rsidRPr="009453F7">
              <w:t>1900</w:t>
            </w:r>
          </w:p>
        </w:tc>
        <w:tc>
          <w:tcPr>
            <w:tcW w:w="2250" w:type="dxa"/>
          </w:tcPr>
          <w:p w14:paraId="548BDBE6" w14:textId="77777777" w:rsidR="00FC4122" w:rsidRPr="009453F7" w:rsidRDefault="00FC4122" w:rsidP="0016193C">
            <w:pPr>
              <w:pStyle w:val="TableText"/>
            </w:pPr>
            <w:r w:rsidRPr="009453F7">
              <w:t>Gigabit Ethernet 0/0 (G0/0)</w:t>
            </w:r>
          </w:p>
        </w:tc>
        <w:tc>
          <w:tcPr>
            <w:tcW w:w="2250" w:type="dxa"/>
          </w:tcPr>
          <w:p w14:paraId="147FD78E" w14:textId="77777777" w:rsidR="00FC4122" w:rsidRPr="009453F7" w:rsidRDefault="00FC4122" w:rsidP="0016193C">
            <w:pPr>
              <w:pStyle w:val="TableText"/>
            </w:pPr>
            <w:r w:rsidRPr="009453F7">
              <w:t>Gigabit Ethernet 0/1 (G0/1)</w:t>
            </w:r>
          </w:p>
        </w:tc>
        <w:tc>
          <w:tcPr>
            <w:tcW w:w="2070" w:type="dxa"/>
          </w:tcPr>
          <w:p w14:paraId="077D23A1" w14:textId="77777777" w:rsidR="00FC4122" w:rsidRPr="009453F7" w:rsidRDefault="00FC4122" w:rsidP="0016193C">
            <w:pPr>
              <w:pStyle w:val="TableText"/>
            </w:pPr>
            <w:r w:rsidRPr="009453F7">
              <w:t>Serial 0/0/0 (S0/0/0)</w:t>
            </w:r>
          </w:p>
        </w:tc>
        <w:tc>
          <w:tcPr>
            <w:tcW w:w="2160" w:type="dxa"/>
          </w:tcPr>
          <w:p w14:paraId="66CC7E13" w14:textId="77777777" w:rsidR="00FC4122" w:rsidRPr="009453F7" w:rsidRDefault="00FC4122" w:rsidP="0016193C">
            <w:pPr>
              <w:pStyle w:val="TableText"/>
            </w:pPr>
            <w:r w:rsidRPr="009453F7">
              <w:t>Serial 0/0/1 (S0/0/1)</w:t>
            </w:r>
          </w:p>
        </w:tc>
      </w:tr>
      <w:tr w:rsidR="00FC4122" w14:paraId="03919DE6" w14:textId="77777777" w:rsidTr="0016193C">
        <w:tc>
          <w:tcPr>
            <w:tcW w:w="1530" w:type="dxa"/>
          </w:tcPr>
          <w:p w14:paraId="78FFDE9C" w14:textId="77777777" w:rsidR="00FC4122" w:rsidRPr="009453F7" w:rsidRDefault="00FC4122" w:rsidP="0016193C">
            <w:pPr>
              <w:pStyle w:val="TableText"/>
            </w:pPr>
            <w:r w:rsidRPr="009453F7">
              <w:t>2801</w:t>
            </w:r>
          </w:p>
        </w:tc>
        <w:tc>
          <w:tcPr>
            <w:tcW w:w="2250" w:type="dxa"/>
          </w:tcPr>
          <w:p w14:paraId="0B0C078D" w14:textId="77777777" w:rsidR="00FC4122" w:rsidRPr="009453F7" w:rsidRDefault="00FC4122" w:rsidP="0016193C">
            <w:pPr>
              <w:pStyle w:val="TableText"/>
            </w:pPr>
            <w:r w:rsidRPr="009453F7">
              <w:t>Fast Ethernet 0/0 (F0/0)</w:t>
            </w:r>
          </w:p>
        </w:tc>
        <w:tc>
          <w:tcPr>
            <w:tcW w:w="2250" w:type="dxa"/>
          </w:tcPr>
          <w:p w14:paraId="678A6FE1" w14:textId="77777777" w:rsidR="00FC4122" w:rsidRPr="009453F7" w:rsidRDefault="00FC4122" w:rsidP="0016193C">
            <w:pPr>
              <w:pStyle w:val="TableText"/>
            </w:pPr>
            <w:r w:rsidRPr="009453F7">
              <w:t>Fast Ethernet 0/1 (F0/1)</w:t>
            </w:r>
          </w:p>
        </w:tc>
        <w:tc>
          <w:tcPr>
            <w:tcW w:w="2070" w:type="dxa"/>
          </w:tcPr>
          <w:p w14:paraId="44F30BC4" w14:textId="77777777" w:rsidR="00FC4122" w:rsidRPr="009453F7" w:rsidRDefault="00FC4122" w:rsidP="0016193C">
            <w:pPr>
              <w:pStyle w:val="TableText"/>
            </w:pPr>
            <w:r w:rsidRPr="009453F7">
              <w:t>Serial 0/1/0 (S0/1/0)</w:t>
            </w:r>
          </w:p>
        </w:tc>
        <w:tc>
          <w:tcPr>
            <w:tcW w:w="2160" w:type="dxa"/>
          </w:tcPr>
          <w:p w14:paraId="3B172FCD" w14:textId="77777777" w:rsidR="00FC4122" w:rsidRPr="009453F7" w:rsidRDefault="00FC4122" w:rsidP="0016193C">
            <w:pPr>
              <w:pStyle w:val="TableText"/>
            </w:pPr>
            <w:r w:rsidRPr="009453F7">
              <w:t>Serial 0/1/1 (S0/1/1)</w:t>
            </w:r>
          </w:p>
        </w:tc>
      </w:tr>
      <w:tr w:rsidR="00FC4122" w14:paraId="53302787" w14:textId="77777777" w:rsidTr="0016193C">
        <w:tc>
          <w:tcPr>
            <w:tcW w:w="1530" w:type="dxa"/>
          </w:tcPr>
          <w:p w14:paraId="04632C8B" w14:textId="77777777" w:rsidR="00FC4122" w:rsidRPr="009453F7" w:rsidRDefault="00FC4122" w:rsidP="0016193C">
            <w:pPr>
              <w:pStyle w:val="TableText"/>
            </w:pPr>
            <w:r w:rsidRPr="009453F7">
              <w:t>2811</w:t>
            </w:r>
          </w:p>
        </w:tc>
        <w:tc>
          <w:tcPr>
            <w:tcW w:w="2250" w:type="dxa"/>
          </w:tcPr>
          <w:p w14:paraId="6BB07582" w14:textId="77777777" w:rsidR="00FC4122" w:rsidRPr="009453F7" w:rsidRDefault="00FC4122" w:rsidP="0016193C">
            <w:pPr>
              <w:pStyle w:val="TableText"/>
            </w:pPr>
            <w:r w:rsidRPr="009453F7">
              <w:t>Fast Ethernet 0/0 (F0/0)</w:t>
            </w:r>
          </w:p>
        </w:tc>
        <w:tc>
          <w:tcPr>
            <w:tcW w:w="2250" w:type="dxa"/>
          </w:tcPr>
          <w:p w14:paraId="6B98F216" w14:textId="77777777" w:rsidR="00FC4122" w:rsidRPr="009453F7" w:rsidRDefault="00FC4122" w:rsidP="0016193C">
            <w:pPr>
              <w:pStyle w:val="TableText"/>
            </w:pPr>
            <w:r w:rsidRPr="009453F7">
              <w:t>Fast Ethernet 0/1 (F0/1)</w:t>
            </w:r>
          </w:p>
        </w:tc>
        <w:tc>
          <w:tcPr>
            <w:tcW w:w="2070" w:type="dxa"/>
          </w:tcPr>
          <w:p w14:paraId="658C2B8D" w14:textId="77777777" w:rsidR="00FC4122" w:rsidRPr="009453F7" w:rsidRDefault="00FC4122" w:rsidP="0016193C">
            <w:pPr>
              <w:pStyle w:val="TableText"/>
            </w:pPr>
            <w:r w:rsidRPr="009453F7">
              <w:t>Serial 0/0/0 (S0/0/0)</w:t>
            </w:r>
          </w:p>
        </w:tc>
        <w:tc>
          <w:tcPr>
            <w:tcW w:w="2160" w:type="dxa"/>
          </w:tcPr>
          <w:p w14:paraId="4D6FC046" w14:textId="77777777" w:rsidR="00FC4122" w:rsidRPr="009453F7" w:rsidRDefault="00FC4122" w:rsidP="0016193C">
            <w:pPr>
              <w:pStyle w:val="TableText"/>
            </w:pPr>
            <w:r w:rsidRPr="009453F7">
              <w:t>Serial 0/0/1 (S0/0/1)</w:t>
            </w:r>
          </w:p>
        </w:tc>
      </w:tr>
      <w:tr w:rsidR="00FC4122" w14:paraId="4C75DFE8" w14:textId="77777777" w:rsidTr="0016193C">
        <w:tc>
          <w:tcPr>
            <w:tcW w:w="1530" w:type="dxa"/>
          </w:tcPr>
          <w:p w14:paraId="796947AC" w14:textId="77777777" w:rsidR="00FC4122" w:rsidRPr="009453F7" w:rsidRDefault="00FC4122" w:rsidP="0016193C">
            <w:pPr>
              <w:pStyle w:val="TableText"/>
            </w:pPr>
            <w:r w:rsidRPr="009453F7">
              <w:t>2900</w:t>
            </w:r>
          </w:p>
        </w:tc>
        <w:tc>
          <w:tcPr>
            <w:tcW w:w="2250" w:type="dxa"/>
          </w:tcPr>
          <w:p w14:paraId="56EF8553" w14:textId="77777777" w:rsidR="00FC4122" w:rsidRPr="009453F7" w:rsidRDefault="00FC4122" w:rsidP="0016193C">
            <w:pPr>
              <w:pStyle w:val="TableText"/>
            </w:pPr>
            <w:r w:rsidRPr="009453F7">
              <w:t>Gigabit Ethernet 0/0 (G0/0)</w:t>
            </w:r>
          </w:p>
        </w:tc>
        <w:tc>
          <w:tcPr>
            <w:tcW w:w="2250" w:type="dxa"/>
          </w:tcPr>
          <w:p w14:paraId="3DDA9419" w14:textId="77777777" w:rsidR="00FC4122" w:rsidRPr="009453F7" w:rsidRDefault="00FC4122" w:rsidP="0016193C">
            <w:pPr>
              <w:pStyle w:val="TableText"/>
            </w:pPr>
            <w:r w:rsidRPr="009453F7">
              <w:t>Gigabit Ethernet 0/1 (G0/1)</w:t>
            </w:r>
          </w:p>
        </w:tc>
        <w:tc>
          <w:tcPr>
            <w:tcW w:w="2070" w:type="dxa"/>
          </w:tcPr>
          <w:p w14:paraId="05705FD9" w14:textId="77777777" w:rsidR="00FC4122" w:rsidRPr="009453F7" w:rsidRDefault="00FC4122" w:rsidP="0016193C">
            <w:pPr>
              <w:pStyle w:val="TableText"/>
            </w:pPr>
            <w:r w:rsidRPr="009453F7">
              <w:t>Serial 0/0/0 (S0/0/0)</w:t>
            </w:r>
          </w:p>
        </w:tc>
        <w:tc>
          <w:tcPr>
            <w:tcW w:w="2160" w:type="dxa"/>
          </w:tcPr>
          <w:p w14:paraId="4319B65D" w14:textId="77777777" w:rsidR="00FC4122" w:rsidRPr="009453F7" w:rsidRDefault="00FC4122" w:rsidP="0016193C">
            <w:pPr>
              <w:pStyle w:val="TableText"/>
            </w:pPr>
            <w:r w:rsidRPr="009453F7">
              <w:t>Serial 0/0/1 (S0/0/1)</w:t>
            </w:r>
          </w:p>
        </w:tc>
      </w:tr>
      <w:tr w:rsidR="00FC4122" w14:paraId="2E95C0DB" w14:textId="77777777" w:rsidTr="0016193C">
        <w:tc>
          <w:tcPr>
            <w:tcW w:w="1530" w:type="dxa"/>
          </w:tcPr>
          <w:p w14:paraId="611BA41E" w14:textId="77777777" w:rsidR="00FC4122" w:rsidRPr="009453F7" w:rsidRDefault="00FC4122" w:rsidP="0016193C">
            <w:pPr>
              <w:pStyle w:val="TableText"/>
            </w:pPr>
            <w:r>
              <w:t>4221</w:t>
            </w:r>
          </w:p>
        </w:tc>
        <w:tc>
          <w:tcPr>
            <w:tcW w:w="2250" w:type="dxa"/>
          </w:tcPr>
          <w:p w14:paraId="7C73EEC2" w14:textId="77777777" w:rsidR="00FC4122" w:rsidRPr="009453F7" w:rsidRDefault="00FC4122" w:rsidP="0016193C">
            <w:pPr>
              <w:pStyle w:val="TableText"/>
            </w:pPr>
            <w:r w:rsidRPr="009453F7">
              <w:t>Gigabit Ethernet 0/0</w:t>
            </w:r>
            <w:r>
              <w:t>/0</w:t>
            </w:r>
            <w:r w:rsidRPr="009453F7">
              <w:t xml:space="preserve"> (G0/0</w:t>
            </w:r>
            <w:r>
              <w:t>/0</w:t>
            </w:r>
            <w:r w:rsidRPr="009453F7">
              <w:t>)</w:t>
            </w:r>
          </w:p>
        </w:tc>
        <w:tc>
          <w:tcPr>
            <w:tcW w:w="2250" w:type="dxa"/>
          </w:tcPr>
          <w:p w14:paraId="069B7CD8" w14:textId="77777777" w:rsidR="00FC4122" w:rsidRPr="009453F7" w:rsidRDefault="00FC4122" w:rsidP="0016193C">
            <w:pPr>
              <w:pStyle w:val="TableText"/>
            </w:pPr>
            <w:r w:rsidRPr="009453F7">
              <w:t>Gigabit Ethernet 0/0</w:t>
            </w:r>
            <w:r>
              <w:t>/1</w:t>
            </w:r>
            <w:r w:rsidRPr="009453F7">
              <w:t xml:space="preserve"> (G0/0</w:t>
            </w:r>
            <w:r>
              <w:t>/1</w:t>
            </w:r>
            <w:r w:rsidRPr="009453F7">
              <w:t>)</w:t>
            </w:r>
          </w:p>
        </w:tc>
        <w:tc>
          <w:tcPr>
            <w:tcW w:w="2070" w:type="dxa"/>
          </w:tcPr>
          <w:p w14:paraId="16112165" w14:textId="77777777" w:rsidR="00FC4122" w:rsidRPr="009453F7" w:rsidRDefault="00FC4122" w:rsidP="0016193C">
            <w:pPr>
              <w:pStyle w:val="TableText"/>
            </w:pPr>
            <w:r>
              <w:t>Serial 0/1/0 (S0/1</w:t>
            </w:r>
            <w:r w:rsidRPr="009453F7">
              <w:t>/0)</w:t>
            </w:r>
          </w:p>
        </w:tc>
        <w:tc>
          <w:tcPr>
            <w:tcW w:w="2160" w:type="dxa"/>
          </w:tcPr>
          <w:p w14:paraId="2A3AD8A3" w14:textId="77777777" w:rsidR="00FC4122" w:rsidRPr="009453F7" w:rsidRDefault="00FC4122" w:rsidP="0016193C">
            <w:pPr>
              <w:pStyle w:val="TableText"/>
            </w:pPr>
            <w:r>
              <w:t>Serial 0/1/1</w:t>
            </w:r>
            <w:r w:rsidRPr="009453F7">
              <w:t xml:space="preserve"> (S0/</w:t>
            </w:r>
            <w:r>
              <w:t>1/1</w:t>
            </w:r>
            <w:r w:rsidRPr="009453F7">
              <w:t>)</w:t>
            </w:r>
          </w:p>
        </w:tc>
      </w:tr>
      <w:tr w:rsidR="00FC4122" w14:paraId="57E61452" w14:textId="77777777" w:rsidTr="0016193C">
        <w:tc>
          <w:tcPr>
            <w:tcW w:w="1530" w:type="dxa"/>
          </w:tcPr>
          <w:p w14:paraId="42144AA7" w14:textId="77777777" w:rsidR="00FC4122" w:rsidRDefault="00FC4122" w:rsidP="0016193C">
            <w:pPr>
              <w:pStyle w:val="TableText"/>
            </w:pPr>
            <w:r>
              <w:t>4300</w:t>
            </w:r>
          </w:p>
        </w:tc>
        <w:tc>
          <w:tcPr>
            <w:tcW w:w="2250" w:type="dxa"/>
          </w:tcPr>
          <w:p w14:paraId="1F80D23F" w14:textId="77777777" w:rsidR="00FC4122" w:rsidRPr="009453F7" w:rsidRDefault="00FC4122" w:rsidP="0016193C">
            <w:pPr>
              <w:pStyle w:val="TableText"/>
            </w:pPr>
            <w:r w:rsidRPr="009453F7">
              <w:t>Gigabit Ethernet 0/0</w:t>
            </w:r>
            <w:r>
              <w:t>/0</w:t>
            </w:r>
            <w:r w:rsidRPr="009453F7">
              <w:t xml:space="preserve"> (G0/0</w:t>
            </w:r>
            <w:r>
              <w:t>/0</w:t>
            </w:r>
            <w:r w:rsidRPr="009453F7">
              <w:t>)</w:t>
            </w:r>
          </w:p>
        </w:tc>
        <w:tc>
          <w:tcPr>
            <w:tcW w:w="2250" w:type="dxa"/>
          </w:tcPr>
          <w:p w14:paraId="2C0E6BBE" w14:textId="77777777" w:rsidR="00FC4122" w:rsidRPr="009453F7" w:rsidRDefault="00FC4122" w:rsidP="0016193C">
            <w:pPr>
              <w:pStyle w:val="TableText"/>
            </w:pPr>
            <w:r w:rsidRPr="009453F7">
              <w:t>Gigabit Ethernet 0/0</w:t>
            </w:r>
            <w:r>
              <w:t>/1</w:t>
            </w:r>
            <w:r w:rsidRPr="009453F7">
              <w:t xml:space="preserve"> (G0/0</w:t>
            </w:r>
            <w:r>
              <w:t>/1</w:t>
            </w:r>
            <w:r w:rsidRPr="009453F7">
              <w:t>)</w:t>
            </w:r>
          </w:p>
        </w:tc>
        <w:tc>
          <w:tcPr>
            <w:tcW w:w="2070" w:type="dxa"/>
          </w:tcPr>
          <w:p w14:paraId="40481BFC" w14:textId="77777777" w:rsidR="00FC4122" w:rsidRDefault="00FC4122" w:rsidP="0016193C">
            <w:pPr>
              <w:pStyle w:val="TableText"/>
            </w:pPr>
            <w:r>
              <w:t>Serial 0/1/0 (S0/1</w:t>
            </w:r>
            <w:r w:rsidRPr="009453F7">
              <w:t>/0)</w:t>
            </w:r>
          </w:p>
        </w:tc>
        <w:tc>
          <w:tcPr>
            <w:tcW w:w="2160" w:type="dxa"/>
          </w:tcPr>
          <w:p w14:paraId="296662B9" w14:textId="77777777" w:rsidR="00FC4122" w:rsidRDefault="00FC4122" w:rsidP="0016193C">
            <w:pPr>
              <w:pStyle w:val="TableText"/>
            </w:pPr>
            <w:r>
              <w:t>Serial 0/1/1</w:t>
            </w:r>
            <w:r w:rsidRPr="009453F7">
              <w:t xml:space="preserve"> (S0/</w:t>
            </w:r>
            <w:r>
              <w:t>1/1</w:t>
            </w:r>
            <w:r w:rsidRPr="009453F7">
              <w:t>)</w:t>
            </w:r>
          </w:p>
        </w:tc>
      </w:tr>
    </w:tbl>
    <w:p w14:paraId="30A661B6" w14:textId="77777777" w:rsidR="00FC4122" w:rsidRPr="00603503" w:rsidRDefault="00FC4122" w:rsidP="00FC4122">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A8324FD" w14:textId="64A741E8" w:rsidR="00FC4122" w:rsidRPr="00D96932" w:rsidRDefault="00FC4122" w:rsidP="00EA4071">
      <w:pPr>
        <w:pStyle w:val="ConfigWindow"/>
      </w:pPr>
      <w:r>
        <w:t>End of document</w:t>
      </w:r>
    </w:p>
    <w:sectPr w:rsidR="00FC4122" w:rsidRPr="00D9693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E7178" w14:textId="77777777" w:rsidR="00FB59DA" w:rsidRDefault="00FB59DA" w:rsidP="00710659">
      <w:pPr>
        <w:spacing w:after="0" w:line="240" w:lineRule="auto"/>
      </w:pPr>
      <w:r>
        <w:separator/>
      </w:r>
    </w:p>
    <w:p w14:paraId="4A43ADE8" w14:textId="77777777" w:rsidR="00FB59DA" w:rsidRDefault="00FB59DA"/>
  </w:endnote>
  <w:endnote w:type="continuationSeparator" w:id="0">
    <w:p w14:paraId="684E53AB" w14:textId="77777777" w:rsidR="00FB59DA" w:rsidRDefault="00FB59DA" w:rsidP="00710659">
      <w:pPr>
        <w:spacing w:after="0" w:line="240" w:lineRule="auto"/>
      </w:pPr>
      <w:r>
        <w:continuationSeparator/>
      </w:r>
    </w:p>
    <w:p w14:paraId="1FECC1A2" w14:textId="77777777" w:rsidR="00FB59DA" w:rsidRDefault="00FB59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01175" w14:textId="74393C99" w:rsidR="00816D2A" w:rsidRPr="00882B63" w:rsidRDefault="00816D2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81CA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81CA8">
      <w:rPr>
        <w:b/>
        <w:noProof/>
        <w:szCs w:val="16"/>
      </w:rPr>
      <w:t>17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81CA8">
      <w:rPr>
        <w:b/>
        <w:noProof/>
        <w:szCs w:val="16"/>
      </w:rPr>
      <w:t>17</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96094" w14:textId="2EC2CE87" w:rsidR="00816D2A" w:rsidRPr="00882B63" w:rsidRDefault="00816D2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881CA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81CA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81CA8">
      <w:rPr>
        <w:b/>
        <w:noProof/>
        <w:szCs w:val="16"/>
      </w:rPr>
      <w:t>17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24DAA" w14:textId="77777777" w:rsidR="00FB59DA" w:rsidRDefault="00FB59DA" w:rsidP="00710659">
      <w:pPr>
        <w:spacing w:after="0" w:line="240" w:lineRule="auto"/>
      </w:pPr>
      <w:r>
        <w:separator/>
      </w:r>
    </w:p>
    <w:p w14:paraId="463A598F" w14:textId="77777777" w:rsidR="00FB59DA" w:rsidRDefault="00FB59DA"/>
  </w:footnote>
  <w:footnote w:type="continuationSeparator" w:id="0">
    <w:p w14:paraId="2CE43517" w14:textId="77777777" w:rsidR="00FB59DA" w:rsidRDefault="00FB59DA" w:rsidP="00710659">
      <w:pPr>
        <w:spacing w:after="0" w:line="240" w:lineRule="auto"/>
      </w:pPr>
      <w:r>
        <w:continuationSeparator/>
      </w:r>
    </w:p>
    <w:p w14:paraId="49D575AB" w14:textId="77777777" w:rsidR="00FB59DA" w:rsidRDefault="00FB59D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FFA29337C15E4ED7A3259CBC47FAFCB8"/>
      </w:placeholder>
      <w:dataBinding w:prefixMappings="xmlns:ns0='http://purl.org/dc/elements/1.1/' xmlns:ns1='http://schemas.openxmlformats.org/package/2006/metadata/core-properties' " w:xpath="/ns1:coreProperties[1]/ns0:title[1]" w:storeItemID="{6C3C8BC8-F283-45AE-878A-BAB7291924A1}"/>
      <w:text/>
    </w:sdtPr>
    <w:sdtEndPr/>
    <w:sdtContent>
      <w:p w14:paraId="2BE44391" w14:textId="77777777" w:rsidR="00816D2A" w:rsidRDefault="00816D2A" w:rsidP="008402F2">
        <w:pPr>
          <w:pStyle w:val="PageHead"/>
        </w:pPr>
        <w:r>
          <w:t>Lab - Implement GRE over IPsec Site-to-Site VPNs</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68DFE" w14:textId="77777777" w:rsidR="00816D2A" w:rsidRDefault="00816D2A" w:rsidP="006C3FCF">
    <w:pPr>
      <w:ind w:left="-288"/>
    </w:pPr>
    <w:r>
      <w:rPr>
        <w:noProof/>
      </w:rPr>
      <w:drawing>
        <wp:inline distT="0" distB="0" distL="0" distR="0" wp14:anchorId="11B76992" wp14:editId="4459B2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EB583D"/>
    <w:multiLevelType w:val="hybridMultilevel"/>
    <w:tmpl w:val="C67AE0D4"/>
    <w:lvl w:ilvl="0" w:tplc="10090001">
      <w:start w:val="1"/>
      <w:numFmt w:val="bullet"/>
      <w:lvlText w:val=""/>
      <w:lvlJc w:val="left"/>
      <w:pPr>
        <w:ind w:left="1122" w:hanging="360"/>
      </w:pPr>
      <w:rPr>
        <w:rFonts w:ascii="Symbol" w:hAnsi="Symbol" w:hint="default"/>
      </w:rPr>
    </w:lvl>
    <w:lvl w:ilvl="1" w:tplc="10090003" w:tentative="1">
      <w:start w:val="1"/>
      <w:numFmt w:val="bullet"/>
      <w:lvlText w:val="o"/>
      <w:lvlJc w:val="left"/>
      <w:pPr>
        <w:ind w:left="1842" w:hanging="360"/>
      </w:pPr>
      <w:rPr>
        <w:rFonts w:ascii="Courier New" w:hAnsi="Courier New" w:cs="Courier New" w:hint="default"/>
      </w:rPr>
    </w:lvl>
    <w:lvl w:ilvl="2" w:tplc="10090005" w:tentative="1">
      <w:start w:val="1"/>
      <w:numFmt w:val="bullet"/>
      <w:lvlText w:val=""/>
      <w:lvlJc w:val="left"/>
      <w:pPr>
        <w:ind w:left="2562" w:hanging="360"/>
      </w:pPr>
      <w:rPr>
        <w:rFonts w:ascii="Wingdings" w:hAnsi="Wingdings" w:hint="default"/>
      </w:rPr>
    </w:lvl>
    <w:lvl w:ilvl="3" w:tplc="10090001" w:tentative="1">
      <w:start w:val="1"/>
      <w:numFmt w:val="bullet"/>
      <w:lvlText w:val=""/>
      <w:lvlJc w:val="left"/>
      <w:pPr>
        <w:ind w:left="3282" w:hanging="360"/>
      </w:pPr>
      <w:rPr>
        <w:rFonts w:ascii="Symbol" w:hAnsi="Symbol" w:hint="default"/>
      </w:rPr>
    </w:lvl>
    <w:lvl w:ilvl="4" w:tplc="10090003" w:tentative="1">
      <w:start w:val="1"/>
      <w:numFmt w:val="bullet"/>
      <w:lvlText w:val="o"/>
      <w:lvlJc w:val="left"/>
      <w:pPr>
        <w:ind w:left="4002" w:hanging="360"/>
      </w:pPr>
      <w:rPr>
        <w:rFonts w:ascii="Courier New" w:hAnsi="Courier New" w:cs="Courier New" w:hint="default"/>
      </w:rPr>
    </w:lvl>
    <w:lvl w:ilvl="5" w:tplc="10090005" w:tentative="1">
      <w:start w:val="1"/>
      <w:numFmt w:val="bullet"/>
      <w:lvlText w:val=""/>
      <w:lvlJc w:val="left"/>
      <w:pPr>
        <w:ind w:left="4722" w:hanging="360"/>
      </w:pPr>
      <w:rPr>
        <w:rFonts w:ascii="Wingdings" w:hAnsi="Wingdings" w:hint="default"/>
      </w:rPr>
    </w:lvl>
    <w:lvl w:ilvl="6" w:tplc="10090001" w:tentative="1">
      <w:start w:val="1"/>
      <w:numFmt w:val="bullet"/>
      <w:lvlText w:val=""/>
      <w:lvlJc w:val="left"/>
      <w:pPr>
        <w:ind w:left="5442" w:hanging="360"/>
      </w:pPr>
      <w:rPr>
        <w:rFonts w:ascii="Symbol" w:hAnsi="Symbol" w:hint="default"/>
      </w:rPr>
    </w:lvl>
    <w:lvl w:ilvl="7" w:tplc="10090003" w:tentative="1">
      <w:start w:val="1"/>
      <w:numFmt w:val="bullet"/>
      <w:lvlText w:val="o"/>
      <w:lvlJc w:val="left"/>
      <w:pPr>
        <w:ind w:left="6162" w:hanging="360"/>
      </w:pPr>
      <w:rPr>
        <w:rFonts w:ascii="Courier New" w:hAnsi="Courier New" w:cs="Courier New" w:hint="default"/>
      </w:rPr>
    </w:lvl>
    <w:lvl w:ilvl="8" w:tplc="10090005" w:tentative="1">
      <w:start w:val="1"/>
      <w:numFmt w:val="bullet"/>
      <w:lvlText w:val=""/>
      <w:lvlJc w:val="left"/>
      <w:pPr>
        <w:ind w:left="6882" w:hanging="360"/>
      </w:pPr>
      <w:rPr>
        <w:rFonts w:ascii="Wingdings" w:hAnsi="Wingdings" w:hint="default"/>
      </w:rPr>
    </w:lvl>
  </w:abstractNum>
  <w:abstractNum w:abstractNumId="7" w15:restartNumberingAfterBreak="0">
    <w:nsid w:val="25271297"/>
    <w:multiLevelType w:val="hybridMultilevel"/>
    <w:tmpl w:val="A6488F9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2237589"/>
    <w:multiLevelType w:val="hybridMultilevel"/>
    <w:tmpl w:val="8EC0BE3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43D10B6"/>
    <w:multiLevelType w:val="hybridMultilevel"/>
    <w:tmpl w:val="7F2E9D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B9B2FAF"/>
    <w:multiLevelType w:val="hybridMultilevel"/>
    <w:tmpl w:val="B2CA62D4"/>
    <w:lvl w:ilvl="0" w:tplc="2BA263B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68019C"/>
    <w:multiLevelType w:val="hybridMultilevel"/>
    <w:tmpl w:val="E76CE10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F627D6F"/>
    <w:multiLevelType w:val="hybridMultilevel"/>
    <w:tmpl w:val="A94A1D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75407176"/>
    <w:multiLevelType w:val="hybridMultilevel"/>
    <w:tmpl w:val="39F277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1"/>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8"/>
  </w:num>
  <w:num w:numId="11">
    <w:abstractNumId w:val="6"/>
  </w:num>
  <w:num w:numId="12">
    <w:abstractNumId w:val="3"/>
  </w:num>
  <w:num w:numId="13">
    <w:abstractNumId w:val="10"/>
  </w:num>
  <w:num w:numId="14">
    <w:abstractNumId w:val="12"/>
  </w:num>
  <w:num w:numId="15">
    <w:abstractNumId w:val="13"/>
  </w:num>
  <w:num w:numId="16">
    <w:abstractNumId w:val="7"/>
  </w:num>
  <w:num w:numId="17">
    <w:abstractNumId w:val="14"/>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94E"/>
    <w:rsid w:val="00001BDF"/>
    <w:rsid w:val="0000380F"/>
    <w:rsid w:val="00004175"/>
    <w:rsid w:val="000059C9"/>
    <w:rsid w:val="00012C22"/>
    <w:rsid w:val="000160F7"/>
    <w:rsid w:val="00016D5B"/>
    <w:rsid w:val="00016F30"/>
    <w:rsid w:val="0002047C"/>
    <w:rsid w:val="00021B9A"/>
    <w:rsid w:val="000242D6"/>
    <w:rsid w:val="00024EE5"/>
    <w:rsid w:val="00034CD0"/>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17"/>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8F9"/>
    <w:rsid w:val="001D5B6F"/>
    <w:rsid w:val="001E0A7D"/>
    <w:rsid w:val="001E0AB8"/>
    <w:rsid w:val="001E38E0"/>
    <w:rsid w:val="001E4E72"/>
    <w:rsid w:val="001E62B3"/>
    <w:rsid w:val="001E6424"/>
    <w:rsid w:val="001F0171"/>
    <w:rsid w:val="001F0D77"/>
    <w:rsid w:val="001F4F38"/>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32B3"/>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9E9"/>
    <w:rsid w:val="00334C33"/>
    <w:rsid w:val="00340E90"/>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30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08FF"/>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33B"/>
    <w:rsid w:val="005468C1"/>
    <w:rsid w:val="005510BA"/>
    <w:rsid w:val="005538C8"/>
    <w:rsid w:val="00554B4E"/>
    <w:rsid w:val="00556C02"/>
    <w:rsid w:val="00561BB2"/>
    <w:rsid w:val="00562736"/>
    <w:rsid w:val="00563249"/>
    <w:rsid w:val="00570A65"/>
    <w:rsid w:val="005762B1"/>
    <w:rsid w:val="00580456"/>
    <w:rsid w:val="00580E73"/>
    <w:rsid w:val="00592329"/>
    <w:rsid w:val="00593386"/>
    <w:rsid w:val="00596998"/>
    <w:rsid w:val="0059790F"/>
    <w:rsid w:val="005A0209"/>
    <w:rsid w:val="005A6E62"/>
    <w:rsid w:val="005B05C8"/>
    <w:rsid w:val="005B2FB3"/>
    <w:rsid w:val="005C3E2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14AC"/>
    <w:rsid w:val="00622D61"/>
    <w:rsid w:val="00624198"/>
    <w:rsid w:val="00636C28"/>
    <w:rsid w:val="006428E5"/>
    <w:rsid w:val="00644958"/>
    <w:rsid w:val="0064506B"/>
    <w:rsid w:val="006513FB"/>
    <w:rsid w:val="00656EEF"/>
    <w:rsid w:val="006576AF"/>
    <w:rsid w:val="00672919"/>
    <w:rsid w:val="00677544"/>
    <w:rsid w:val="00681687"/>
    <w:rsid w:val="00686295"/>
    <w:rsid w:val="00686587"/>
    <w:rsid w:val="00687B42"/>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D2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CA8"/>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2698"/>
    <w:rsid w:val="0098155C"/>
    <w:rsid w:val="00981CCA"/>
    <w:rsid w:val="009836FB"/>
    <w:rsid w:val="00983B77"/>
    <w:rsid w:val="00996053"/>
    <w:rsid w:val="00997E71"/>
    <w:rsid w:val="009A0B2F"/>
    <w:rsid w:val="009A1CF4"/>
    <w:rsid w:val="009A37D7"/>
    <w:rsid w:val="009A4E17"/>
    <w:rsid w:val="009A6955"/>
    <w:rsid w:val="009B0697"/>
    <w:rsid w:val="009B341C"/>
    <w:rsid w:val="009B5747"/>
    <w:rsid w:val="009C0B81"/>
    <w:rsid w:val="009C3182"/>
    <w:rsid w:val="009C4E35"/>
    <w:rsid w:val="009D2C27"/>
    <w:rsid w:val="009D503E"/>
    <w:rsid w:val="009E2309"/>
    <w:rsid w:val="009E42B9"/>
    <w:rsid w:val="009E494E"/>
    <w:rsid w:val="009E4E17"/>
    <w:rsid w:val="009E54B9"/>
    <w:rsid w:val="009F4C2E"/>
    <w:rsid w:val="00A014A3"/>
    <w:rsid w:val="00A027CC"/>
    <w:rsid w:val="00A0412D"/>
    <w:rsid w:val="00A15DF0"/>
    <w:rsid w:val="00A21211"/>
    <w:rsid w:val="00A2641D"/>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0AB2"/>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946"/>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7A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46362"/>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18F1"/>
    <w:rsid w:val="00E449D0"/>
    <w:rsid w:val="00E44A34"/>
    <w:rsid w:val="00E4506A"/>
    <w:rsid w:val="00E53F99"/>
    <w:rsid w:val="00E562BF"/>
    <w:rsid w:val="00E56510"/>
    <w:rsid w:val="00E62EA8"/>
    <w:rsid w:val="00E67A6E"/>
    <w:rsid w:val="00E70096"/>
    <w:rsid w:val="00E71B43"/>
    <w:rsid w:val="00E81612"/>
    <w:rsid w:val="00E82BD7"/>
    <w:rsid w:val="00E859E3"/>
    <w:rsid w:val="00E87D18"/>
    <w:rsid w:val="00E87D62"/>
    <w:rsid w:val="00E97333"/>
    <w:rsid w:val="00EA4071"/>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A01"/>
    <w:rsid w:val="00F25ABB"/>
    <w:rsid w:val="00F266F0"/>
    <w:rsid w:val="00F26F62"/>
    <w:rsid w:val="00F27963"/>
    <w:rsid w:val="00F30103"/>
    <w:rsid w:val="00F30446"/>
    <w:rsid w:val="00F3250F"/>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9DA"/>
    <w:rsid w:val="00FB5FD9"/>
    <w:rsid w:val="00FB6713"/>
    <w:rsid w:val="00FB7FFE"/>
    <w:rsid w:val="00FC412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060708"/>
  <w15:docId w15:val="{66239AF9-FF2F-45AF-A336-174E82B5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4506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C412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16D2A"/>
    <w:pPr>
      <w:numPr>
        <w:numId w:val="12"/>
      </w:numPr>
    </w:pPr>
  </w:style>
  <w:style w:type="paragraph" w:styleId="ListParagraph">
    <w:name w:val="List Paragraph"/>
    <w:basedOn w:val="Normal"/>
    <w:uiPriority w:val="34"/>
    <w:unhideWhenUsed/>
    <w:qFormat/>
    <w:rsid w:val="00816D2A"/>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816D2A"/>
    <w:rPr>
      <w:sz w:val="22"/>
      <w:szCs w:val="22"/>
    </w:rPr>
  </w:style>
  <w:style w:type="paragraph" w:customStyle="1" w:styleId="Default">
    <w:name w:val="Default"/>
    <w:rsid w:val="00816D2A"/>
    <w:pPr>
      <w:autoSpaceDE w:val="0"/>
      <w:autoSpaceDN w:val="0"/>
      <w:adjustRightInd w:val="0"/>
    </w:pPr>
    <w:rPr>
      <w:rFonts w:ascii="Calibri" w:hAnsi="Calibri" w:cs="Calibri"/>
      <w:color w:val="000000"/>
      <w:sz w:val="24"/>
      <w:szCs w:val="24"/>
      <w:lang w:val="en-CA"/>
    </w:rPr>
  </w:style>
  <w:style w:type="character" w:customStyle="1" w:styleId="CMDBold">
    <w:name w:val="CMD Bold"/>
    <w:basedOn w:val="DefaultParagraphFont"/>
    <w:uiPriority w:val="1"/>
    <w:qFormat/>
    <w:rsid w:val="00816D2A"/>
    <w:rPr>
      <w:rFonts w:ascii="Courier New" w:hAnsi="Courier New"/>
      <w:b/>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A29337C15E4ED7A3259CBC47FAFCB8"/>
        <w:category>
          <w:name w:val="General"/>
          <w:gallery w:val="placeholder"/>
        </w:category>
        <w:types>
          <w:type w:val="bbPlcHdr"/>
        </w:types>
        <w:behaviors>
          <w:behavior w:val="content"/>
        </w:behaviors>
        <w:guid w:val="{0FFFE71D-C89D-4B93-9635-437ABF3FC04C}"/>
      </w:docPartPr>
      <w:docPartBody>
        <w:p w:rsidR="003B3B70" w:rsidRDefault="002D6416">
          <w:pPr>
            <w:pStyle w:val="FFA29337C15E4ED7A3259CBC47FAFCB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416"/>
    <w:rsid w:val="002D6416"/>
    <w:rsid w:val="003B3B70"/>
    <w:rsid w:val="00CC4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A29337C15E4ED7A3259CBC47FAFCB8">
    <w:name w:val="FFA29337C15E4ED7A3259CBC47FAFC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D334DB-94CB-4EB4-ABEF-6F49AF9D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17</Pages>
  <Words>4565</Words>
  <Characters>26026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Lab - Implement GRE over IPsec Site-to-Site VPNs</vt:lpstr>
    </vt:vector>
  </TitlesOfParts>
  <Company>Cisco Systems, Inc.</Company>
  <LinksUpToDate>false</LinksUpToDate>
  <CharactersWithSpaces>30530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GRE over IPsec Site-to-Site VPNs</dc:title>
  <dc:creator>SP</dc:creator>
  <dc:description>2019</dc:description>
  <cp:lastModifiedBy>John Mowry</cp:lastModifiedBy>
  <cp:revision>3</cp:revision>
  <cp:lastPrinted>2020-03-02T21:29:00Z</cp:lastPrinted>
  <dcterms:created xsi:type="dcterms:W3CDTF">2020-03-10T21:59:00Z</dcterms:created>
  <dcterms:modified xsi:type="dcterms:W3CDTF">2021-11-03T22:03:00Z</dcterms:modified>
</cp:coreProperties>
</file>