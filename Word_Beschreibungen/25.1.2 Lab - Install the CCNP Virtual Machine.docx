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7CC8A" w14:textId="204D7E94" w:rsidR="004D36D7" w:rsidRPr="00FD4A68" w:rsidRDefault="002B7902" w:rsidP="00C776AA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CC16BC87A96E45D1BB6A63D94213C8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6265CA">
            <w:t>Lab - Install the CCNP Virtual Machine</w:t>
          </w:r>
        </w:sdtContent>
      </w:sdt>
    </w:p>
    <w:p w14:paraId="4DE5E610" w14:textId="77777777" w:rsidR="00303D9F" w:rsidRPr="00BB73FF" w:rsidRDefault="00303D9F" w:rsidP="00303D9F">
      <w:pPr>
        <w:pStyle w:val="Heading1"/>
        <w:numPr>
          <w:ilvl w:val="0"/>
          <w:numId w:val="0"/>
        </w:numPr>
      </w:pPr>
      <w:r w:rsidRPr="00BB73FF">
        <w:t>Objective</w:t>
      </w:r>
      <w:r>
        <w:t>s</w:t>
      </w:r>
    </w:p>
    <w:p w14:paraId="07B7C351" w14:textId="77777777" w:rsidR="00303D9F" w:rsidRPr="0047026E" w:rsidRDefault="00303D9F" w:rsidP="00303D9F">
      <w:pPr>
        <w:pStyle w:val="BodyTextL25Bold"/>
      </w:pPr>
      <w:r>
        <w:t>Part 1: Prepare a Computer for Virtualization</w:t>
      </w:r>
    </w:p>
    <w:p w14:paraId="2FCCA330" w14:textId="1F1A888E" w:rsidR="00303D9F" w:rsidRDefault="00303D9F" w:rsidP="00303D9F">
      <w:pPr>
        <w:pStyle w:val="BodyTextL25Bold"/>
      </w:pPr>
      <w:r>
        <w:t>Part 2</w:t>
      </w:r>
      <w:r w:rsidRPr="0047026E">
        <w:t xml:space="preserve">: </w:t>
      </w:r>
      <w:r w:rsidR="00825B97">
        <w:t>Configure Your Network and Explore the GUI</w:t>
      </w:r>
    </w:p>
    <w:p w14:paraId="22F07BE2" w14:textId="77777777" w:rsidR="00303D9F" w:rsidRPr="008402F2" w:rsidRDefault="00303D9F" w:rsidP="00303D9F">
      <w:pPr>
        <w:pStyle w:val="Heading1"/>
        <w:numPr>
          <w:ilvl w:val="0"/>
          <w:numId w:val="3"/>
        </w:numPr>
        <w:rPr>
          <w:rFonts w:eastAsia="Arial"/>
        </w:rPr>
      </w:pPr>
      <w:r>
        <w:t>Background / Scenario</w:t>
      </w:r>
    </w:p>
    <w:p w14:paraId="5671383D" w14:textId="2AB746DF" w:rsidR="00303D9F" w:rsidRDefault="00303D9F" w:rsidP="00303D9F">
      <w:pPr>
        <w:pStyle w:val="BodyTextL25"/>
      </w:pPr>
      <w:bookmarkStart w:id="0" w:name="_Toc492961008"/>
      <w:bookmarkStart w:id="1" w:name="_Toc492974528"/>
      <w:bookmarkStart w:id="2" w:name="_Toc492974581"/>
      <w:bookmarkStart w:id="3" w:name="_Toc494171525"/>
      <w:r>
        <w:t xml:space="preserve">In this </w:t>
      </w:r>
      <w:r w:rsidRPr="000005C2">
        <w:rPr>
          <w:noProof/>
        </w:rPr>
        <w:t>lab</w:t>
      </w:r>
      <w:r>
        <w:rPr>
          <w:noProof/>
        </w:rPr>
        <w:t xml:space="preserve">, you will install </w:t>
      </w:r>
      <w:r w:rsidR="00DC3B41">
        <w:rPr>
          <w:noProof/>
        </w:rPr>
        <w:t>the CCNP virtual machine (CCNP VM) in</w:t>
      </w:r>
      <w:r>
        <w:rPr>
          <w:noProof/>
        </w:rPr>
        <w:t xml:space="preserve"> </w:t>
      </w:r>
      <w:r w:rsidR="00713D3F">
        <w:rPr>
          <w:noProof/>
        </w:rPr>
        <w:t xml:space="preserve">Oracle </w:t>
      </w:r>
      <w:r>
        <w:rPr>
          <w:noProof/>
        </w:rPr>
        <w:t xml:space="preserve">VirtualBox. After completing the installation, you will explore the GUI interface. </w:t>
      </w:r>
      <w:r w:rsidR="00DC3B41">
        <w:rPr>
          <w:noProof/>
        </w:rPr>
        <w:t>The CCNP VM is used in a variety of CCNP ENCOR v8 labs</w:t>
      </w:r>
      <w:r>
        <w:rPr>
          <w:noProof/>
        </w:rPr>
        <w:t>.</w:t>
      </w:r>
    </w:p>
    <w:p w14:paraId="50875DB7" w14:textId="77777777" w:rsidR="00303D9F" w:rsidRDefault="00303D9F" w:rsidP="00303D9F">
      <w:pPr>
        <w:pStyle w:val="Heading1"/>
        <w:numPr>
          <w:ilvl w:val="0"/>
          <w:numId w:val="3"/>
        </w:numPr>
      </w:pPr>
      <w:r>
        <w:t>Required Resources</w:t>
      </w:r>
    </w:p>
    <w:p w14:paraId="74232259" w14:textId="600BC739" w:rsidR="00303D9F" w:rsidRDefault="00303D9F" w:rsidP="00303D9F">
      <w:pPr>
        <w:pStyle w:val="Bulletlevel1"/>
        <w:spacing w:before="60" w:after="60" w:line="276" w:lineRule="auto"/>
      </w:pPr>
      <w:r w:rsidRPr="0035566F">
        <w:rPr>
          <w:noProof/>
        </w:rPr>
        <w:t>Computer with a minimum of 2 GB of RAM</w:t>
      </w:r>
      <w:r>
        <w:t xml:space="preserve"> and </w:t>
      </w:r>
      <w:r w:rsidR="00F225DA">
        <w:t>20</w:t>
      </w:r>
      <w:r>
        <w:t xml:space="preserve"> GB of free disk space</w:t>
      </w:r>
    </w:p>
    <w:p w14:paraId="02E9AD9E" w14:textId="5A20E9B0" w:rsidR="00303D9F" w:rsidRDefault="00303D9F" w:rsidP="00303D9F">
      <w:pPr>
        <w:pStyle w:val="Bulletlevel1"/>
        <w:spacing w:before="60" w:after="60" w:line="276" w:lineRule="auto"/>
      </w:pPr>
      <w:r>
        <w:t xml:space="preserve">High-speed </w:t>
      </w:r>
      <w:r w:rsidR="00825B97">
        <w:t>i</w:t>
      </w:r>
      <w:r>
        <w:t xml:space="preserve">nternet access to download Oracle VirtualBox and </w:t>
      </w:r>
      <w:r w:rsidR="00DC3B41">
        <w:t>the CCNP VM</w:t>
      </w:r>
    </w:p>
    <w:bookmarkEnd w:id="0"/>
    <w:bookmarkEnd w:id="1"/>
    <w:bookmarkEnd w:id="2"/>
    <w:bookmarkEnd w:id="3"/>
    <w:p w14:paraId="59B62E7C" w14:textId="77777777" w:rsidR="00303D9F" w:rsidRDefault="00303D9F" w:rsidP="00303D9F">
      <w:pPr>
        <w:pStyle w:val="Heading1"/>
      </w:pPr>
      <w:r>
        <w:t>Instructions</w:t>
      </w:r>
    </w:p>
    <w:p w14:paraId="3D222BB5" w14:textId="77777777" w:rsidR="00303D9F" w:rsidRPr="00164274" w:rsidRDefault="00303D9F" w:rsidP="00303D9F">
      <w:pPr>
        <w:pStyle w:val="Heading2"/>
      </w:pPr>
      <w:r w:rsidRPr="00164274">
        <w:t>Prepar</w:t>
      </w:r>
      <w:r>
        <w:t>e</w:t>
      </w:r>
      <w:r w:rsidRPr="00164274">
        <w:t xml:space="preserve"> a Computer for Virtualization</w:t>
      </w:r>
    </w:p>
    <w:p w14:paraId="62F3955F" w14:textId="4E551716" w:rsidR="00303D9F" w:rsidRDefault="00303D9F" w:rsidP="00303D9F">
      <w:pPr>
        <w:pStyle w:val="BodyTextL25"/>
      </w:pPr>
      <w:r>
        <w:t xml:space="preserve">In Part 1, you will download and install desktop virtualization software and </w:t>
      </w:r>
      <w:r w:rsidR="00DC3B41">
        <w:t>the CCNP virtual machine (CCNP VM)</w:t>
      </w:r>
      <w:r>
        <w:t xml:space="preserve">. Your instructor may provide you with </w:t>
      </w:r>
      <w:r w:rsidR="00DC3B41">
        <w:t>the CCNP</w:t>
      </w:r>
      <w:r w:rsidR="00713D3F">
        <w:t xml:space="preserve"> VM file</w:t>
      </w:r>
      <w:r>
        <w:t>.</w:t>
      </w:r>
    </w:p>
    <w:p w14:paraId="00C343EE" w14:textId="1D8866A0" w:rsidR="00294590" w:rsidRDefault="00294590" w:rsidP="00303D9F">
      <w:pPr>
        <w:pStyle w:val="BodyTextL25"/>
      </w:pPr>
      <w:r w:rsidRPr="00180373">
        <w:rPr>
          <w:b/>
          <w:bCs/>
        </w:rPr>
        <w:t>Note</w:t>
      </w:r>
      <w:r>
        <w:t>: The following instructions are for Windows 10 using VirtualBox v6.</w:t>
      </w:r>
      <w:r w:rsidR="005B70B3">
        <w:t>1.4</w:t>
      </w:r>
      <w:r>
        <w:t>. Your steps may differ slightly. Regardless of the operating system or VirtualBox version, be sure you locate and select the options</w:t>
      </w:r>
      <w:r w:rsidR="005B70B3">
        <w:t xml:space="preserve"> specified in the following steps</w:t>
      </w:r>
      <w:r>
        <w:t>.</w:t>
      </w:r>
    </w:p>
    <w:p w14:paraId="35B63674" w14:textId="77777777" w:rsidR="00303D9F" w:rsidRPr="001F4F1B" w:rsidRDefault="00303D9F" w:rsidP="00303D9F">
      <w:pPr>
        <w:pStyle w:val="Heading3"/>
      </w:pPr>
      <w:r>
        <w:t xml:space="preserve">Download and </w:t>
      </w:r>
      <w:r w:rsidRPr="0052756F">
        <w:t>install</w:t>
      </w:r>
      <w:r>
        <w:t xml:space="preserve"> VirtualBox.</w:t>
      </w:r>
    </w:p>
    <w:p w14:paraId="2A53CAEC" w14:textId="31637F55" w:rsidR="00303D9F" w:rsidRDefault="00303D9F" w:rsidP="00303D9F">
      <w:pPr>
        <w:pStyle w:val="BodyTextL25"/>
      </w:pPr>
      <w:r>
        <w:t xml:space="preserve">VMware Player and Oracle VirtualBox are two virtualization </w:t>
      </w:r>
      <w:r w:rsidRPr="0035566F">
        <w:rPr>
          <w:noProof/>
        </w:rPr>
        <w:t>programs that you can download and install to</w:t>
      </w:r>
      <w:r>
        <w:t xml:space="preserve"> support the </w:t>
      </w:r>
      <w:r w:rsidR="00DC3B41">
        <w:t>VM images</w:t>
      </w:r>
      <w:r>
        <w:t>. In this lab, you will use the VirtualBox application.</w:t>
      </w:r>
    </w:p>
    <w:p w14:paraId="6B9C7DD9" w14:textId="77777777" w:rsidR="00303D9F" w:rsidRDefault="00303D9F" w:rsidP="00303D9F">
      <w:pPr>
        <w:pStyle w:val="SubStepAlpha"/>
      </w:pPr>
      <w:r>
        <w:t xml:space="preserve">Navigate to </w:t>
      </w:r>
      <w:hyperlink r:id="rId8" w:history="1">
        <w:r>
          <w:rPr>
            <w:rStyle w:val="Hyperlink"/>
          </w:rPr>
          <w:t>https://www.virtualbox.org/</w:t>
        </w:r>
      </w:hyperlink>
      <w:r>
        <w:t>. Click the download link on this page.</w:t>
      </w:r>
    </w:p>
    <w:p w14:paraId="6D94DDEC" w14:textId="69907FC8" w:rsidR="00303D9F" w:rsidRDefault="00303D9F" w:rsidP="00303D9F">
      <w:pPr>
        <w:pStyle w:val="SubStepAlpha"/>
      </w:pPr>
      <w:r w:rsidRPr="000005C2">
        <w:rPr>
          <w:noProof/>
        </w:rPr>
        <w:t>Cho</w:t>
      </w:r>
      <w:r>
        <w:rPr>
          <w:noProof/>
        </w:rPr>
        <w:t>o</w:t>
      </w:r>
      <w:r w:rsidRPr="000005C2">
        <w:rPr>
          <w:noProof/>
        </w:rPr>
        <w:t>se</w:t>
      </w:r>
      <w:r>
        <w:t xml:space="preserve"> and download the appropriate </w:t>
      </w:r>
      <w:r w:rsidR="006C39F9">
        <w:t xml:space="preserve">VirtualBox </w:t>
      </w:r>
      <w:r>
        <w:t xml:space="preserve">installation file based on your operating system. </w:t>
      </w:r>
    </w:p>
    <w:p w14:paraId="4B9CFDF2" w14:textId="3BB1FB8D" w:rsidR="006C39F9" w:rsidRDefault="00825B97" w:rsidP="00303D9F">
      <w:pPr>
        <w:pStyle w:val="SubStepAlpha"/>
      </w:pPr>
      <w:r>
        <w:t>D</w:t>
      </w:r>
      <w:r w:rsidR="006C39F9">
        <w:t xml:space="preserve">ownload the </w:t>
      </w:r>
      <w:r w:rsidR="006C39F9" w:rsidRPr="00102150">
        <w:rPr>
          <w:b/>
          <w:bCs/>
        </w:rPr>
        <w:t>Oracle VM VirtualBox Extension Pack</w:t>
      </w:r>
      <w:r w:rsidR="006C39F9">
        <w:t xml:space="preserve"> listed on the same download page.</w:t>
      </w:r>
    </w:p>
    <w:p w14:paraId="03129CC0" w14:textId="12DD9729" w:rsidR="00303D9F" w:rsidRDefault="00303D9F" w:rsidP="00303D9F">
      <w:pPr>
        <w:pStyle w:val="SubStepAlpha"/>
      </w:pPr>
      <w:r>
        <w:t xml:space="preserve">After the </w:t>
      </w:r>
      <w:r w:rsidR="006C39F9">
        <w:t>two files</w:t>
      </w:r>
      <w:r>
        <w:t xml:space="preserve"> </w:t>
      </w:r>
      <w:r w:rsidR="00825B97">
        <w:t xml:space="preserve">are </w:t>
      </w:r>
      <w:r>
        <w:t xml:space="preserve">downloaded, </w:t>
      </w:r>
      <w:r w:rsidRPr="0035566F">
        <w:t>run</w:t>
      </w:r>
      <w:r w:rsidRPr="0035566F">
        <w:rPr>
          <w:noProof/>
        </w:rPr>
        <w:t xml:space="preserve"> the ins</w:t>
      </w:r>
      <w:r w:rsidRPr="0035566F">
        <w:t>talle</w:t>
      </w:r>
      <w:r w:rsidRPr="0035566F">
        <w:rPr>
          <w:noProof/>
        </w:rPr>
        <w:t xml:space="preserve">r </w:t>
      </w:r>
      <w:r w:rsidR="006C39F9">
        <w:rPr>
          <w:noProof/>
        </w:rPr>
        <w:t xml:space="preserve">for </w:t>
      </w:r>
      <w:r w:rsidR="006C39F9" w:rsidRPr="00102150">
        <w:rPr>
          <w:b/>
          <w:bCs/>
          <w:noProof/>
        </w:rPr>
        <w:t>VirtualBox</w:t>
      </w:r>
      <w:r w:rsidR="006C39F9">
        <w:rPr>
          <w:noProof/>
        </w:rPr>
        <w:t xml:space="preserve"> </w:t>
      </w:r>
      <w:r w:rsidRPr="0035566F">
        <w:rPr>
          <w:noProof/>
        </w:rPr>
        <w:t>and accept the default installation</w:t>
      </w:r>
      <w:r>
        <w:t xml:space="preserve"> settings.</w:t>
      </w:r>
    </w:p>
    <w:p w14:paraId="642B8A46" w14:textId="54952E38" w:rsidR="006C39F9" w:rsidRDefault="006C39F9" w:rsidP="00303D9F">
      <w:pPr>
        <w:pStyle w:val="SubStepAlpha"/>
      </w:pPr>
      <w:r>
        <w:t xml:space="preserve">Next, run the install file for </w:t>
      </w:r>
      <w:r w:rsidRPr="00CB3659">
        <w:rPr>
          <w:b/>
          <w:bCs/>
        </w:rPr>
        <w:t>Oracle VM VirtualBox Extension Pack</w:t>
      </w:r>
      <w:r>
        <w:t xml:space="preserve">. </w:t>
      </w:r>
      <w:r w:rsidR="005B70B3">
        <w:t>VirtualBox opens and asks to install the extension pack. Accept all popup dialogs.</w:t>
      </w:r>
    </w:p>
    <w:p w14:paraId="13F472EB" w14:textId="59FCC474" w:rsidR="006C39F9" w:rsidRDefault="006C39F9" w:rsidP="00303D9F">
      <w:pPr>
        <w:pStyle w:val="SubStepAlpha"/>
      </w:pPr>
      <w:r>
        <w:t>VirtualBox is open and ready for the next step</w:t>
      </w:r>
      <w:r w:rsidR="00825B97">
        <w:t>.</w:t>
      </w:r>
    </w:p>
    <w:p w14:paraId="7C142885" w14:textId="73F55C36" w:rsidR="00303D9F" w:rsidRDefault="00C062D3" w:rsidP="00303D9F">
      <w:pPr>
        <w:pStyle w:val="Heading3"/>
      </w:pPr>
      <w:r>
        <w:t>Import the CCNP VM.</w:t>
      </w:r>
    </w:p>
    <w:p w14:paraId="2C636E0E" w14:textId="0500DF76" w:rsidR="00303D9F" w:rsidRDefault="00303D9F" w:rsidP="00C062D3">
      <w:pPr>
        <w:pStyle w:val="SubStepAlpha"/>
      </w:pPr>
      <w:r>
        <w:t>Navigate t</w:t>
      </w:r>
      <w:r w:rsidR="00BF31E4">
        <w:t>o the</w:t>
      </w:r>
      <w:r w:rsidR="00C90875">
        <w:t xml:space="preserve"> </w:t>
      </w:r>
      <w:hyperlink r:id="rId9" w:history="1">
        <w:r w:rsidR="00C90875" w:rsidRPr="00713D3F">
          <w:rPr>
            <w:rStyle w:val="Hyperlink"/>
          </w:rPr>
          <w:t>Cisco Networking Academy</w:t>
        </w:r>
        <w:r w:rsidR="00BF31E4" w:rsidRPr="00713D3F">
          <w:rPr>
            <w:rStyle w:val="Hyperlink"/>
          </w:rPr>
          <w:t xml:space="preserve"> CCNP VM</w:t>
        </w:r>
      </w:hyperlink>
      <w:bookmarkStart w:id="4" w:name="_GoBack"/>
      <w:bookmarkEnd w:id="4"/>
      <w:r w:rsidR="00BF31E4">
        <w:t xml:space="preserve"> and download it.</w:t>
      </w:r>
      <w:r w:rsidR="00C062D3">
        <w:t xml:space="preserve"> Note the location of the downloaded VM.</w:t>
      </w:r>
    </w:p>
    <w:p w14:paraId="3C70DA71" w14:textId="160F2F66" w:rsidR="00C062D3" w:rsidRDefault="005B70B3" w:rsidP="00C062D3">
      <w:pPr>
        <w:pStyle w:val="SubStepAlpha"/>
      </w:pPr>
      <w:r>
        <w:t>In VirtualBox, s</w:t>
      </w:r>
      <w:r w:rsidR="00C062D3">
        <w:t xml:space="preserve">elect </w:t>
      </w:r>
      <w:r w:rsidR="00C062D3">
        <w:rPr>
          <w:b/>
          <w:bCs/>
        </w:rPr>
        <w:t>File</w:t>
      </w:r>
      <w:r w:rsidR="00C062D3">
        <w:t xml:space="preserve"> &gt; </w:t>
      </w:r>
      <w:r w:rsidR="00C062D3">
        <w:rPr>
          <w:b/>
          <w:bCs/>
        </w:rPr>
        <w:t>Import Appliance</w:t>
      </w:r>
      <w:r w:rsidR="00C062D3" w:rsidRPr="00102150">
        <w:t>.</w:t>
      </w:r>
    </w:p>
    <w:p w14:paraId="0B0F7076" w14:textId="1A5EA1C6" w:rsidR="00C062D3" w:rsidRDefault="00C062D3" w:rsidP="00C062D3">
      <w:pPr>
        <w:pStyle w:val="SubStepAlpha"/>
      </w:pPr>
      <w:r>
        <w:t xml:space="preserve">The source of the appliance is </w:t>
      </w:r>
      <w:r>
        <w:rPr>
          <w:b/>
          <w:bCs/>
        </w:rPr>
        <w:t>Local File System</w:t>
      </w:r>
      <w:r>
        <w:t>. Browse to the location of the download</w:t>
      </w:r>
      <w:r w:rsidR="007B2136">
        <w:t>ed</w:t>
      </w:r>
      <w:r>
        <w:t xml:space="preserve"> CCNP VM</w:t>
      </w:r>
      <w:r w:rsidR="007B2136">
        <w:t xml:space="preserve">, and click </w:t>
      </w:r>
      <w:r w:rsidR="007B2136" w:rsidRPr="00102150">
        <w:rPr>
          <w:b/>
          <w:bCs/>
        </w:rPr>
        <w:t>Open</w:t>
      </w:r>
      <w:r>
        <w:t>.</w:t>
      </w:r>
    </w:p>
    <w:p w14:paraId="68D8B9F8" w14:textId="46D522A2" w:rsidR="007B2136" w:rsidRDefault="007B2136" w:rsidP="00C062D3">
      <w:pPr>
        <w:pStyle w:val="SubStepAlpha"/>
      </w:pPr>
      <w:r>
        <w:t xml:space="preserve">In the </w:t>
      </w:r>
      <w:r>
        <w:rPr>
          <w:b/>
          <w:bCs/>
        </w:rPr>
        <w:t xml:space="preserve">MAC Address Policy: </w:t>
      </w:r>
      <w:r>
        <w:t xml:space="preserve">dropdown list, select </w:t>
      </w:r>
      <w:r>
        <w:rPr>
          <w:b/>
          <w:bCs/>
        </w:rPr>
        <w:t>Generate new MAC addresses for all network adapters</w:t>
      </w:r>
      <w:r>
        <w:t>.</w:t>
      </w:r>
    </w:p>
    <w:p w14:paraId="7B7C3926" w14:textId="63E79CF1" w:rsidR="00350DED" w:rsidRDefault="00350DED" w:rsidP="009211CD">
      <w:pPr>
        <w:pStyle w:val="SubStepAlpha"/>
      </w:pPr>
      <w:r>
        <w:lastRenderedPageBreak/>
        <w:t xml:space="preserve">Click </w:t>
      </w:r>
      <w:r w:rsidRPr="003F29F7">
        <w:rPr>
          <w:b/>
          <w:bCs/>
        </w:rPr>
        <w:t xml:space="preserve">Import </w:t>
      </w:r>
      <w:r>
        <w:t>to continue.</w:t>
      </w:r>
      <w:r w:rsidR="007B2136">
        <w:t xml:space="preserve"> </w:t>
      </w:r>
      <w:r>
        <w:t xml:space="preserve">The import process </w:t>
      </w:r>
      <w:r w:rsidR="007B2136">
        <w:t>will</w:t>
      </w:r>
      <w:r>
        <w:t xml:space="preserve"> take </w:t>
      </w:r>
      <w:r w:rsidR="007B2136">
        <w:t xml:space="preserve">several </w:t>
      </w:r>
      <w:r>
        <w:t>minutes.</w:t>
      </w:r>
    </w:p>
    <w:p w14:paraId="35A46446" w14:textId="3460ACCC" w:rsidR="00303D9F" w:rsidRDefault="00AA4F56" w:rsidP="00303D9F">
      <w:pPr>
        <w:pStyle w:val="Heading2"/>
      </w:pPr>
      <w:r>
        <w:t>Configure Your Network and E</w:t>
      </w:r>
      <w:r w:rsidR="00303D9F" w:rsidRPr="0052756F">
        <w:t>xplor</w:t>
      </w:r>
      <w:r w:rsidR="00303D9F">
        <w:t>e the GUI</w:t>
      </w:r>
    </w:p>
    <w:p w14:paraId="7EA7AD5D" w14:textId="173047AC" w:rsidR="00303D9F" w:rsidRDefault="00303D9F" w:rsidP="00303D9F">
      <w:pPr>
        <w:pStyle w:val="BodyTextL25"/>
      </w:pPr>
      <w:r>
        <w:t xml:space="preserve">In this part, you will </w:t>
      </w:r>
      <w:r w:rsidR="00AA4F56">
        <w:t>set up the network and explore the desktop.</w:t>
      </w:r>
    </w:p>
    <w:p w14:paraId="6A012018" w14:textId="22346E01" w:rsidR="00AA4F56" w:rsidRDefault="00AA4F56" w:rsidP="00102150">
      <w:pPr>
        <w:pStyle w:val="Heading3"/>
      </w:pPr>
      <w:r>
        <w:t>Set up the network.</w:t>
      </w:r>
    </w:p>
    <w:p w14:paraId="2DF2EC9C" w14:textId="7F82EDE6" w:rsidR="00A35FC0" w:rsidRDefault="00AA4F56" w:rsidP="00303D9F">
      <w:pPr>
        <w:pStyle w:val="SubStepAlpha"/>
      </w:pPr>
      <w:r>
        <w:t xml:space="preserve">Select the imported VM. Click </w:t>
      </w:r>
      <w:r>
        <w:rPr>
          <w:b/>
          <w:bCs/>
        </w:rPr>
        <w:t>Settings</w:t>
      </w:r>
      <w:r>
        <w:t>.</w:t>
      </w:r>
    </w:p>
    <w:p w14:paraId="2121823E" w14:textId="5CED9135" w:rsidR="00AA4F56" w:rsidRDefault="00AA4F56" w:rsidP="00303D9F">
      <w:pPr>
        <w:pStyle w:val="SubStepAlpha"/>
      </w:pPr>
      <w:r>
        <w:t xml:space="preserve">In Settings, click </w:t>
      </w:r>
      <w:r>
        <w:rPr>
          <w:b/>
          <w:bCs/>
        </w:rPr>
        <w:t>Network</w:t>
      </w:r>
      <w:r>
        <w:t xml:space="preserve">. Select </w:t>
      </w:r>
      <w:r>
        <w:rPr>
          <w:b/>
          <w:bCs/>
        </w:rPr>
        <w:t>Bridged Adapter</w:t>
      </w:r>
      <w:r>
        <w:t xml:space="preserve"> in the </w:t>
      </w:r>
      <w:r w:rsidRPr="00102150">
        <w:rPr>
          <w:b/>
          <w:bCs/>
        </w:rPr>
        <w:t>Attached to:</w:t>
      </w:r>
      <w:r>
        <w:t xml:space="preserve"> field. Under the Name field, verify that it is the adapter </w:t>
      </w:r>
      <w:r w:rsidR="00294590">
        <w:t>attached to the same network as the networking devices</w:t>
      </w:r>
      <w:r>
        <w:t xml:space="preserve">, such as Cisco 4221. Click </w:t>
      </w:r>
      <w:r>
        <w:rPr>
          <w:b/>
          <w:bCs/>
        </w:rPr>
        <w:t>OK</w:t>
      </w:r>
      <w:r>
        <w:t xml:space="preserve"> to continue.</w:t>
      </w:r>
    </w:p>
    <w:p w14:paraId="45E20B82" w14:textId="360C184E" w:rsidR="00DD2043" w:rsidRDefault="001056AD" w:rsidP="00303D9F">
      <w:pPr>
        <w:pStyle w:val="SubStepAlpha"/>
      </w:pPr>
      <w:r w:rsidRPr="00102150">
        <w:rPr>
          <w:b/>
          <w:bCs/>
        </w:rPr>
        <w:t>Optional</w:t>
      </w:r>
      <w:r>
        <w:t xml:space="preserve">: </w:t>
      </w:r>
      <w:r w:rsidR="005B70B3">
        <w:t>You</w:t>
      </w:r>
      <w:r>
        <w:t xml:space="preserve"> can increase the RAM used by the VM</w:t>
      </w:r>
      <w:r w:rsidR="005B70B3">
        <w:t xml:space="preserve"> to improve the performance. However, it is recommended that you not allocate more the 50% of your system memory to the VM. This recommendation would change based on your environment and memory usage requirements</w:t>
      </w:r>
      <w:r>
        <w:t xml:space="preserve">. </w:t>
      </w:r>
    </w:p>
    <w:p w14:paraId="2ECBE3FF" w14:textId="443D60C7" w:rsidR="001056AD" w:rsidRDefault="00DD2043" w:rsidP="00102150">
      <w:pPr>
        <w:pStyle w:val="BodyTextL50"/>
      </w:pPr>
      <w:r>
        <w:t>To change the memory allocation, which is currently 2 GB of RAM, c</w:t>
      </w:r>
      <w:r w:rsidR="001056AD">
        <w:t xml:space="preserve">lick </w:t>
      </w:r>
      <w:r w:rsidR="001056AD" w:rsidRPr="00102150">
        <w:rPr>
          <w:b/>
          <w:bCs/>
        </w:rPr>
        <w:t>Settings</w:t>
      </w:r>
      <w:r w:rsidR="001056AD">
        <w:t xml:space="preserve"> again</w:t>
      </w:r>
      <w:r w:rsidR="005B70B3">
        <w:t>, t</w:t>
      </w:r>
      <w:r w:rsidR="001056AD">
        <w:t>hen click</w:t>
      </w:r>
      <w:r w:rsidR="005B70B3">
        <w:t xml:space="preserve"> </w:t>
      </w:r>
      <w:r w:rsidR="005B70B3" w:rsidRPr="00102150">
        <w:rPr>
          <w:b/>
          <w:bCs/>
        </w:rPr>
        <w:t>System</w:t>
      </w:r>
      <w:r w:rsidR="005B70B3">
        <w:t>. Adjust the Base Memory to as much as you wish.</w:t>
      </w:r>
    </w:p>
    <w:p w14:paraId="34FC23B8" w14:textId="01B681FC" w:rsidR="00AA4F56" w:rsidRDefault="00294590" w:rsidP="00102150">
      <w:pPr>
        <w:pStyle w:val="Heading3"/>
      </w:pPr>
      <w:r>
        <w:t>Start the VM and e</w:t>
      </w:r>
      <w:r w:rsidR="00AA4F56">
        <w:t>xplore the GUI.</w:t>
      </w:r>
    </w:p>
    <w:p w14:paraId="56028699" w14:textId="7FAB732F" w:rsidR="00A35FC0" w:rsidRDefault="00AA4F56" w:rsidP="00303D9F">
      <w:pPr>
        <w:pStyle w:val="SubStepAlpha"/>
      </w:pPr>
      <w:r>
        <w:t>Start the VM.</w:t>
      </w:r>
      <w:r w:rsidR="00294590">
        <w:t xml:space="preserve"> This will take a few minutes as the Ubuntu image boots and loads the desktop. Close any popup messages.</w:t>
      </w:r>
    </w:p>
    <w:p w14:paraId="0669B5A4" w14:textId="0DBEC395" w:rsidR="00804A78" w:rsidRDefault="00804A78" w:rsidP="00303D9F">
      <w:pPr>
        <w:pStyle w:val="SubStepAlpha"/>
      </w:pPr>
      <w:r>
        <w:t xml:space="preserve">Log into the VM using the password </w:t>
      </w:r>
      <w:r>
        <w:rPr>
          <w:b/>
          <w:bCs/>
        </w:rPr>
        <w:t>StudentPass</w:t>
      </w:r>
      <w:r>
        <w:t xml:space="preserve"> if </w:t>
      </w:r>
      <w:r w:rsidR="00102150">
        <w:t>prompted</w:t>
      </w:r>
      <w:r>
        <w:t xml:space="preserve">. </w:t>
      </w:r>
      <w:r>
        <w:rPr>
          <w:b/>
          <w:bCs/>
        </w:rPr>
        <w:t>Note</w:t>
      </w:r>
      <w:r>
        <w:t>: This password is not recommended for production environment.</w:t>
      </w:r>
    </w:p>
    <w:p w14:paraId="1E2DB8E0" w14:textId="090D3823" w:rsidR="00DD455E" w:rsidRDefault="00804A78" w:rsidP="00DD455E">
      <w:pPr>
        <w:pStyle w:val="SubStepAlpha"/>
      </w:pPr>
      <w:r>
        <w:t xml:space="preserve">If the bridged network adapter is connected to the </w:t>
      </w:r>
      <w:r w:rsidR="00825B97">
        <w:t>i</w:t>
      </w:r>
      <w:r>
        <w:t xml:space="preserve">nternet, select </w:t>
      </w:r>
      <w:r>
        <w:rPr>
          <w:b/>
          <w:bCs/>
        </w:rPr>
        <w:t>Firefox</w:t>
      </w:r>
      <w:r w:rsidRPr="00102150">
        <w:t xml:space="preserve">. </w:t>
      </w:r>
      <w:r>
        <w:t xml:space="preserve">Navigate to </w:t>
      </w:r>
      <w:r w:rsidRPr="00102150">
        <w:rPr>
          <w:b/>
          <w:bCs/>
        </w:rPr>
        <w:t>netacad.com</w:t>
      </w:r>
      <w:r>
        <w:t xml:space="preserve"> if desired. Close </w:t>
      </w:r>
      <w:r>
        <w:rPr>
          <w:b/>
          <w:bCs/>
        </w:rPr>
        <w:t>Firefox</w:t>
      </w:r>
      <w:r>
        <w:t xml:space="preserve"> when done.</w:t>
      </w:r>
    </w:p>
    <w:p w14:paraId="3D54AEAC" w14:textId="3DB06720" w:rsidR="00804A78" w:rsidRDefault="00804A78" w:rsidP="00DD455E">
      <w:pPr>
        <w:pStyle w:val="SubStepAlpha"/>
      </w:pPr>
      <w:r>
        <w:t>In the later labs, you will use the terminal, PuTTY SSH Client, IDLE, Text Editor, Postman, and Wireshark. Open these applications and explore them.</w:t>
      </w:r>
    </w:p>
    <w:p w14:paraId="517A3F23" w14:textId="77777777" w:rsidR="00EF36F1" w:rsidRDefault="00EF36F1" w:rsidP="00EF36F1">
      <w:pPr>
        <w:pStyle w:val="Heading3"/>
      </w:pPr>
      <w:r>
        <w:t>Shut down the VMs.</w:t>
      </w:r>
    </w:p>
    <w:p w14:paraId="59D50BAA" w14:textId="46014EED" w:rsidR="00EF36F1" w:rsidRPr="00B4756C" w:rsidRDefault="00EF36F1" w:rsidP="00EF36F1">
      <w:pPr>
        <w:pStyle w:val="BodyTextL25"/>
      </w:pPr>
      <w:r>
        <w:t xml:space="preserve">When you are done with the VM, you can save the </w:t>
      </w:r>
      <w:r w:rsidR="00825B97">
        <w:t xml:space="preserve">machine </w:t>
      </w:r>
      <w:r>
        <w:t xml:space="preserve">state of </w:t>
      </w:r>
      <w:r w:rsidR="00825B97">
        <w:t xml:space="preserve">the </w:t>
      </w:r>
      <w:r>
        <w:t>VM for future use or shut down the VM.</w:t>
      </w:r>
    </w:p>
    <w:p w14:paraId="5D2D4C74" w14:textId="77777777" w:rsidR="00EF36F1" w:rsidRDefault="00EF36F1" w:rsidP="00102150">
      <w:pPr>
        <w:pStyle w:val="BodyTextL25Bold"/>
      </w:pPr>
      <w:r>
        <w:t>Closing the VM using GUI:</w:t>
      </w:r>
    </w:p>
    <w:p w14:paraId="2DDAD3DC" w14:textId="77777777" w:rsidR="00EF36F1" w:rsidRDefault="00EF36F1" w:rsidP="00102150">
      <w:pPr>
        <w:pStyle w:val="BodyTextL50"/>
      </w:pPr>
      <w:r>
        <w:t xml:space="preserve">From the Virtual Box </w:t>
      </w:r>
      <w:r w:rsidRPr="001F0B64">
        <w:rPr>
          <w:b/>
        </w:rPr>
        <w:t>File</w:t>
      </w:r>
      <w:r>
        <w:t xml:space="preserve"> menu, choose </w:t>
      </w:r>
      <w:r w:rsidRPr="001F0B64">
        <w:rPr>
          <w:b/>
        </w:rPr>
        <w:t>Close...</w:t>
      </w:r>
    </w:p>
    <w:p w14:paraId="4240AFF6" w14:textId="73AC1435" w:rsidR="00EF36F1" w:rsidRDefault="00EF36F1" w:rsidP="00102150">
      <w:pPr>
        <w:pStyle w:val="BodyTextL50"/>
      </w:pPr>
      <w:r w:rsidRPr="0088103C">
        <w:t xml:space="preserve">Click the </w:t>
      </w:r>
      <w:r w:rsidRPr="0088103C">
        <w:rPr>
          <w:b/>
        </w:rPr>
        <w:t>Save the machine state</w:t>
      </w:r>
      <w:r w:rsidRPr="0088103C">
        <w:t xml:space="preserve"> radio button and click </w:t>
      </w:r>
      <w:r w:rsidRPr="0088103C">
        <w:rPr>
          <w:b/>
        </w:rPr>
        <w:t>OK</w:t>
      </w:r>
      <w:r w:rsidRPr="0088103C">
        <w:t xml:space="preserve">. </w:t>
      </w:r>
      <w:r w:rsidRPr="0035566F">
        <w:rPr>
          <w:noProof/>
        </w:rPr>
        <w:t>The next time you start the virtual machine,</w:t>
      </w:r>
      <w:r w:rsidRPr="0088103C">
        <w:t xml:space="preserve"> </w:t>
      </w:r>
      <w:r w:rsidRPr="0035566F">
        <w:rPr>
          <w:noProof/>
        </w:rPr>
        <w:t>you will be able to resume working in the</w:t>
      </w:r>
      <w:r w:rsidRPr="0088103C">
        <w:t xml:space="preserve"> operating system in its current state.</w:t>
      </w:r>
      <w:r w:rsidR="00EF6AAE" w:rsidDel="00EF6AAE">
        <w:t xml:space="preserve"> </w:t>
      </w:r>
    </w:p>
    <w:p w14:paraId="46AB505A" w14:textId="77777777" w:rsidR="00EF36F1" w:rsidRDefault="00EF36F1" w:rsidP="00EF36F1">
      <w:pPr>
        <w:pStyle w:val="BodyTextL50"/>
      </w:pPr>
      <w:r>
        <w:t>The other two options are:</w:t>
      </w:r>
    </w:p>
    <w:p w14:paraId="35365A52" w14:textId="071258E8" w:rsidR="00EF36F1" w:rsidRDefault="00EF36F1" w:rsidP="00846CAC">
      <w:pPr>
        <w:pStyle w:val="BodyTextL50"/>
        <w:numPr>
          <w:ilvl w:val="0"/>
          <w:numId w:val="15"/>
        </w:numPr>
      </w:pPr>
      <w:r w:rsidRPr="00D862FA">
        <w:rPr>
          <w:b/>
        </w:rPr>
        <w:t>Send the shutdown signal</w:t>
      </w:r>
      <w:r>
        <w:t xml:space="preserve">: </w:t>
      </w:r>
      <w:r w:rsidR="00825B97">
        <w:t xml:space="preserve">This </w:t>
      </w:r>
      <w:r>
        <w:t>simulates pressing the power button on a physical computer</w:t>
      </w:r>
      <w:r w:rsidR="00825B97">
        <w:t>.</w:t>
      </w:r>
    </w:p>
    <w:p w14:paraId="0133DC87" w14:textId="0652E30B" w:rsidR="00EF36F1" w:rsidRDefault="00EF36F1" w:rsidP="00846CAC">
      <w:pPr>
        <w:pStyle w:val="BodyTextL50"/>
        <w:numPr>
          <w:ilvl w:val="0"/>
          <w:numId w:val="15"/>
        </w:numPr>
      </w:pPr>
      <w:r w:rsidRPr="00D862FA">
        <w:rPr>
          <w:b/>
        </w:rPr>
        <w:t>Power off the machine</w:t>
      </w:r>
      <w:r>
        <w:t xml:space="preserve">: </w:t>
      </w:r>
      <w:r w:rsidR="00825B97">
        <w:t xml:space="preserve">This </w:t>
      </w:r>
      <w:r>
        <w:t>simulates pulling the plug on a physical computer</w:t>
      </w:r>
      <w:r w:rsidR="00825B97">
        <w:t>.</w:t>
      </w:r>
    </w:p>
    <w:p w14:paraId="3D9FC743" w14:textId="77777777" w:rsidR="00EF36F1" w:rsidRDefault="00EF36F1" w:rsidP="00EF36F1">
      <w:pPr>
        <w:pStyle w:val="BodyTextL25Bold"/>
      </w:pPr>
      <w:r>
        <w:t>Closing the VM using CLI:</w:t>
      </w:r>
    </w:p>
    <w:p w14:paraId="35AC333A" w14:textId="3B44979E" w:rsidR="00EF36F1" w:rsidRDefault="00EF36F1" w:rsidP="00EF36F1">
      <w:pPr>
        <w:pStyle w:val="BodyTextL50"/>
      </w:pPr>
      <w:r>
        <w:t xml:space="preserve">To shut down the VM using the command line, you can use the menu options inside the VM or enter </w:t>
      </w:r>
      <w:r w:rsidRPr="00D862FA">
        <w:rPr>
          <w:b/>
        </w:rPr>
        <w:t>sudo shutdown -h now</w:t>
      </w:r>
      <w:r>
        <w:t xml:space="preserve"> command in a terminal window and provide the password </w:t>
      </w:r>
      <w:r>
        <w:rPr>
          <w:b/>
        </w:rPr>
        <w:t>StudentPass</w:t>
      </w:r>
      <w:r w:rsidRPr="00D862FA">
        <w:rPr>
          <w:b/>
        </w:rPr>
        <w:t xml:space="preserve"> </w:t>
      </w:r>
      <w:r>
        <w:t>when prompted.</w:t>
      </w:r>
    </w:p>
    <w:p w14:paraId="2A360DDD" w14:textId="77777777" w:rsidR="00EF36F1" w:rsidRPr="00C652AC" w:rsidRDefault="00EF36F1" w:rsidP="00EF36F1">
      <w:pPr>
        <w:pStyle w:val="BodyTextL25Bold"/>
      </w:pPr>
      <w:r>
        <w:t>Rebooting the VM:</w:t>
      </w:r>
    </w:p>
    <w:p w14:paraId="33710CDE" w14:textId="6D3520DB" w:rsidR="00EF36F1" w:rsidRDefault="00EF36F1" w:rsidP="00102150">
      <w:pPr>
        <w:pStyle w:val="BodyTextL50"/>
      </w:pPr>
      <w:r>
        <w:t xml:space="preserve">If you want to reboot the VM, you can use the menu options inside the VM or enter </w:t>
      </w:r>
      <w:r w:rsidRPr="00D862FA">
        <w:rPr>
          <w:b/>
        </w:rPr>
        <w:t xml:space="preserve">sudo </w:t>
      </w:r>
      <w:r>
        <w:rPr>
          <w:b/>
        </w:rPr>
        <w:t>reb</w:t>
      </w:r>
      <w:r w:rsidRPr="00D862FA">
        <w:rPr>
          <w:b/>
        </w:rPr>
        <w:t>oot</w:t>
      </w:r>
      <w:r>
        <w:t xml:space="preserve"> command in a terminal and provide the password </w:t>
      </w:r>
      <w:r>
        <w:rPr>
          <w:b/>
        </w:rPr>
        <w:t>StudentPass</w:t>
      </w:r>
      <w:r w:rsidRPr="00D862FA">
        <w:rPr>
          <w:b/>
        </w:rPr>
        <w:t xml:space="preserve"> </w:t>
      </w:r>
      <w:r>
        <w:t>when prompted.</w:t>
      </w:r>
    </w:p>
    <w:p w14:paraId="788260E0" w14:textId="7FC07DAF" w:rsidR="00C162C0" w:rsidRPr="00303D9F" w:rsidRDefault="00C162C0" w:rsidP="00303D9F">
      <w:pPr>
        <w:pStyle w:val="ConfigWindow"/>
        <w:rPr>
          <w:rStyle w:val="DevConfigGray"/>
          <w:rFonts w:ascii="Arial" w:hAnsi="Arial"/>
          <w:color w:val="FFFFFF" w:themeColor="background1"/>
          <w:shd w:val="clear" w:color="auto" w:fill="auto"/>
        </w:rPr>
      </w:pPr>
    </w:p>
    <w:sectPr w:rsidR="00C162C0" w:rsidRPr="00303D9F" w:rsidSect="00303D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ED8708" w14:textId="77777777" w:rsidR="002B7902" w:rsidRDefault="002B7902" w:rsidP="00710659">
      <w:pPr>
        <w:spacing w:after="0" w:line="240" w:lineRule="auto"/>
      </w:pPr>
      <w:r>
        <w:separator/>
      </w:r>
    </w:p>
    <w:p w14:paraId="5461EF96" w14:textId="77777777" w:rsidR="002B7902" w:rsidRDefault="002B7902"/>
  </w:endnote>
  <w:endnote w:type="continuationSeparator" w:id="0">
    <w:p w14:paraId="14E6F7BE" w14:textId="77777777" w:rsidR="002B7902" w:rsidRDefault="002B7902" w:rsidP="00710659">
      <w:pPr>
        <w:spacing w:after="0" w:line="240" w:lineRule="auto"/>
      </w:pPr>
      <w:r>
        <w:continuationSeparator/>
      </w:r>
    </w:p>
    <w:p w14:paraId="7BBAFA14" w14:textId="77777777" w:rsidR="002B7902" w:rsidRDefault="002B79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ECA30E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42F55" w14:textId="08B2EAE2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082BD1">
          <w:t>2015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7840C2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538DC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538DC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7434B" w14:textId="227EDBED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082BD1">
          <w:t>2015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7840C2">
      <w:rPr>
        <w:noProof/>
      </w:rPr>
      <w:t>2020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538DC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538DC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568E7" w14:textId="77777777" w:rsidR="002B7902" w:rsidRDefault="002B7902" w:rsidP="00710659">
      <w:pPr>
        <w:spacing w:after="0" w:line="240" w:lineRule="auto"/>
      </w:pPr>
      <w:r>
        <w:separator/>
      </w:r>
    </w:p>
    <w:p w14:paraId="3E860829" w14:textId="77777777" w:rsidR="002B7902" w:rsidRDefault="002B7902"/>
  </w:footnote>
  <w:footnote w:type="continuationSeparator" w:id="0">
    <w:p w14:paraId="45F5EB52" w14:textId="77777777" w:rsidR="002B7902" w:rsidRDefault="002B7902" w:rsidP="00710659">
      <w:pPr>
        <w:spacing w:after="0" w:line="240" w:lineRule="auto"/>
      </w:pPr>
      <w:r>
        <w:continuationSeparator/>
      </w:r>
    </w:p>
    <w:p w14:paraId="065193F1" w14:textId="77777777" w:rsidR="002B7902" w:rsidRDefault="002B79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71B8B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CC16BC87A96E45D1BB6A63D94213C8A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2F2ADE5" w14:textId="52E962AA" w:rsidR="00926CB2" w:rsidRDefault="006265CA" w:rsidP="008402F2">
        <w:pPr>
          <w:pStyle w:val="PageHead"/>
        </w:pPr>
        <w:r>
          <w:t>Lab - Install the CCNP Virtual Machine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864FE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27289CC5" wp14:editId="5C130410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907BEB"/>
    <w:multiLevelType w:val="hybridMultilevel"/>
    <w:tmpl w:val="86B8AC5C"/>
    <w:lvl w:ilvl="0" w:tplc="C6EAA2E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8968E3E2"/>
    <w:styleLink w:val="LabList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369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2A9609BD"/>
    <w:multiLevelType w:val="multilevel"/>
    <w:tmpl w:val="7398136E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B3D4C17"/>
    <w:multiLevelType w:val="hybridMultilevel"/>
    <w:tmpl w:val="AD623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9"/>
  </w:num>
  <w:num w:numId="2">
    <w:abstractNumId w:val="5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5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5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7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7"/>
  </w:num>
  <w:num w:numId="12">
    <w:abstractNumId w:val="2"/>
  </w:num>
  <w:num w:numId="13">
    <w:abstractNumId w:val="4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4"/>
  </w:num>
  <w:num w:numId="15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BD1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2BD1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2150"/>
    <w:rsid w:val="00103401"/>
    <w:rsid w:val="00103A44"/>
    <w:rsid w:val="00103D36"/>
    <w:rsid w:val="0010436E"/>
    <w:rsid w:val="001056AD"/>
    <w:rsid w:val="00107B2B"/>
    <w:rsid w:val="00112AC5"/>
    <w:rsid w:val="001133DD"/>
    <w:rsid w:val="00120CBE"/>
    <w:rsid w:val="00121BAE"/>
    <w:rsid w:val="00125806"/>
    <w:rsid w:val="00125DCC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38DC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6A42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590"/>
    <w:rsid w:val="00294C8F"/>
    <w:rsid w:val="002A0B2E"/>
    <w:rsid w:val="002A0DC1"/>
    <w:rsid w:val="002A6C56"/>
    <w:rsid w:val="002B7902"/>
    <w:rsid w:val="002C04C4"/>
    <w:rsid w:val="002C090C"/>
    <w:rsid w:val="002C0930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19B9"/>
    <w:rsid w:val="00302887"/>
    <w:rsid w:val="00303D9F"/>
    <w:rsid w:val="003056EB"/>
    <w:rsid w:val="003071FF"/>
    <w:rsid w:val="00310652"/>
    <w:rsid w:val="0031371D"/>
    <w:rsid w:val="0031789F"/>
    <w:rsid w:val="00320788"/>
    <w:rsid w:val="003233A3"/>
    <w:rsid w:val="00334C33"/>
    <w:rsid w:val="00344004"/>
    <w:rsid w:val="0034455D"/>
    <w:rsid w:val="0034604B"/>
    <w:rsid w:val="00346D17"/>
    <w:rsid w:val="00347972"/>
    <w:rsid w:val="00350DED"/>
    <w:rsid w:val="0035469B"/>
    <w:rsid w:val="00354F17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9316A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251"/>
    <w:rsid w:val="003D6EF1"/>
    <w:rsid w:val="003E5BE5"/>
    <w:rsid w:val="003F18D1"/>
    <w:rsid w:val="003F20EC"/>
    <w:rsid w:val="003F29F7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936C2"/>
    <w:rsid w:val="0049379C"/>
    <w:rsid w:val="004940AB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B70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5889"/>
    <w:rsid w:val="00617D6E"/>
    <w:rsid w:val="00620ED5"/>
    <w:rsid w:val="00622D61"/>
    <w:rsid w:val="00624198"/>
    <w:rsid w:val="006265CA"/>
    <w:rsid w:val="00634DCE"/>
    <w:rsid w:val="00636C28"/>
    <w:rsid w:val="006428E5"/>
    <w:rsid w:val="00644958"/>
    <w:rsid w:val="00646072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9F9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3D3F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40C2"/>
    <w:rsid w:val="00786F58"/>
    <w:rsid w:val="00787CC1"/>
    <w:rsid w:val="00792F4E"/>
    <w:rsid w:val="0079398D"/>
    <w:rsid w:val="00796C25"/>
    <w:rsid w:val="007A287C"/>
    <w:rsid w:val="007A3B2A"/>
    <w:rsid w:val="007B0C9D"/>
    <w:rsid w:val="007B2136"/>
    <w:rsid w:val="007B341A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04A78"/>
    <w:rsid w:val="00810E4B"/>
    <w:rsid w:val="00814BAA"/>
    <w:rsid w:val="00816F0C"/>
    <w:rsid w:val="0082211C"/>
    <w:rsid w:val="00824295"/>
    <w:rsid w:val="00825B97"/>
    <w:rsid w:val="00827A65"/>
    <w:rsid w:val="00830473"/>
    <w:rsid w:val="008313F3"/>
    <w:rsid w:val="008402F2"/>
    <w:rsid w:val="008405BB"/>
    <w:rsid w:val="0084564F"/>
    <w:rsid w:val="00846494"/>
    <w:rsid w:val="00846CAC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1099"/>
    <w:rsid w:val="008A2749"/>
    <w:rsid w:val="008A3A90"/>
    <w:rsid w:val="008B06D4"/>
    <w:rsid w:val="008B4F20"/>
    <w:rsid w:val="008B68E7"/>
    <w:rsid w:val="008B7FFD"/>
    <w:rsid w:val="008C286A"/>
    <w:rsid w:val="008C2920"/>
    <w:rsid w:val="008C39B1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834"/>
    <w:rsid w:val="00926CB2"/>
    <w:rsid w:val="00930386"/>
    <w:rsid w:val="009309F5"/>
    <w:rsid w:val="00933237"/>
    <w:rsid w:val="00933F28"/>
    <w:rsid w:val="0093455B"/>
    <w:rsid w:val="009400C3"/>
    <w:rsid w:val="009453F7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1521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9F7768"/>
    <w:rsid w:val="00A014A3"/>
    <w:rsid w:val="00A027CC"/>
    <w:rsid w:val="00A0412D"/>
    <w:rsid w:val="00A15DF0"/>
    <w:rsid w:val="00A16A88"/>
    <w:rsid w:val="00A21211"/>
    <w:rsid w:val="00A30F8A"/>
    <w:rsid w:val="00A34E7F"/>
    <w:rsid w:val="00A35FC0"/>
    <w:rsid w:val="00A46F0A"/>
    <w:rsid w:val="00A46F25"/>
    <w:rsid w:val="00A47CC2"/>
    <w:rsid w:val="00A502BA"/>
    <w:rsid w:val="00A60146"/>
    <w:rsid w:val="00A601A9"/>
    <w:rsid w:val="00A622C4"/>
    <w:rsid w:val="00A6283D"/>
    <w:rsid w:val="00A67549"/>
    <w:rsid w:val="00A676FF"/>
    <w:rsid w:val="00A73EBA"/>
    <w:rsid w:val="00A754B4"/>
    <w:rsid w:val="00A76009"/>
    <w:rsid w:val="00A76749"/>
    <w:rsid w:val="00A807C1"/>
    <w:rsid w:val="00A82658"/>
    <w:rsid w:val="00A83374"/>
    <w:rsid w:val="00A9295C"/>
    <w:rsid w:val="00A96172"/>
    <w:rsid w:val="00A96D52"/>
    <w:rsid w:val="00A97C5F"/>
    <w:rsid w:val="00AA4F56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07327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57EE6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31E4"/>
    <w:rsid w:val="00BF4D1F"/>
    <w:rsid w:val="00BF76BE"/>
    <w:rsid w:val="00C02A73"/>
    <w:rsid w:val="00C062D3"/>
    <w:rsid w:val="00C063D2"/>
    <w:rsid w:val="00C07FD9"/>
    <w:rsid w:val="00C10955"/>
    <w:rsid w:val="00C11C4D"/>
    <w:rsid w:val="00C162C0"/>
    <w:rsid w:val="00C1712C"/>
    <w:rsid w:val="00C20634"/>
    <w:rsid w:val="00C23E16"/>
    <w:rsid w:val="00C25C7E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6AA"/>
    <w:rsid w:val="00C77B29"/>
    <w:rsid w:val="00C8718B"/>
    <w:rsid w:val="00C872E4"/>
    <w:rsid w:val="00C878D9"/>
    <w:rsid w:val="00C90311"/>
    <w:rsid w:val="00C90875"/>
    <w:rsid w:val="00C91C26"/>
    <w:rsid w:val="00CA2BB2"/>
    <w:rsid w:val="00CA73D5"/>
    <w:rsid w:val="00CB2F43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1D49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028C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31D"/>
    <w:rsid w:val="00DB5F4D"/>
    <w:rsid w:val="00DB66F2"/>
    <w:rsid w:val="00DB6DA5"/>
    <w:rsid w:val="00DC076B"/>
    <w:rsid w:val="00DC186F"/>
    <w:rsid w:val="00DC252F"/>
    <w:rsid w:val="00DC3B41"/>
    <w:rsid w:val="00DC6050"/>
    <w:rsid w:val="00DC6445"/>
    <w:rsid w:val="00DD2043"/>
    <w:rsid w:val="00DD35E1"/>
    <w:rsid w:val="00DD43EA"/>
    <w:rsid w:val="00DD455E"/>
    <w:rsid w:val="00DE1CA9"/>
    <w:rsid w:val="00DE6F44"/>
    <w:rsid w:val="00DF1B58"/>
    <w:rsid w:val="00E009DA"/>
    <w:rsid w:val="00E037D9"/>
    <w:rsid w:val="00E04927"/>
    <w:rsid w:val="00E11A48"/>
    <w:rsid w:val="00E11EB8"/>
    <w:rsid w:val="00E130EB"/>
    <w:rsid w:val="00E162CD"/>
    <w:rsid w:val="00E17FA5"/>
    <w:rsid w:val="00E21BFE"/>
    <w:rsid w:val="00E21C88"/>
    <w:rsid w:val="00E223AC"/>
    <w:rsid w:val="00E256EF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42F2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3909"/>
    <w:rsid w:val="00EF36F1"/>
    <w:rsid w:val="00EF4205"/>
    <w:rsid w:val="00EF5939"/>
    <w:rsid w:val="00EF6AAE"/>
    <w:rsid w:val="00F01714"/>
    <w:rsid w:val="00F0258F"/>
    <w:rsid w:val="00F02D06"/>
    <w:rsid w:val="00F056E5"/>
    <w:rsid w:val="00F06FDD"/>
    <w:rsid w:val="00F10819"/>
    <w:rsid w:val="00F110F9"/>
    <w:rsid w:val="00F11219"/>
    <w:rsid w:val="00F16F35"/>
    <w:rsid w:val="00F17559"/>
    <w:rsid w:val="00F2229D"/>
    <w:rsid w:val="00F225DA"/>
    <w:rsid w:val="00F25ABB"/>
    <w:rsid w:val="00F26F62"/>
    <w:rsid w:val="00F27963"/>
    <w:rsid w:val="00F30103"/>
    <w:rsid w:val="00F30446"/>
    <w:rsid w:val="00F376DB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C7F95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7C040"/>
  <w15:docId w15:val="{6EF50D4B-EDB3-4B5B-807E-3F84B8D0A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rsid w:val="00634DC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D9028C"/>
    <w:pPr>
      <w:keepNext/>
      <w:keepLines/>
      <w:numPr>
        <w:numId w:val="5"/>
      </w:numPr>
      <w:spacing w:before="120" w:after="120"/>
      <w:outlineLvl w:val="0"/>
    </w:pPr>
    <w:rPr>
      <w:b/>
      <w:bCs/>
      <w:sz w:val="26"/>
      <w:szCs w:val="28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D9028C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9028C"/>
    <w:pPr>
      <w:keepNext/>
      <w:numPr>
        <w:ilvl w:val="2"/>
        <w:numId w:val="5"/>
      </w:numPr>
      <w:spacing w:before="120" w:line="240" w:lineRule="auto"/>
      <w:ind w:left="0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9028C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semiHidden/>
    <w:rsid w:val="00D9028C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FC7F95"/>
    <w:pPr>
      <w:spacing w:after="1440"/>
    </w:pPr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D9028C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634DCE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634DCE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634DCE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10436E"/>
    <w:pPr>
      <w:spacing w:before="60" w:after="6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D9028C"/>
    <w:pPr>
      <w:spacing w:before="100" w:after="100"/>
    </w:pPr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9028C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character" w:styleId="Hyperlink">
    <w:name w:val="Hyperlink"/>
    <w:unhideWhenUsed/>
    <w:rsid w:val="00303D9F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BF31E4"/>
    <w:rPr>
      <w:color w:val="800080" w:themeColor="followedHyperlink"/>
      <w:u w:val="single"/>
    </w:rPr>
  </w:style>
  <w:style w:type="numbering" w:customStyle="1" w:styleId="PartStepSubStepList">
    <w:name w:val="Part_Step_SubStep_List"/>
    <w:basedOn w:val="NoList"/>
    <w:uiPriority w:val="99"/>
    <w:rsid w:val="00EF36F1"/>
    <w:pPr>
      <w:numPr>
        <w:numId w:val="1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713D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tatic-course-assets.s3.amazonaws.com/CCNP8/files/CCNP_VM.ova" TargetMode="Externa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Pv8\ENCOR\Lab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16BC87A96E45D1BB6A63D94213C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71329-69FA-4C9D-9453-F014170F79EE}"/>
      </w:docPartPr>
      <w:docPartBody>
        <w:p w:rsidR="0004796B" w:rsidRDefault="00135CA4">
          <w:pPr>
            <w:pStyle w:val="CC16BC87A96E45D1BB6A63D94213C8A0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CA4"/>
    <w:rsid w:val="0004796B"/>
    <w:rsid w:val="0007189E"/>
    <w:rsid w:val="00135CA4"/>
    <w:rsid w:val="00180534"/>
    <w:rsid w:val="00384DB9"/>
    <w:rsid w:val="00491D9F"/>
    <w:rsid w:val="0068154B"/>
    <w:rsid w:val="00915E30"/>
    <w:rsid w:val="00B5555D"/>
    <w:rsid w:val="00C53D4C"/>
    <w:rsid w:val="00C94273"/>
    <w:rsid w:val="00CE6B4C"/>
    <w:rsid w:val="00F23753"/>
    <w:rsid w:val="00F2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C16BC87A96E45D1BB6A63D94213C8A0">
    <w:name w:val="CC16BC87A96E45D1BB6A63D94213C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B5D15C-ECFB-495F-A82F-86F3188FE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0</TotalTime>
  <Pages>2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Install the CCNP Virtual Machine</vt:lpstr>
    </vt:vector>
  </TitlesOfParts>
  <Company>Cisco Systems, Inc.</Company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Install the CCNP Virtual Machine</dc:title>
  <dc:creator>SP</dc:creator>
  <dc:description>2015</dc:description>
  <cp:lastModifiedBy>DH</cp:lastModifiedBy>
  <cp:revision>6</cp:revision>
  <cp:lastPrinted>2020-03-12T22:26:00Z</cp:lastPrinted>
  <dcterms:created xsi:type="dcterms:W3CDTF">2020-03-12T22:26:00Z</dcterms:created>
  <dcterms:modified xsi:type="dcterms:W3CDTF">2020-03-13T18:30:00Z</dcterms:modified>
</cp:coreProperties>
</file>